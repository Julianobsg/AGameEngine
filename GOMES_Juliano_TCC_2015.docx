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222A4" w14:textId="77777777" w:rsidR="00540C34" w:rsidRPr="00B768D7" w:rsidRDefault="00B40C6F" w:rsidP="00E07423">
      <w:pPr>
        <w:pStyle w:val="NormalGrande"/>
      </w:pPr>
      <w:r w:rsidRPr="00B768D7">
        <w:t>UNIVERSIDADE FEDERAL DO ABC</w:t>
      </w:r>
    </w:p>
    <w:p w14:paraId="40A222A5" w14:textId="77777777" w:rsidR="00370E34" w:rsidRPr="00B768D7" w:rsidRDefault="00B40C6F" w:rsidP="000C20BD">
      <w:pPr>
        <w:pStyle w:val="NormalGrande"/>
      </w:pPr>
      <w:r w:rsidRPr="00B768D7">
        <w:t>JULIANO BORGES DA SILVA GOMES</w:t>
      </w:r>
    </w:p>
    <w:p w14:paraId="40A222A6" w14:textId="77777777" w:rsidR="00370E34" w:rsidRPr="00B768D7" w:rsidRDefault="00370E34" w:rsidP="00E07423">
      <w:pPr>
        <w:pStyle w:val="NormalGrande"/>
      </w:pPr>
    </w:p>
    <w:p w14:paraId="40A222A7" w14:textId="77777777" w:rsidR="00370E34" w:rsidRPr="00B768D7" w:rsidRDefault="00370E34" w:rsidP="00E07423">
      <w:pPr>
        <w:pStyle w:val="NormalGrande"/>
      </w:pPr>
    </w:p>
    <w:p w14:paraId="40A222A8" w14:textId="77777777" w:rsidR="00370E34" w:rsidRPr="00B768D7" w:rsidRDefault="00370E34" w:rsidP="00E07423">
      <w:pPr>
        <w:pStyle w:val="NormalGrande"/>
      </w:pPr>
    </w:p>
    <w:p w14:paraId="40A222A9" w14:textId="77777777" w:rsidR="00370E34" w:rsidRPr="00B768D7" w:rsidRDefault="00370E34" w:rsidP="00E07423">
      <w:pPr>
        <w:pStyle w:val="NormalGrande"/>
      </w:pPr>
    </w:p>
    <w:p w14:paraId="40A222AA" w14:textId="77777777" w:rsidR="00370E34" w:rsidRPr="00B768D7" w:rsidRDefault="00370E34" w:rsidP="00E07423">
      <w:pPr>
        <w:pStyle w:val="NormalGrande"/>
      </w:pPr>
    </w:p>
    <w:p w14:paraId="40A222AB" w14:textId="77777777" w:rsidR="00370E34" w:rsidRPr="00B768D7" w:rsidRDefault="00370E34" w:rsidP="00E07423">
      <w:pPr>
        <w:pStyle w:val="NormalGrande"/>
      </w:pPr>
    </w:p>
    <w:p w14:paraId="40A222AC" w14:textId="77777777" w:rsidR="00370E34" w:rsidRPr="00B768D7" w:rsidRDefault="00370E34" w:rsidP="00E07423">
      <w:pPr>
        <w:pStyle w:val="NormalGrande"/>
      </w:pPr>
    </w:p>
    <w:p w14:paraId="40A222AD" w14:textId="77777777" w:rsidR="00370E34" w:rsidRPr="00B768D7" w:rsidRDefault="00370E34" w:rsidP="00E07423">
      <w:pPr>
        <w:pStyle w:val="NormalGrande"/>
      </w:pPr>
    </w:p>
    <w:p w14:paraId="40A222AE" w14:textId="77777777" w:rsidR="00370E34" w:rsidRPr="00B768D7" w:rsidRDefault="00370E34" w:rsidP="00E07423">
      <w:pPr>
        <w:pStyle w:val="NormalGrande"/>
      </w:pPr>
    </w:p>
    <w:p w14:paraId="40A222AF" w14:textId="77777777" w:rsidR="00370E34" w:rsidRPr="00B768D7" w:rsidRDefault="00370E34" w:rsidP="00E07423">
      <w:pPr>
        <w:pStyle w:val="NormalGrande"/>
      </w:pPr>
    </w:p>
    <w:p w14:paraId="40A222B0" w14:textId="77777777" w:rsidR="00DB04D5" w:rsidRPr="00B768D7" w:rsidRDefault="001D061D" w:rsidP="001D061D">
      <w:pPr>
        <w:pStyle w:val="NormalGrande"/>
      </w:pPr>
      <w:r w:rsidRPr="00B768D7">
        <w:t>Desenvolvimento de um motor de jogos multiplataforma</w:t>
      </w:r>
    </w:p>
    <w:p w14:paraId="40A222B1" w14:textId="77777777" w:rsidR="00540C34" w:rsidRPr="00B768D7" w:rsidRDefault="00540C34" w:rsidP="00DB04D5">
      <w:pPr>
        <w:pStyle w:val="Capa-Grauacadmico"/>
      </w:pPr>
    </w:p>
    <w:p w14:paraId="40A222B2" w14:textId="77777777" w:rsidR="00540C34" w:rsidRPr="00B768D7" w:rsidRDefault="00540C34" w:rsidP="00DB04D5">
      <w:pPr>
        <w:pStyle w:val="Capa-Grauacadmico"/>
      </w:pPr>
    </w:p>
    <w:p w14:paraId="40A222B3" w14:textId="77777777" w:rsidR="00540C34" w:rsidRPr="00B768D7" w:rsidRDefault="00540C34" w:rsidP="00DB04D5">
      <w:pPr>
        <w:pStyle w:val="Capa-Grauacadmico"/>
      </w:pPr>
    </w:p>
    <w:p w14:paraId="40A222B4" w14:textId="77777777" w:rsidR="00540C34" w:rsidRPr="00B768D7" w:rsidRDefault="00540C34" w:rsidP="00DB04D5">
      <w:pPr>
        <w:pStyle w:val="Capa-Grauacadmico"/>
      </w:pPr>
    </w:p>
    <w:p w14:paraId="40A222B5" w14:textId="77777777" w:rsidR="00540C34" w:rsidRPr="00B768D7" w:rsidRDefault="00540C34" w:rsidP="00DB04D5">
      <w:pPr>
        <w:pStyle w:val="Capa-Grauacadmico"/>
      </w:pPr>
    </w:p>
    <w:p w14:paraId="40A222B6" w14:textId="77777777" w:rsidR="00540C34" w:rsidRPr="00B768D7" w:rsidRDefault="00540C34" w:rsidP="00DB04D5">
      <w:pPr>
        <w:pStyle w:val="Capa-Grauacadmico"/>
      </w:pPr>
    </w:p>
    <w:p w14:paraId="40A222B7" w14:textId="77777777" w:rsidR="00D122FD" w:rsidRPr="00B768D7" w:rsidRDefault="00D122FD" w:rsidP="00E07423">
      <w:pPr>
        <w:pStyle w:val="Capa-Grauacadmico"/>
        <w:ind w:left="5711" w:hanging="1175"/>
      </w:pPr>
    </w:p>
    <w:p w14:paraId="40A222B8" w14:textId="77777777" w:rsidR="00540C34" w:rsidRPr="00B768D7" w:rsidRDefault="00540C34" w:rsidP="00E07423">
      <w:pPr>
        <w:pStyle w:val="Capa-Grauacadmico"/>
        <w:ind w:left="5711" w:hanging="1175"/>
      </w:pPr>
    </w:p>
    <w:p w14:paraId="40A222B9" w14:textId="77777777" w:rsidR="00370E34" w:rsidRPr="00B768D7" w:rsidRDefault="00370E34" w:rsidP="00E07423">
      <w:pPr>
        <w:pStyle w:val="NormalGrande"/>
      </w:pPr>
    </w:p>
    <w:p w14:paraId="40A222BA" w14:textId="77777777" w:rsidR="00370E34" w:rsidRPr="00B768D7" w:rsidRDefault="00370E34" w:rsidP="00E07423">
      <w:pPr>
        <w:pStyle w:val="NormalGrande"/>
      </w:pPr>
    </w:p>
    <w:p w14:paraId="40A222BB" w14:textId="77777777" w:rsidR="00370E34" w:rsidRPr="00B768D7" w:rsidRDefault="00370E34" w:rsidP="00E07423">
      <w:pPr>
        <w:pStyle w:val="NormalGrande"/>
      </w:pPr>
    </w:p>
    <w:p w14:paraId="40A222BC" w14:textId="77777777" w:rsidR="00370E34" w:rsidRPr="00B768D7" w:rsidRDefault="00370E34" w:rsidP="00E07423">
      <w:pPr>
        <w:pStyle w:val="NormalGrande"/>
      </w:pPr>
    </w:p>
    <w:p w14:paraId="40A222BD" w14:textId="77777777" w:rsidR="00370E34" w:rsidRPr="00B768D7" w:rsidRDefault="00370E34" w:rsidP="00E07423">
      <w:pPr>
        <w:pStyle w:val="NormalGrande"/>
      </w:pPr>
    </w:p>
    <w:p w14:paraId="40A222BE" w14:textId="77777777" w:rsidR="00370E34" w:rsidRPr="00B768D7" w:rsidRDefault="00370E34" w:rsidP="00E07423">
      <w:pPr>
        <w:pStyle w:val="NormalGrande"/>
      </w:pPr>
    </w:p>
    <w:p w14:paraId="40A222BF" w14:textId="77777777" w:rsidR="00370E34" w:rsidRPr="00B768D7" w:rsidRDefault="00370E34" w:rsidP="00E07423">
      <w:pPr>
        <w:pStyle w:val="NormalGrande"/>
      </w:pPr>
    </w:p>
    <w:p w14:paraId="40A222C0" w14:textId="77777777" w:rsidR="00370E34" w:rsidRPr="00B768D7" w:rsidRDefault="00370E34" w:rsidP="00E07423">
      <w:pPr>
        <w:pStyle w:val="NormalGrande"/>
      </w:pPr>
    </w:p>
    <w:p w14:paraId="40A222C1" w14:textId="77777777" w:rsidR="00370E34" w:rsidRPr="00B768D7" w:rsidRDefault="00370E34" w:rsidP="00E07423">
      <w:pPr>
        <w:pStyle w:val="NormalGrande"/>
      </w:pPr>
    </w:p>
    <w:p w14:paraId="40A222C2" w14:textId="77777777" w:rsidR="00FE287A" w:rsidRPr="00B768D7" w:rsidRDefault="00FE287A" w:rsidP="00E07423">
      <w:pPr>
        <w:pStyle w:val="NormalGrande"/>
      </w:pPr>
    </w:p>
    <w:p w14:paraId="40A222C3" w14:textId="77777777" w:rsidR="00FE287A" w:rsidRPr="00B768D7" w:rsidRDefault="00FE287A" w:rsidP="00E07423">
      <w:pPr>
        <w:pStyle w:val="NormalGrande"/>
      </w:pPr>
    </w:p>
    <w:p w14:paraId="40A222C4" w14:textId="77777777" w:rsidR="00FE287A" w:rsidRPr="00B768D7" w:rsidRDefault="00FE287A" w:rsidP="00E07423">
      <w:pPr>
        <w:pStyle w:val="NormalGrande"/>
      </w:pPr>
    </w:p>
    <w:p w14:paraId="40A222C5" w14:textId="77777777" w:rsidR="00370E34" w:rsidRPr="00B768D7" w:rsidRDefault="391C4ABE" w:rsidP="00E07423">
      <w:pPr>
        <w:pStyle w:val="NormalGrande"/>
      </w:pPr>
      <w:r>
        <w:t>SANTO ANDRÉ</w:t>
      </w:r>
    </w:p>
    <w:p w14:paraId="40A222C6" w14:textId="77777777" w:rsidR="007C67E8" w:rsidRPr="00B768D7" w:rsidRDefault="00DB04D5" w:rsidP="007C67E8">
      <w:pPr>
        <w:pStyle w:val="NormalGrande"/>
      </w:pPr>
      <w:r w:rsidRPr="00B768D7">
        <w:t>20</w:t>
      </w:r>
      <w:r w:rsidR="001D061D" w:rsidRPr="00B768D7">
        <w:t>15</w:t>
      </w:r>
    </w:p>
    <w:p w14:paraId="40A222C7" w14:textId="77777777" w:rsidR="007C67E8" w:rsidRPr="00B768D7" w:rsidRDefault="007C67E8" w:rsidP="007C67E8">
      <w:pPr>
        <w:pStyle w:val="NormalGrande"/>
        <w:sectPr w:rsidR="007C67E8" w:rsidRPr="00B768D7" w:rsidSect="007C67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1907" w:h="16840" w:code="9"/>
          <w:pgMar w:top="1701" w:right="1134" w:bottom="1531" w:left="1701" w:header="1134" w:footer="709" w:gutter="0"/>
          <w:pgNumType w:start="1"/>
          <w:cols w:space="708"/>
          <w:docGrid w:linePitch="360"/>
        </w:sectPr>
      </w:pPr>
    </w:p>
    <w:p w14:paraId="40A222C8" w14:textId="77777777" w:rsidR="00B40C6F" w:rsidRPr="00B768D7" w:rsidRDefault="00B40C6F" w:rsidP="005E5241">
      <w:pPr>
        <w:pStyle w:val="NormalGrande"/>
        <w:tabs>
          <w:tab w:val="center" w:pos="4536"/>
          <w:tab w:val="left" w:pos="8190"/>
        </w:tabs>
      </w:pPr>
      <w:r w:rsidRPr="00B768D7">
        <w:lastRenderedPageBreak/>
        <w:t>UNIVERSIDADE FEDERAL DO ABC</w:t>
      </w:r>
    </w:p>
    <w:p w14:paraId="40A222C9" w14:textId="77777777" w:rsidR="00B40C6F" w:rsidRPr="00B768D7" w:rsidRDefault="00B40C6F" w:rsidP="00B40C6F">
      <w:pPr>
        <w:pStyle w:val="NormalGrande"/>
      </w:pPr>
      <w:r w:rsidRPr="00B768D7">
        <w:t>JULIANO BORGES DA SILVA GOMES</w:t>
      </w:r>
    </w:p>
    <w:p w14:paraId="40A222CA" w14:textId="77777777" w:rsidR="00370E34" w:rsidRPr="00B768D7" w:rsidRDefault="00370E34" w:rsidP="00E07423">
      <w:pPr>
        <w:pStyle w:val="NormalGrande"/>
      </w:pPr>
    </w:p>
    <w:p w14:paraId="40A222CB" w14:textId="77777777" w:rsidR="00370E34" w:rsidRPr="00B768D7" w:rsidRDefault="00370E34" w:rsidP="00E07423">
      <w:pPr>
        <w:pStyle w:val="NormalGrande"/>
      </w:pPr>
    </w:p>
    <w:p w14:paraId="40A222CC" w14:textId="77777777" w:rsidR="00370E34" w:rsidRPr="00B768D7" w:rsidRDefault="00370E34" w:rsidP="00E07423">
      <w:pPr>
        <w:pStyle w:val="NormalGrande"/>
      </w:pPr>
    </w:p>
    <w:p w14:paraId="40A222CD" w14:textId="77777777" w:rsidR="00370E34" w:rsidRPr="00B768D7" w:rsidRDefault="00370E34" w:rsidP="00E07423">
      <w:pPr>
        <w:pStyle w:val="NormalGrande"/>
      </w:pPr>
    </w:p>
    <w:p w14:paraId="40A222CE" w14:textId="77777777" w:rsidR="00370E34" w:rsidRPr="00B768D7" w:rsidRDefault="00370E34" w:rsidP="00E07423">
      <w:pPr>
        <w:pStyle w:val="NormalGrande"/>
      </w:pPr>
    </w:p>
    <w:p w14:paraId="40A222CF" w14:textId="77777777" w:rsidR="00370E34" w:rsidRPr="00B768D7" w:rsidRDefault="00370E34" w:rsidP="00E07423">
      <w:pPr>
        <w:pStyle w:val="NormalGrande"/>
      </w:pPr>
    </w:p>
    <w:p w14:paraId="40A222D0" w14:textId="77777777" w:rsidR="00370E34" w:rsidRPr="00B768D7" w:rsidRDefault="00370E34" w:rsidP="00E07423">
      <w:pPr>
        <w:pStyle w:val="NormalGrande"/>
      </w:pPr>
    </w:p>
    <w:p w14:paraId="40A222D1" w14:textId="77777777" w:rsidR="00370E34" w:rsidRPr="00B768D7" w:rsidRDefault="00370E34" w:rsidP="00E07423">
      <w:pPr>
        <w:pStyle w:val="NormalGrande"/>
      </w:pPr>
    </w:p>
    <w:p w14:paraId="40A222D2" w14:textId="77777777" w:rsidR="00370E34" w:rsidRPr="00B768D7" w:rsidRDefault="00370E34" w:rsidP="00E07423">
      <w:pPr>
        <w:pStyle w:val="NormalGrande"/>
      </w:pPr>
    </w:p>
    <w:p w14:paraId="40A222D3" w14:textId="77777777" w:rsidR="00370E34" w:rsidRPr="00B768D7" w:rsidRDefault="00370E34" w:rsidP="00E07423">
      <w:pPr>
        <w:pStyle w:val="NormalGrande"/>
      </w:pPr>
    </w:p>
    <w:p w14:paraId="40A222D4" w14:textId="77777777" w:rsidR="00370E34" w:rsidRPr="00B768D7" w:rsidRDefault="00370E34" w:rsidP="00E07423">
      <w:pPr>
        <w:pStyle w:val="NormalGrande"/>
      </w:pPr>
    </w:p>
    <w:p w14:paraId="40A222D5" w14:textId="77777777" w:rsidR="00370E34" w:rsidRPr="00B768D7" w:rsidRDefault="00370E34" w:rsidP="00E07423">
      <w:pPr>
        <w:pStyle w:val="NormalGrande"/>
      </w:pPr>
    </w:p>
    <w:p w14:paraId="40A222D6" w14:textId="77777777" w:rsidR="00370E34" w:rsidRPr="00B768D7" w:rsidRDefault="001D061D" w:rsidP="00E07423">
      <w:pPr>
        <w:pStyle w:val="NormalGrande"/>
      </w:pPr>
      <w:r w:rsidRPr="00B768D7">
        <w:t>Desenvolvimento de um motor de jogos multiplataforma</w:t>
      </w:r>
    </w:p>
    <w:p w14:paraId="40A222D7" w14:textId="77777777" w:rsidR="001D061D" w:rsidRPr="00B768D7" w:rsidRDefault="001D061D" w:rsidP="00E07423">
      <w:pPr>
        <w:pStyle w:val="NormalGrande"/>
      </w:pPr>
    </w:p>
    <w:p w14:paraId="40A222D8" w14:textId="77777777" w:rsidR="00B40C6F" w:rsidRPr="00B768D7" w:rsidRDefault="00B40C6F" w:rsidP="00E07423">
      <w:pPr>
        <w:pStyle w:val="NormalGrande"/>
      </w:pPr>
    </w:p>
    <w:p w14:paraId="40A222D9" w14:textId="307BA5CB" w:rsidR="00DB04D5" w:rsidRPr="00B768D7" w:rsidRDefault="006F189D" w:rsidP="00DB04D5">
      <w:pPr>
        <w:pStyle w:val="Capa-Grauacadmico"/>
      </w:pPr>
      <w:r>
        <w:t>Monografia apresentada</w:t>
      </w:r>
      <w:r w:rsidR="001D061D" w:rsidRPr="00B768D7">
        <w:t xml:space="preserve"> à Universidade Federal do ABC como parte dos requisitos para aprovação na disciplina de Trabalho de Conclusão de Curso</w:t>
      </w:r>
      <w:r>
        <w:t xml:space="preserve"> </w:t>
      </w:r>
      <w:r w:rsidR="001D061D" w:rsidRPr="00B768D7">
        <w:t>do Curso de Bacharelado em Ciências da Computação</w:t>
      </w:r>
      <w:r w:rsidR="00DB04D5" w:rsidRPr="00B768D7">
        <w:t>.</w:t>
      </w:r>
    </w:p>
    <w:p w14:paraId="40A222DA" w14:textId="77777777" w:rsidR="00370E34" w:rsidRPr="00B768D7" w:rsidRDefault="00370E34" w:rsidP="00E07423">
      <w:pPr>
        <w:pStyle w:val="NormalGrande"/>
      </w:pPr>
    </w:p>
    <w:p w14:paraId="40A222DB" w14:textId="77777777" w:rsidR="002E22ED" w:rsidRPr="00B768D7" w:rsidRDefault="002E22ED" w:rsidP="00E07423">
      <w:pPr>
        <w:pStyle w:val="NormalGrande"/>
      </w:pPr>
    </w:p>
    <w:p w14:paraId="40A222DC" w14:textId="77777777" w:rsidR="00370E34" w:rsidRPr="00B768D7" w:rsidRDefault="00370E34" w:rsidP="00E07423">
      <w:pPr>
        <w:pStyle w:val="NormalGrande"/>
      </w:pPr>
    </w:p>
    <w:p w14:paraId="40A222DD" w14:textId="77777777" w:rsidR="00370E34" w:rsidRPr="00B768D7" w:rsidRDefault="00370E34" w:rsidP="00E07423">
      <w:pPr>
        <w:pStyle w:val="NormalGrande"/>
      </w:pPr>
    </w:p>
    <w:p w14:paraId="40A222DE" w14:textId="77777777" w:rsidR="00370E34" w:rsidRPr="00B768D7" w:rsidRDefault="00370E34" w:rsidP="00E07423">
      <w:pPr>
        <w:pStyle w:val="NormalGrande"/>
      </w:pPr>
    </w:p>
    <w:p w14:paraId="40A222DF" w14:textId="77777777" w:rsidR="00370E34" w:rsidRPr="00B768D7" w:rsidRDefault="00370E34" w:rsidP="00E07423">
      <w:pPr>
        <w:pStyle w:val="NormalGrande"/>
      </w:pPr>
    </w:p>
    <w:p w14:paraId="40A222E0" w14:textId="77777777" w:rsidR="00370E34" w:rsidRPr="00B768D7" w:rsidRDefault="00370E34" w:rsidP="00E07423">
      <w:pPr>
        <w:pStyle w:val="NormalGrande"/>
      </w:pPr>
    </w:p>
    <w:p w14:paraId="40A222E1" w14:textId="77777777" w:rsidR="00370E34" w:rsidRPr="00B768D7" w:rsidRDefault="00370E34" w:rsidP="00E07423">
      <w:pPr>
        <w:pStyle w:val="NormalGrande"/>
      </w:pPr>
    </w:p>
    <w:p w14:paraId="40A222E2" w14:textId="77777777" w:rsidR="00370E34" w:rsidRPr="00B768D7" w:rsidRDefault="00370E34" w:rsidP="00E07423">
      <w:pPr>
        <w:pStyle w:val="NormalGrande"/>
      </w:pPr>
    </w:p>
    <w:p w14:paraId="40A222E3" w14:textId="77777777" w:rsidR="00370E34" w:rsidRPr="00B768D7" w:rsidRDefault="00370E34" w:rsidP="00E07423">
      <w:pPr>
        <w:pStyle w:val="NormalGrande"/>
      </w:pPr>
    </w:p>
    <w:p w14:paraId="40A222E4" w14:textId="77777777" w:rsidR="00370E34" w:rsidRPr="00B768D7" w:rsidRDefault="00135E75" w:rsidP="00E07423">
      <w:pPr>
        <w:pStyle w:val="NormalGrande"/>
      </w:pPr>
      <w:r w:rsidRPr="00B768D7">
        <w:t>SANTO ANDRÉ</w:t>
      </w:r>
    </w:p>
    <w:p w14:paraId="40A222E5" w14:textId="77777777" w:rsidR="00370E34" w:rsidRPr="00B768D7" w:rsidRDefault="00DB04D5" w:rsidP="00E07423">
      <w:pPr>
        <w:pStyle w:val="NormalGrande"/>
      </w:pPr>
      <w:r w:rsidRPr="00B768D7">
        <w:t>20</w:t>
      </w:r>
      <w:r w:rsidR="001D061D" w:rsidRPr="00B768D7">
        <w:t>15</w:t>
      </w:r>
    </w:p>
    <w:p w14:paraId="40A222E6" w14:textId="77777777" w:rsidR="00400C5A" w:rsidRPr="00B768D7" w:rsidRDefault="00400C5A" w:rsidP="00E07423">
      <w:pPr>
        <w:pStyle w:val="NormalGrande"/>
      </w:pPr>
    </w:p>
    <w:p w14:paraId="40A222E7" w14:textId="77777777" w:rsidR="008B76D8" w:rsidRDefault="008B76D8" w:rsidP="008B76D8">
      <w:pPr>
        <w:pStyle w:val="NormalGrande"/>
      </w:pPr>
      <w:r w:rsidRPr="00B768D7">
        <w:lastRenderedPageBreak/>
        <w:t>JULIANO BORGES DA SILVA GOMES</w:t>
      </w:r>
    </w:p>
    <w:p w14:paraId="40A222E8" w14:textId="77777777" w:rsidR="00914C77" w:rsidRDefault="00914C77" w:rsidP="008B76D8">
      <w:pPr>
        <w:pStyle w:val="NormalGrande"/>
      </w:pPr>
    </w:p>
    <w:p w14:paraId="40A222E9" w14:textId="77777777" w:rsidR="00914C77" w:rsidRDefault="00914C77" w:rsidP="008B76D8">
      <w:pPr>
        <w:pStyle w:val="NormalGrande"/>
      </w:pPr>
    </w:p>
    <w:p w14:paraId="40A222EA" w14:textId="77777777" w:rsidR="00914C77" w:rsidRPr="00B768D7" w:rsidRDefault="00914C77" w:rsidP="008B76D8">
      <w:pPr>
        <w:pStyle w:val="NormalGrande"/>
      </w:pPr>
    </w:p>
    <w:p w14:paraId="40A222EB" w14:textId="77777777" w:rsidR="008B76D8" w:rsidRPr="00B768D7" w:rsidRDefault="008B76D8" w:rsidP="008B76D8">
      <w:pPr>
        <w:pStyle w:val="Default"/>
        <w:rPr>
          <w:sz w:val="23"/>
          <w:szCs w:val="23"/>
        </w:rPr>
      </w:pPr>
    </w:p>
    <w:p w14:paraId="40A222EC" w14:textId="77777777" w:rsidR="001D061D" w:rsidRPr="00B768D7" w:rsidRDefault="001D061D" w:rsidP="001D061D">
      <w:pPr>
        <w:pStyle w:val="NormalGrande"/>
      </w:pPr>
      <w:r w:rsidRPr="00B768D7">
        <w:t>Desenvolvimento de um motor de jogos multiplataforma</w:t>
      </w:r>
    </w:p>
    <w:p w14:paraId="40A222ED" w14:textId="77777777" w:rsidR="008B76D8" w:rsidRDefault="008B76D8" w:rsidP="008B76D8">
      <w:pPr>
        <w:pStyle w:val="NormalGrande"/>
      </w:pPr>
    </w:p>
    <w:p w14:paraId="40A222EE" w14:textId="77777777" w:rsidR="00914C77" w:rsidRDefault="00914C77" w:rsidP="008B76D8">
      <w:pPr>
        <w:pStyle w:val="NormalGrande"/>
      </w:pPr>
    </w:p>
    <w:p w14:paraId="40A222EF" w14:textId="77777777" w:rsidR="00914C77" w:rsidRPr="00B768D7" w:rsidRDefault="00914C77" w:rsidP="008B76D8">
      <w:pPr>
        <w:pStyle w:val="NormalGrande"/>
      </w:pPr>
    </w:p>
    <w:p w14:paraId="40A222F0" w14:textId="0D81BBF7" w:rsidR="008B76D8" w:rsidRPr="00B768D7" w:rsidRDefault="006F189D" w:rsidP="008B76D8">
      <w:pPr>
        <w:pStyle w:val="Capa-Grauacadmico"/>
      </w:pPr>
      <w:r>
        <w:t>Monografia apresentada</w:t>
      </w:r>
      <w:r w:rsidR="001D061D" w:rsidRPr="00B768D7">
        <w:t xml:space="preserve"> à Universidade Federal do ABC como parte dos requisitos para aprovação na disciplina de </w:t>
      </w:r>
      <w:r>
        <w:t>Trabalho de Conclusão de Curso</w:t>
      </w:r>
      <w:r w:rsidR="001D061D" w:rsidRPr="00B768D7">
        <w:t xml:space="preserve"> do Curso de Bacharelado em Ciências da Computação</w:t>
      </w:r>
      <w:r w:rsidR="008B76D8" w:rsidRPr="00B768D7">
        <w:t>.</w:t>
      </w:r>
    </w:p>
    <w:p w14:paraId="40A222F1" w14:textId="77777777" w:rsidR="008B76D8" w:rsidRPr="00B768D7" w:rsidRDefault="008B76D8" w:rsidP="008B76D8">
      <w:pPr>
        <w:pStyle w:val="Capa-Grauacadmico"/>
      </w:pPr>
    </w:p>
    <w:p w14:paraId="40A222F2" w14:textId="77777777" w:rsidR="00AF6013" w:rsidRPr="00B768D7" w:rsidRDefault="00AF6013" w:rsidP="008B76D8">
      <w:pPr>
        <w:pStyle w:val="Default"/>
        <w:jc w:val="center"/>
        <w:rPr>
          <w:rStyle w:val="nfase"/>
        </w:rPr>
      </w:pPr>
    </w:p>
    <w:p w14:paraId="40A222F3" w14:textId="77777777" w:rsidR="00AF6013" w:rsidRPr="00B768D7" w:rsidRDefault="001519A3" w:rsidP="008B76D8">
      <w:pPr>
        <w:pStyle w:val="Default"/>
        <w:jc w:val="center"/>
        <w:rPr>
          <w:rStyle w:val="nfase"/>
        </w:rPr>
      </w:pPr>
      <w:r w:rsidRPr="00B768D7">
        <w:rPr>
          <w:rStyle w:val="nfase"/>
        </w:rPr>
        <w:t xml:space="preserve">Santo André – SP, </w:t>
      </w:r>
      <w:r w:rsidR="00914C77">
        <w:rPr>
          <w:rStyle w:val="nfase"/>
        </w:rPr>
        <w:t>05</w:t>
      </w:r>
      <w:r w:rsidR="000035D0" w:rsidRPr="00B768D7">
        <w:rPr>
          <w:rStyle w:val="nfase"/>
        </w:rPr>
        <w:t xml:space="preserve"> de </w:t>
      </w:r>
      <w:r w:rsidR="00914C77">
        <w:rPr>
          <w:rStyle w:val="nfase"/>
        </w:rPr>
        <w:t>agost</w:t>
      </w:r>
      <w:r w:rsidR="001D061D" w:rsidRPr="00B768D7">
        <w:rPr>
          <w:rStyle w:val="nfase"/>
        </w:rPr>
        <w:t xml:space="preserve">o de </w:t>
      </w:r>
      <w:r w:rsidR="000035D0" w:rsidRPr="00B768D7">
        <w:rPr>
          <w:rStyle w:val="nfase"/>
        </w:rPr>
        <w:t>201</w:t>
      </w:r>
      <w:r w:rsidR="001D061D" w:rsidRPr="00B768D7">
        <w:rPr>
          <w:rStyle w:val="nfase"/>
        </w:rPr>
        <w:t>5</w:t>
      </w:r>
    </w:p>
    <w:p w14:paraId="40A222F4" w14:textId="77777777" w:rsidR="000035D0" w:rsidRPr="00B768D7" w:rsidRDefault="000035D0" w:rsidP="008B76D8">
      <w:pPr>
        <w:pStyle w:val="Default"/>
        <w:jc w:val="center"/>
        <w:rPr>
          <w:rStyle w:val="nfase"/>
        </w:rPr>
      </w:pPr>
    </w:p>
    <w:p w14:paraId="40A222F5" w14:textId="77777777" w:rsidR="000035D0" w:rsidRPr="00B768D7" w:rsidRDefault="000035D0" w:rsidP="008B76D8">
      <w:pPr>
        <w:pStyle w:val="Default"/>
        <w:jc w:val="center"/>
        <w:rPr>
          <w:rStyle w:val="nfase"/>
        </w:rPr>
      </w:pPr>
    </w:p>
    <w:p w14:paraId="40A222F6" w14:textId="77777777" w:rsidR="000035D0" w:rsidRPr="00B768D7" w:rsidRDefault="000035D0" w:rsidP="008B76D8">
      <w:pPr>
        <w:pStyle w:val="Default"/>
        <w:jc w:val="center"/>
        <w:rPr>
          <w:rStyle w:val="TtulodoLivro"/>
        </w:rPr>
      </w:pPr>
    </w:p>
    <w:p w14:paraId="40A222F7" w14:textId="77777777" w:rsidR="000035D0" w:rsidRPr="00B768D7" w:rsidRDefault="008B76D8" w:rsidP="00EE4BEC">
      <w:pPr>
        <w:pStyle w:val="Default"/>
        <w:jc w:val="center"/>
        <w:rPr>
          <w:rStyle w:val="TtulodoLivro"/>
        </w:rPr>
      </w:pPr>
      <w:r w:rsidRPr="00B768D7">
        <w:rPr>
          <w:rStyle w:val="TtulodoLivro"/>
        </w:rPr>
        <w:t>CO</w:t>
      </w:r>
      <w:r w:rsidR="00A848BF">
        <w:rPr>
          <w:rStyle w:val="TtulodoLivro"/>
        </w:rPr>
        <w:t>MISSÃ</w:t>
      </w:r>
      <w:r w:rsidRPr="00B768D7">
        <w:rPr>
          <w:rStyle w:val="TtulodoLivro"/>
        </w:rPr>
        <w:t>O EXAMINADORA</w:t>
      </w:r>
    </w:p>
    <w:p w14:paraId="40A222F8" w14:textId="77777777" w:rsidR="00D365AD" w:rsidRPr="00B768D7" w:rsidRDefault="00D365AD" w:rsidP="00EE4BEC">
      <w:pPr>
        <w:pStyle w:val="Default"/>
        <w:jc w:val="center"/>
        <w:rPr>
          <w:rStyle w:val="TtulodoLivro"/>
        </w:rPr>
      </w:pPr>
    </w:p>
    <w:p w14:paraId="40A222F9" w14:textId="77777777" w:rsidR="00EE4BEC" w:rsidRPr="00B768D7" w:rsidRDefault="00EE4BEC" w:rsidP="00EE4BEC">
      <w:pPr>
        <w:pStyle w:val="Default"/>
        <w:jc w:val="center"/>
        <w:rPr>
          <w:rStyle w:val="TtulodoLivro"/>
        </w:rPr>
      </w:pPr>
    </w:p>
    <w:p w14:paraId="40A222FA" w14:textId="77777777" w:rsidR="0089202A" w:rsidRPr="00B768D7" w:rsidRDefault="0089202A" w:rsidP="0089202A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_____________________________</w:t>
      </w:r>
    </w:p>
    <w:p w14:paraId="40A222FB" w14:textId="77777777" w:rsidR="00EE4BEC" w:rsidRPr="00B768D7" w:rsidRDefault="00EE4BEC" w:rsidP="00EE4BEC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Professor:</w:t>
      </w:r>
    </w:p>
    <w:p w14:paraId="40A222FC" w14:textId="77777777" w:rsidR="00EE4BEC" w:rsidRPr="00B768D7" w:rsidRDefault="00EE4BEC" w:rsidP="00EE4BEC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Instituição:</w:t>
      </w:r>
    </w:p>
    <w:p w14:paraId="40A222FD" w14:textId="77777777" w:rsidR="00EE4BEC" w:rsidRPr="00B768D7" w:rsidRDefault="00EE4BEC" w:rsidP="00EE4BEC">
      <w:pPr>
        <w:rPr>
          <w:rStyle w:val="TtulodoLivro"/>
          <w:b w:val="0"/>
        </w:rPr>
      </w:pPr>
    </w:p>
    <w:p w14:paraId="40A222FE" w14:textId="77777777" w:rsidR="00EE4BEC" w:rsidRPr="00B768D7" w:rsidRDefault="00EE4BEC" w:rsidP="00EE4BEC">
      <w:pPr>
        <w:rPr>
          <w:rStyle w:val="TtulodoLivro"/>
          <w:b w:val="0"/>
        </w:rPr>
      </w:pPr>
    </w:p>
    <w:p w14:paraId="40A222FF" w14:textId="77777777" w:rsidR="00EE4BEC" w:rsidRPr="00B768D7" w:rsidRDefault="00EE4BEC" w:rsidP="00EE4BEC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_____________________________</w:t>
      </w:r>
    </w:p>
    <w:p w14:paraId="40A22300" w14:textId="77777777" w:rsidR="00EE4BEC" w:rsidRPr="00B768D7" w:rsidRDefault="00EE4BEC" w:rsidP="00EE4BEC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Professor:</w:t>
      </w:r>
    </w:p>
    <w:p w14:paraId="40A22301" w14:textId="77777777" w:rsidR="00EE4BEC" w:rsidRPr="00B768D7" w:rsidRDefault="00EE4BEC" w:rsidP="00EE4BEC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Instituição:</w:t>
      </w:r>
    </w:p>
    <w:p w14:paraId="40A22302" w14:textId="77777777" w:rsidR="00EE4BEC" w:rsidRPr="00B768D7" w:rsidRDefault="00EE4BEC" w:rsidP="00EE4BEC">
      <w:pPr>
        <w:rPr>
          <w:rStyle w:val="TtulodoLivro"/>
          <w:b w:val="0"/>
        </w:rPr>
      </w:pPr>
    </w:p>
    <w:p w14:paraId="40A22303" w14:textId="77777777" w:rsidR="00EE4BEC" w:rsidRPr="00B768D7" w:rsidRDefault="00EE4BEC" w:rsidP="00EE4BEC">
      <w:pPr>
        <w:rPr>
          <w:rStyle w:val="TtulodoLivro"/>
          <w:b w:val="0"/>
        </w:rPr>
      </w:pPr>
    </w:p>
    <w:p w14:paraId="40A22304" w14:textId="77777777" w:rsidR="0089202A" w:rsidRPr="00B768D7" w:rsidRDefault="0089202A" w:rsidP="0089202A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_____________________________</w:t>
      </w:r>
    </w:p>
    <w:p w14:paraId="40A22305" w14:textId="77777777" w:rsidR="00EE4BEC" w:rsidRPr="00B768D7" w:rsidRDefault="00EE4BEC" w:rsidP="00EE4BEC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Professor:</w:t>
      </w:r>
    </w:p>
    <w:p w14:paraId="40A22306" w14:textId="77777777" w:rsidR="00EE4BEC" w:rsidRPr="00B768D7" w:rsidRDefault="00EE4BEC" w:rsidP="00EE4BEC">
      <w:pPr>
        <w:rPr>
          <w:rStyle w:val="TtulodoLivro"/>
          <w:b w:val="0"/>
        </w:rPr>
      </w:pPr>
      <w:r w:rsidRPr="00B768D7">
        <w:rPr>
          <w:rStyle w:val="TtulodoLivro"/>
          <w:b w:val="0"/>
        </w:rPr>
        <w:t>Instituição:</w:t>
      </w:r>
    </w:p>
    <w:p w14:paraId="40A22307" w14:textId="77777777" w:rsidR="00EE4BEC" w:rsidRPr="00B768D7" w:rsidRDefault="00EE4BEC" w:rsidP="00EE4BEC">
      <w:pPr>
        <w:rPr>
          <w:b/>
        </w:rPr>
      </w:pPr>
    </w:p>
    <w:p w14:paraId="40A22308" w14:textId="77777777" w:rsidR="000035D0" w:rsidRPr="00B768D7" w:rsidRDefault="000035D0" w:rsidP="000035D0">
      <w:pPr>
        <w:tabs>
          <w:tab w:val="clear" w:pos="851"/>
        </w:tabs>
        <w:spacing w:line="240" w:lineRule="auto"/>
        <w:jc w:val="center"/>
      </w:pPr>
    </w:p>
    <w:p w14:paraId="40A22309" w14:textId="77777777" w:rsidR="000035D0" w:rsidRPr="00B768D7" w:rsidRDefault="000035D0" w:rsidP="000035D0">
      <w:pPr>
        <w:tabs>
          <w:tab w:val="clear" w:pos="851"/>
        </w:tabs>
        <w:spacing w:line="240" w:lineRule="auto"/>
        <w:jc w:val="center"/>
      </w:pPr>
    </w:p>
    <w:p w14:paraId="40A2230A" w14:textId="77777777" w:rsidR="008B76D8" w:rsidRPr="00B768D7" w:rsidRDefault="008B76D8" w:rsidP="000035D0">
      <w:pPr>
        <w:tabs>
          <w:tab w:val="clear" w:pos="851"/>
        </w:tabs>
        <w:spacing w:line="240" w:lineRule="auto"/>
        <w:jc w:val="center"/>
        <w:rPr>
          <w:rFonts w:cs="Arial"/>
          <w:b/>
          <w:bCs/>
          <w:caps/>
          <w:kern w:val="28"/>
          <w:sz w:val="23"/>
          <w:szCs w:val="23"/>
        </w:rPr>
      </w:pPr>
    </w:p>
    <w:p w14:paraId="40A2230B" w14:textId="77777777" w:rsidR="00400C5A" w:rsidRPr="00B768D7" w:rsidRDefault="00400C5A" w:rsidP="008B76D8">
      <w:pPr>
        <w:pStyle w:val="Ttulo"/>
      </w:pPr>
      <w:bookmarkStart w:id="0" w:name="_Toc413268532"/>
      <w:bookmarkStart w:id="1" w:name="_Toc435309597"/>
      <w:r w:rsidRPr="00B768D7">
        <w:t>Resumo</w:t>
      </w:r>
      <w:bookmarkEnd w:id="0"/>
      <w:bookmarkEnd w:id="1"/>
    </w:p>
    <w:p w14:paraId="40A2230C" w14:textId="77777777" w:rsidR="001D061D" w:rsidRPr="00B768D7" w:rsidRDefault="001D061D" w:rsidP="001D061D">
      <w:pPr>
        <w:pStyle w:val="NormalGrande"/>
        <w:rPr>
          <w:b w:val="0"/>
          <w:caps w:val="0"/>
        </w:rPr>
      </w:pPr>
    </w:p>
    <w:p w14:paraId="40A2230D" w14:textId="77777777" w:rsidR="001D061D" w:rsidRPr="00B768D7" w:rsidRDefault="003A1F5E" w:rsidP="00C00CE3">
      <w:pPr>
        <w:pStyle w:val="NormalGrande"/>
        <w:jc w:val="both"/>
        <w:rPr>
          <w:b w:val="0"/>
          <w:caps w:val="0"/>
        </w:rPr>
      </w:pPr>
      <w:r>
        <w:rPr>
          <w:b w:val="0"/>
          <w:caps w:val="0"/>
        </w:rPr>
        <w:t>No mercado de desenvolvimento de jogos</w:t>
      </w:r>
      <w:r w:rsidR="00914C77">
        <w:rPr>
          <w:b w:val="0"/>
          <w:caps w:val="0"/>
        </w:rPr>
        <w:t>,</w:t>
      </w:r>
      <w:r>
        <w:rPr>
          <w:b w:val="0"/>
          <w:caps w:val="0"/>
        </w:rPr>
        <w:t xml:space="preserve"> as plataformas que auxiliam e aceleram o desenvolvimento estão cada vez mais populares. A maior parte delas tenta</w:t>
      </w:r>
      <w:r w:rsidR="00914C77">
        <w:rPr>
          <w:b w:val="0"/>
          <w:caps w:val="0"/>
        </w:rPr>
        <w:t>,</w:t>
      </w:r>
      <w:r>
        <w:rPr>
          <w:b w:val="0"/>
          <w:caps w:val="0"/>
        </w:rPr>
        <w:t xml:space="preserve"> principalmente</w:t>
      </w:r>
      <w:r w:rsidR="00914C77">
        <w:rPr>
          <w:b w:val="0"/>
          <w:caps w:val="0"/>
        </w:rPr>
        <w:t>,</w:t>
      </w:r>
      <w:r>
        <w:rPr>
          <w:b w:val="0"/>
          <w:caps w:val="0"/>
        </w:rPr>
        <w:t xml:space="preserve"> facilitar a portabilidade para diversas plataformas. Entretanto</w:t>
      </w:r>
      <w:r w:rsidR="00914C77">
        <w:rPr>
          <w:b w:val="0"/>
          <w:caps w:val="0"/>
        </w:rPr>
        <w:t>,</w:t>
      </w:r>
      <w:r>
        <w:rPr>
          <w:b w:val="0"/>
          <w:caps w:val="0"/>
        </w:rPr>
        <w:t xml:space="preserve"> esse é um trabalho complexo e bastante técnico, podendo ser resolvido através de diversas abordagens possíveis. Esta monografia narra as dificuldades encontradas e as soluções utilizadas, mostrando que</w:t>
      </w:r>
      <w:r w:rsidR="00914C77">
        <w:rPr>
          <w:b w:val="0"/>
          <w:caps w:val="0"/>
        </w:rPr>
        <w:t>,</w:t>
      </w:r>
      <w:r>
        <w:rPr>
          <w:b w:val="0"/>
          <w:caps w:val="0"/>
        </w:rPr>
        <w:t xml:space="preserve"> apesar do que foi feito, </w:t>
      </w:r>
      <w:r w:rsidR="00C00CE3">
        <w:rPr>
          <w:b w:val="0"/>
          <w:caps w:val="0"/>
        </w:rPr>
        <w:t xml:space="preserve">ainda </w:t>
      </w:r>
      <w:r>
        <w:rPr>
          <w:b w:val="0"/>
          <w:caps w:val="0"/>
        </w:rPr>
        <w:t>é muito difícil criar um jogo</w:t>
      </w:r>
      <w:r w:rsidR="00C00CE3">
        <w:rPr>
          <w:b w:val="0"/>
          <w:caps w:val="0"/>
        </w:rPr>
        <w:t>, e que ferramentas do mercado facilitam cada vez mais essa atividade.</w:t>
      </w:r>
    </w:p>
    <w:p w14:paraId="40A2230E" w14:textId="77777777" w:rsidR="009E6C86" w:rsidRPr="00B768D7" w:rsidRDefault="009E6C86" w:rsidP="009E6C86">
      <w:pPr>
        <w:pStyle w:val="ResumoeAbstract"/>
        <w:ind w:left="3" w:firstLine="1"/>
        <w:rPr>
          <w:bCs/>
          <w:kern w:val="16"/>
        </w:rPr>
      </w:pPr>
    </w:p>
    <w:p w14:paraId="40A2230F" w14:textId="77777777" w:rsidR="001D061D" w:rsidRPr="00B768D7" w:rsidRDefault="001D061D" w:rsidP="00B371F1"/>
    <w:p w14:paraId="40A22310" w14:textId="77777777" w:rsidR="001D061D" w:rsidRPr="00C00CE3" w:rsidRDefault="001D061D" w:rsidP="00B371F1">
      <w:r w:rsidRPr="00C00CE3">
        <w:t>PALAVRAS-CHAVE:</w:t>
      </w:r>
      <w:r w:rsidR="00C00CE3" w:rsidRPr="00C00CE3">
        <w:t xml:space="preserve"> J</w:t>
      </w:r>
      <w:r w:rsidR="00C00CE3">
        <w:t>OGOS, MOTORES, MULTIPLATAFORMA, C++, SDL</w:t>
      </w:r>
      <w:r w:rsidR="009169DF">
        <w:t>, JOGOS 2D</w:t>
      </w:r>
    </w:p>
    <w:p w14:paraId="40A22311" w14:textId="77777777" w:rsidR="001D061D" w:rsidRPr="006D0519" w:rsidRDefault="00CA4913" w:rsidP="001D061D">
      <w:pPr>
        <w:pStyle w:val="Ttulo"/>
        <w:rPr>
          <w:lang w:val="en-US"/>
        </w:rPr>
      </w:pPr>
      <w:r w:rsidRPr="0014591D">
        <w:rPr>
          <w:lang w:val="en-US"/>
        </w:rPr>
        <w:br w:type="page"/>
      </w:r>
      <w:bookmarkStart w:id="2" w:name="_Toc413268533"/>
      <w:bookmarkStart w:id="3" w:name="_Toc435309598"/>
      <w:r w:rsidR="001D061D" w:rsidRPr="006D0519">
        <w:rPr>
          <w:lang w:val="en-US"/>
        </w:rPr>
        <w:lastRenderedPageBreak/>
        <w:t>ABSTRACT</w:t>
      </w:r>
      <w:bookmarkEnd w:id="2"/>
      <w:bookmarkEnd w:id="3"/>
    </w:p>
    <w:p w14:paraId="40A22312" w14:textId="77777777" w:rsidR="001D061D" w:rsidRPr="006D0519" w:rsidRDefault="001D061D" w:rsidP="001D061D">
      <w:pPr>
        <w:pStyle w:val="NormalGrande"/>
        <w:rPr>
          <w:b w:val="0"/>
          <w:caps w:val="0"/>
          <w:lang w:val="en-US"/>
        </w:rPr>
      </w:pPr>
    </w:p>
    <w:p w14:paraId="40A22313" w14:textId="7594289B" w:rsidR="00B371F1" w:rsidRDefault="00C00CE3" w:rsidP="00B371F1">
      <w:pPr>
        <w:rPr>
          <w:lang w:val="en-US"/>
        </w:rPr>
      </w:pPr>
      <w:r>
        <w:rPr>
          <w:lang w:val="en-US"/>
        </w:rPr>
        <w:t>In the game development market, the tools that helps and speeds up the development are turning out even more popular. Most of them tries mainly to easy the cross-platform deployment. This monograph narrates the problems and solutions found in the course o</w:t>
      </w:r>
      <w:r w:rsidR="00822914">
        <w:rPr>
          <w:lang w:val="en-US"/>
        </w:rPr>
        <w:t>f development of a similar tool, but simplified. The job turned out to be complex and too much technical, capable to solve through many means. Showing that spite of</w:t>
      </w:r>
      <w:r w:rsidR="0071046C">
        <w:rPr>
          <w:lang w:val="en-US"/>
        </w:rPr>
        <w:t xml:space="preserve"> </w:t>
      </w:r>
      <w:r w:rsidR="00782C4A">
        <w:rPr>
          <w:lang w:val="en-US"/>
        </w:rPr>
        <w:t xml:space="preserve">what </w:t>
      </w:r>
      <w:r w:rsidR="0071046C">
        <w:rPr>
          <w:lang w:val="en-US"/>
        </w:rPr>
        <w:t>have been made</w:t>
      </w:r>
      <w:r w:rsidR="00822914">
        <w:rPr>
          <w:lang w:val="en-US"/>
        </w:rPr>
        <w:t>. It still too hard to make a game, and that, tools in the market helps each day even more this activity.</w:t>
      </w:r>
    </w:p>
    <w:p w14:paraId="40A22314" w14:textId="77777777" w:rsidR="001D061D" w:rsidRPr="006D0519" w:rsidRDefault="001D061D" w:rsidP="00B371F1">
      <w:pPr>
        <w:rPr>
          <w:lang w:val="en-US"/>
        </w:rPr>
      </w:pPr>
    </w:p>
    <w:p w14:paraId="40A22315" w14:textId="77777777" w:rsidR="001D061D" w:rsidRPr="009169DF" w:rsidRDefault="00B371F1" w:rsidP="00B371F1">
      <w:pPr>
        <w:rPr>
          <w:lang w:val="en-US"/>
        </w:rPr>
      </w:pPr>
      <w:r w:rsidRPr="009169DF">
        <w:rPr>
          <w:lang w:val="en-US"/>
        </w:rPr>
        <w:t>KEYWORDS</w:t>
      </w:r>
      <w:r w:rsidR="001D061D" w:rsidRPr="009169DF">
        <w:rPr>
          <w:lang w:val="en-US"/>
        </w:rPr>
        <w:t>:</w:t>
      </w:r>
      <w:r w:rsidR="009169DF" w:rsidRPr="009169DF">
        <w:rPr>
          <w:lang w:val="en-US"/>
        </w:rPr>
        <w:t xml:space="preserve"> GAMES, CROSS-PLATFORM, ENGINES, C++, </w:t>
      </w:r>
      <w:r w:rsidR="009169DF">
        <w:rPr>
          <w:lang w:val="en-US"/>
        </w:rPr>
        <w:t>SDL, 2D GAMES</w:t>
      </w:r>
    </w:p>
    <w:p w14:paraId="40A22316" w14:textId="2011166F" w:rsidR="00D906DA" w:rsidRDefault="00B371F1">
      <w:pPr>
        <w:tabs>
          <w:tab w:val="clear" w:pos="851"/>
        </w:tabs>
        <w:spacing w:line="240" w:lineRule="auto"/>
        <w:ind w:firstLine="0"/>
        <w:jc w:val="left"/>
        <w:rPr>
          <w:lang w:val="en-US"/>
        </w:rPr>
      </w:pPr>
      <w:r w:rsidRPr="009169DF">
        <w:rPr>
          <w:lang w:val="en-US"/>
        </w:rPr>
        <w:br w:type="page"/>
      </w:r>
    </w:p>
    <w:p w14:paraId="4A967418" w14:textId="08F09969" w:rsidR="00032FCA" w:rsidRPr="0014591D" w:rsidRDefault="00032FCA" w:rsidP="00032FCA">
      <w:pPr>
        <w:pStyle w:val="Ttulo"/>
      </w:pPr>
      <w:bookmarkStart w:id="4" w:name="_Toc435309599"/>
      <w:r w:rsidRPr="0014591D">
        <w:lastRenderedPageBreak/>
        <w:t>Lista de imagens</w:t>
      </w:r>
      <w:bookmarkEnd w:id="4"/>
    </w:p>
    <w:p w14:paraId="44802258" w14:textId="77777777" w:rsidR="00AA2FB7" w:rsidRDefault="00032FCA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lang w:val="en-US"/>
        </w:rPr>
        <w:fldChar w:fldCharType="begin"/>
      </w:r>
      <w:r w:rsidRPr="0014591D">
        <w:instrText xml:space="preserve"> TOC \c "Figura" </w:instrText>
      </w:r>
      <w:r>
        <w:rPr>
          <w:lang w:val="en-US"/>
        </w:rPr>
        <w:fldChar w:fldCharType="separate"/>
      </w:r>
      <w:r w:rsidR="00AA2FB7">
        <w:rPr>
          <w:noProof/>
        </w:rPr>
        <w:t>Figura 1 Editor visual da unity</w:t>
      </w:r>
      <w:r w:rsidR="00AA2FB7">
        <w:rPr>
          <w:noProof/>
        </w:rPr>
        <w:tab/>
      </w:r>
      <w:r w:rsidR="00AA2FB7">
        <w:rPr>
          <w:noProof/>
        </w:rPr>
        <w:fldChar w:fldCharType="begin"/>
      </w:r>
      <w:r w:rsidR="00AA2FB7">
        <w:rPr>
          <w:noProof/>
        </w:rPr>
        <w:instrText xml:space="preserve"> PAGEREF _Toc433234553 \h </w:instrText>
      </w:r>
      <w:r w:rsidR="00AA2FB7">
        <w:rPr>
          <w:noProof/>
        </w:rPr>
      </w:r>
      <w:r w:rsidR="00AA2FB7">
        <w:rPr>
          <w:noProof/>
        </w:rPr>
        <w:fldChar w:fldCharType="separate"/>
      </w:r>
      <w:r w:rsidR="00AD2035">
        <w:rPr>
          <w:noProof/>
        </w:rPr>
        <w:t>14</w:t>
      </w:r>
      <w:r w:rsidR="00AA2FB7">
        <w:rPr>
          <w:noProof/>
        </w:rPr>
        <w:fldChar w:fldCharType="end"/>
      </w:r>
    </w:p>
    <w:p w14:paraId="02B26649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noProof/>
        </w:rPr>
        <w:t>Figura 2 Editor visual da unreal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_Toc433234554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15</w:t>
      </w:r>
      <w:r>
        <w:rPr>
          <w:noProof/>
        </w:rPr>
        <w:fldChar w:fldCharType="end"/>
      </w:r>
    </w:p>
    <w:p w14:paraId="110AA99B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noProof/>
        </w:rPr>
        <w:t>Figura 3 ARQUITETURA DO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_Toc433234555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24</w:t>
      </w:r>
      <w:r>
        <w:rPr>
          <w:noProof/>
        </w:rPr>
        <w:fldChar w:fldCharType="end"/>
      </w:r>
    </w:p>
    <w:p w14:paraId="611963CB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 w:rsidRPr="00013C25">
        <w:rPr>
          <w:rFonts w:cs="Arial"/>
          <w:noProof/>
        </w:rPr>
        <w:t>Figura 4 Diagrama de Classes dos principais componentes da Game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_Toc433234556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25</w:t>
      </w:r>
      <w:r>
        <w:rPr>
          <w:noProof/>
        </w:rPr>
        <w:fldChar w:fldCharType="end"/>
      </w:r>
    </w:p>
    <w:p w14:paraId="26165457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noProof/>
        </w:rPr>
        <w:t>Figura 5 Representação gráfica da estrutura de uma 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_Toc433234557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27</w:t>
      </w:r>
      <w:r>
        <w:rPr>
          <w:noProof/>
        </w:rPr>
        <w:fldChar w:fldCharType="end"/>
      </w:r>
    </w:p>
    <w:p w14:paraId="41AE4F2B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 w:rsidRPr="00013C25">
        <w:rPr>
          <w:rFonts w:cs="Arial"/>
          <w:noProof/>
        </w:rPr>
        <w:t>Figura 6 Resumo da arquitetura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_Toc433234558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31</w:t>
      </w:r>
      <w:r>
        <w:rPr>
          <w:noProof/>
        </w:rPr>
        <w:fldChar w:fldCharType="end"/>
      </w:r>
    </w:p>
    <w:p w14:paraId="571FFBFD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noProof/>
        </w:rPr>
        <w:t>Figura 7 exemplo de spritesheet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_Toc433234559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39</w:t>
      </w:r>
      <w:r>
        <w:rPr>
          <w:noProof/>
        </w:rPr>
        <w:fldChar w:fldCharType="end"/>
      </w:r>
    </w:p>
    <w:p w14:paraId="0112EAD0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noProof/>
        </w:rPr>
        <w:t>Figura 8 CÓDIGO PARA A CRIAÇÃO DAS CENAS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_Toc433234560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45</w:t>
      </w:r>
      <w:r>
        <w:rPr>
          <w:noProof/>
        </w:rPr>
        <w:fldChar w:fldCharType="end"/>
      </w:r>
    </w:p>
    <w:p w14:paraId="4DC6CF21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noProof/>
        </w:rPr>
        <w:t>Figura 9 Menu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_Toc433234561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46</w:t>
      </w:r>
      <w:r>
        <w:rPr>
          <w:noProof/>
        </w:rPr>
        <w:fldChar w:fldCharType="end"/>
      </w:r>
    </w:p>
    <w:p w14:paraId="5F050D37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noProof/>
        </w:rPr>
        <w:t>Figura 10 O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_Toc433234562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47</w:t>
      </w:r>
      <w:r>
        <w:rPr>
          <w:noProof/>
        </w:rPr>
        <w:fldChar w:fldCharType="end"/>
      </w:r>
    </w:p>
    <w:p w14:paraId="5FD8CF52" w14:textId="77777777" w:rsidR="00AA2FB7" w:rsidRDefault="00AA2FB7">
      <w:pPr>
        <w:pStyle w:val="ndicedeilustraes"/>
        <w:rPr>
          <w:rFonts w:asciiTheme="minorHAnsi" w:eastAsiaTheme="minorEastAsia" w:hAnsiTheme="minorHAnsi" w:cstheme="minorBidi"/>
          <w:caps w:val="0"/>
          <w:noProof/>
          <w:sz w:val="24"/>
          <w:lang w:eastAsia="pt-BR"/>
        </w:rPr>
      </w:pPr>
      <w:r>
        <w:rPr>
          <w:noProof/>
        </w:rPr>
        <w:t>Figura 11 Fim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_Toc433234563 \h </w:instrText>
      </w:r>
      <w:r>
        <w:rPr>
          <w:noProof/>
        </w:rPr>
      </w:r>
      <w:r>
        <w:rPr>
          <w:noProof/>
        </w:rPr>
        <w:fldChar w:fldCharType="separate"/>
      </w:r>
      <w:r w:rsidR="00AD2035">
        <w:rPr>
          <w:noProof/>
        </w:rPr>
        <w:t>48</w:t>
      </w:r>
      <w:r>
        <w:rPr>
          <w:noProof/>
        </w:rPr>
        <w:fldChar w:fldCharType="end"/>
      </w:r>
    </w:p>
    <w:p w14:paraId="541981C5" w14:textId="40385D4A" w:rsidR="00B371F1" w:rsidRPr="009169DF" w:rsidRDefault="00032FCA" w:rsidP="00032FCA">
      <w:pPr>
        <w:tabs>
          <w:tab w:val="clear" w:pos="851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fldChar w:fldCharType="end"/>
      </w:r>
    </w:p>
    <w:p w14:paraId="5D9E0F31" w14:textId="77777777" w:rsidR="00032FCA" w:rsidRDefault="00032FCA">
      <w:pPr>
        <w:tabs>
          <w:tab w:val="clear" w:pos="851"/>
        </w:tabs>
        <w:spacing w:line="240" w:lineRule="auto"/>
        <w:ind w:firstLine="0"/>
        <w:jc w:val="left"/>
        <w:rPr>
          <w:b/>
          <w:caps/>
        </w:rPr>
      </w:pPr>
      <w:r>
        <w:br w:type="page"/>
      </w:r>
    </w:p>
    <w:p w14:paraId="40A22317" w14:textId="55BD6379" w:rsidR="00370E34" w:rsidRPr="00AD2035" w:rsidRDefault="00370E34" w:rsidP="00AD2035">
      <w:pPr>
        <w:pStyle w:val="Ttulo"/>
      </w:pPr>
      <w:bookmarkStart w:id="5" w:name="_Toc435309600"/>
      <w:r w:rsidRPr="00B768D7">
        <w:lastRenderedPageBreak/>
        <w:t>Sum</w:t>
      </w:r>
      <w:r w:rsidRPr="00AD2035">
        <w:t>ário</w:t>
      </w:r>
      <w:bookmarkEnd w:id="5"/>
    </w:p>
    <w:p w14:paraId="40A22318" w14:textId="77777777" w:rsidR="00370E34" w:rsidRPr="00B768D7" w:rsidRDefault="00370E34" w:rsidP="00B40C6F"/>
    <w:bookmarkStart w:id="6" w:name="_Toc125374503" w:displacedByCustomXml="next"/>
    <w:bookmarkStart w:id="7" w:name="_Toc124080441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  <w:id w:val="-1860342632"/>
        <w:docPartObj>
          <w:docPartGallery w:val="Table of Contents"/>
          <w:docPartUnique/>
        </w:docPartObj>
      </w:sdtPr>
      <w:sdtEndPr/>
      <w:sdtContent>
        <w:p w14:paraId="40A22319" w14:textId="77777777" w:rsidR="00A853ED" w:rsidRPr="00B768D7" w:rsidRDefault="00A853ED">
          <w:pPr>
            <w:pStyle w:val="CabealhodoSumrio"/>
          </w:pPr>
        </w:p>
        <w:p w14:paraId="6CC906A9" w14:textId="77777777" w:rsidR="00D74AFC" w:rsidRDefault="00A9742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r w:rsidRPr="00B768D7">
            <w:fldChar w:fldCharType="begin"/>
          </w:r>
          <w:r w:rsidR="00A853ED" w:rsidRPr="00B768D7">
            <w:instrText xml:space="preserve"> TOC \o "1-3" \h \z \u </w:instrText>
          </w:r>
          <w:r w:rsidRPr="00B768D7">
            <w:fldChar w:fldCharType="separate"/>
          </w:r>
          <w:hyperlink w:anchor="_Toc435309597" w:history="1">
            <w:r w:rsidR="00D74AFC" w:rsidRPr="00D463F5">
              <w:rPr>
                <w:rStyle w:val="Hyperlink"/>
              </w:rPr>
              <w:t>Resumo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_Toc435309597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iii</w:t>
            </w:r>
            <w:r w:rsidR="00D74AFC">
              <w:rPr>
                <w:webHidden/>
              </w:rPr>
              <w:fldChar w:fldCharType="end"/>
            </w:r>
          </w:hyperlink>
        </w:p>
        <w:p w14:paraId="77117D8C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598" w:history="1">
            <w:r w:rsidR="00D74AFC" w:rsidRPr="00D463F5">
              <w:rPr>
                <w:rStyle w:val="Hyperlink"/>
                <w:lang w:val="en-US"/>
              </w:rPr>
              <w:t>ABSTRACT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_Toc435309598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iv</w:t>
            </w:r>
            <w:r w:rsidR="00D74AFC">
              <w:rPr>
                <w:webHidden/>
              </w:rPr>
              <w:fldChar w:fldCharType="end"/>
            </w:r>
          </w:hyperlink>
        </w:p>
        <w:p w14:paraId="750A634F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599" w:history="1">
            <w:r w:rsidR="00D74AFC" w:rsidRPr="00D463F5">
              <w:rPr>
                <w:rStyle w:val="Hyperlink"/>
                <w:lang w:val="en-US"/>
              </w:rPr>
              <w:t>Lista de imagens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_Toc435309599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v</w:t>
            </w:r>
            <w:r w:rsidR="00D74AFC">
              <w:rPr>
                <w:webHidden/>
              </w:rPr>
              <w:fldChar w:fldCharType="end"/>
            </w:r>
          </w:hyperlink>
        </w:p>
        <w:p w14:paraId="2A90CCDB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600" w:history="1">
            <w:r w:rsidR="00D74AFC" w:rsidRPr="00D463F5">
              <w:rPr>
                <w:rStyle w:val="Hyperlink"/>
              </w:rPr>
              <w:t>Sumário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_Toc435309600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vi</w:t>
            </w:r>
            <w:r w:rsidR="00D74AFC">
              <w:rPr>
                <w:webHidden/>
              </w:rPr>
              <w:fldChar w:fldCharType="end"/>
            </w:r>
          </w:hyperlink>
        </w:p>
        <w:p w14:paraId="100FAA7B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601" w:history="1">
            <w:r w:rsidR="00D74AFC" w:rsidRPr="00D463F5">
              <w:rPr>
                <w:rStyle w:val="Hyperlink"/>
              </w:rPr>
              <w:t>1</w:t>
            </w:r>
            <w:r w:rsidR="00D74AFC">
              <w:rPr>
                <w:rFonts w:asciiTheme="minorHAnsi" w:eastAsiaTheme="minorEastAsia" w:hAnsiTheme="minorHAnsi" w:cstheme="minorBidi"/>
                <w:b w:val="0"/>
                <w:caps w:val="0"/>
                <w:lang w:eastAsia="pt-BR"/>
              </w:rPr>
              <w:tab/>
            </w:r>
            <w:r w:rsidR="00D74AFC" w:rsidRPr="00D463F5">
              <w:rPr>
                <w:rStyle w:val="Hyperlink"/>
              </w:rPr>
              <w:t>Introdução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_Toc435309601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8</w:t>
            </w:r>
            <w:r w:rsidR="00D74AFC">
              <w:rPr>
                <w:webHidden/>
              </w:rPr>
              <w:fldChar w:fldCharType="end"/>
            </w:r>
          </w:hyperlink>
        </w:p>
        <w:p w14:paraId="440BD7A5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02" w:history="1">
            <w:r w:rsidR="00D74AFC" w:rsidRPr="00D463F5">
              <w:rPr>
                <w:rStyle w:val="Hyperlink"/>
                <w:noProof/>
              </w:rPr>
              <w:t>1.1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O que é um motor de jogos (</w:t>
            </w:r>
            <w:r w:rsidR="00D74AFC" w:rsidRPr="00D463F5">
              <w:rPr>
                <w:rStyle w:val="Hyperlink"/>
                <w:i/>
                <w:noProof/>
              </w:rPr>
              <w:t>gaming engine</w:t>
            </w:r>
            <w:r w:rsidR="00D74AFC" w:rsidRPr="00D463F5">
              <w:rPr>
                <w:rStyle w:val="Hyperlink"/>
                <w:noProof/>
              </w:rPr>
              <w:t>)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_Toc435309602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8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155CC02B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03" w:history="1">
            <w:r w:rsidR="00D74AFC" w:rsidRPr="00D463F5">
              <w:rPr>
                <w:rStyle w:val="Hyperlink"/>
                <w:noProof/>
              </w:rPr>
              <w:t>1.2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Justificativa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_Toc435309603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10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2244E254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04" w:history="1">
            <w:r w:rsidR="00D74AFC" w:rsidRPr="00D463F5">
              <w:rPr>
                <w:rStyle w:val="Hyperlink"/>
                <w:noProof/>
              </w:rPr>
              <w:t>1.3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Objetivo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_Toc435309604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11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47AB668A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05" w:history="1">
            <w:r w:rsidR="00D74AFC" w:rsidRPr="00D463F5">
              <w:rPr>
                <w:rStyle w:val="Hyperlink"/>
                <w:noProof/>
                <w:lang w:eastAsia="pt-BR"/>
              </w:rPr>
              <w:t>1.4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  <w:lang w:eastAsia="pt-BR"/>
              </w:rPr>
              <w:t>Organização do Documento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_Toc435309605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11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1589948D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606" w:history="1">
            <w:r w:rsidR="00D74AFC" w:rsidRPr="00D463F5">
              <w:rPr>
                <w:rStyle w:val="Hyperlink"/>
              </w:rPr>
              <w:t>2</w:t>
            </w:r>
            <w:r w:rsidR="00D74AFC">
              <w:rPr>
                <w:rFonts w:asciiTheme="minorHAnsi" w:eastAsiaTheme="minorEastAsia" w:hAnsiTheme="minorHAnsi" w:cstheme="minorBidi"/>
                <w:b w:val="0"/>
                <w:caps w:val="0"/>
                <w:lang w:eastAsia="pt-BR"/>
              </w:rPr>
              <w:tab/>
            </w:r>
            <w:r w:rsidR="00D74AFC" w:rsidRPr="00D463F5">
              <w:rPr>
                <w:rStyle w:val="Hyperlink"/>
              </w:rPr>
              <w:t>Materiais e Método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_Toc435309606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13</w:t>
            </w:r>
            <w:r w:rsidR="00D74AFC">
              <w:rPr>
                <w:webHidden/>
              </w:rPr>
              <w:fldChar w:fldCharType="end"/>
            </w:r>
          </w:hyperlink>
        </w:p>
        <w:p w14:paraId="5A14A596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07" w:history="1">
            <w:r w:rsidR="00D74AFC" w:rsidRPr="00D463F5">
              <w:rPr>
                <w:rStyle w:val="Hyperlink"/>
                <w:noProof/>
              </w:rPr>
              <w:t>2.1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Unity 5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_Toc435309607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13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65214674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08" w:history="1">
            <w:r w:rsidR="00D74AFC" w:rsidRPr="00D463F5">
              <w:rPr>
                <w:rStyle w:val="Hyperlink"/>
                <w:noProof/>
              </w:rPr>
              <w:t>2.2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Unreal engine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_Toc435309608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14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4898BD9C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09" w:history="1">
            <w:r w:rsidR="00D74AFC" w:rsidRPr="00D463F5">
              <w:rPr>
                <w:rStyle w:val="Hyperlink"/>
                <w:noProof/>
              </w:rPr>
              <w:t>2.3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Cocos 2d-x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_Toc435309609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16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26AEF1F9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10" w:history="1">
            <w:r w:rsidR="00D74AFC" w:rsidRPr="00D463F5">
              <w:rPr>
                <w:rStyle w:val="Hyperlink"/>
                <w:noProof/>
              </w:rPr>
              <w:t>2.4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Multiplataforma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_Toc435309610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17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2085B14E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11" w:history="1">
            <w:r w:rsidR="00D74AFC" w:rsidRPr="00D463F5">
              <w:rPr>
                <w:rStyle w:val="Hyperlink"/>
                <w:noProof/>
              </w:rPr>
              <w:t>2.5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i/>
                <w:noProof/>
              </w:rPr>
              <w:t>Frameworks</w:t>
            </w:r>
            <w:r w:rsidR="00D74AFC" w:rsidRPr="00D463F5">
              <w:rPr>
                <w:rStyle w:val="Hyperlink"/>
                <w:noProof/>
              </w:rPr>
              <w:t xml:space="preserve"> para jogos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_Toc435309611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18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43EFBAA1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12" w:history="1">
            <w:r w:rsidR="00D74AFC" w:rsidRPr="00D463F5">
              <w:rPr>
                <w:rStyle w:val="Hyperlink"/>
                <w:noProof/>
              </w:rPr>
              <w:t>2.5.1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Biblioteca LibSDL para C++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_Toc435309612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20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5ED77C4B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13" w:history="1">
            <w:r w:rsidR="00D74AFC" w:rsidRPr="00D463F5">
              <w:rPr>
                <w:rStyle w:val="Hyperlink"/>
                <w:noProof/>
              </w:rPr>
              <w:t>2.6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Linguagem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_Toc435309613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20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0BC81FDE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14" w:history="1">
            <w:r w:rsidR="00D74AFC" w:rsidRPr="00D463F5">
              <w:rPr>
                <w:rStyle w:val="Hyperlink"/>
                <w:noProof/>
              </w:rPr>
              <w:t>2.7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Criação de projetos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_Toc435309614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21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177B3A3A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615" w:history="1">
            <w:r w:rsidR="00D74AFC" w:rsidRPr="00D463F5">
              <w:rPr>
                <w:rStyle w:val="Hyperlink"/>
              </w:rPr>
              <w:t>3</w:t>
            </w:r>
            <w:r w:rsidR="00D74AFC">
              <w:rPr>
                <w:rFonts w:asciiTheme="minorHAnsi" w:eastAsiaTheme="minorEastAsia" w:hAnsiTheme="minorHAnsi" w:cstheme="minorBidi"/>
                <w:b w:val="0"/>
                <w:caps w:val="0"/>
                <w:lang w:eastAsia="pt-BR"/>
              </w:rPr>
              <w:tab/>
            </w:r>
            <w:r w:rsidR="00D74AFC" w:rsidRPr="00D463F5">
              <w:rPr>
                <w:rStyle w:val="Hyperlink"/>
              </w:rPr>
              <w:t>A Game Engine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_Toc435309615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23</w:t>
            </w:r>
            <w:r w:rsidR="00D74AFC">
              <w:rPr>
                <w:webHidden/>
              </w:rPr>
              <w:fldChar w:fldCharType="end"/>
            </w:r>
          </w:hyperlink>
        </w:p>
        <w:p w14:paraId="6D758DD9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16" w:history="1">
            <w:r w:rsidR="00D74AFC" w:rsidRPr="00D463F5">
              <w:rPr>
                <w:rStyle w:val="Hyperlink"/>
                <w:noProof/>
              </w:rPr>
              <w:t>3.1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Arquitetura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_Toc435309616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23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51CFA24F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17" w:history="1">
            <w:r w:rsidR="00D74AFC" w:rsidRPr="00D463F5">
              <w:rPr>
                <w:rStyle w:val="Hyperlink"/>
                <w:noProof/>
              </w:rPr>
              <w:t>3.1.1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Atributos da aplicação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_Toc435309617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26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2592A0DE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18" w:history="1">
            <w:r w:rsidR="00D74AFC" w:rsidRPr="00D463F5">
              <w:rPr>
                <w:rStyle w:val="Hyperlink"/>
                <w:noProof/>
              </w:rPr>
              <w:t>3.1.2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Cenas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_Toc435309618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27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05323B45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19" w:history="1">
            <w:r w:rsidR="00D74AFC" w:rsidRPr="00D463F5">
              <w:rPr>
                <w:rStyle w:val="Hyperlink"/>
                <w:i/>
                <w:noProof/>
              </w:rPr>
              <w:t>3.1.3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i/>
                <w:noProof/>
              </w:rPr>
              <w:t>GameObjects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_Toc435309619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28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731878A4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20" w:history="1">
            <w:r w:rsidR="00D74AFC" w:rsidRPr="00D463F5">
              <w:rPr>
                <w:rStyle w:val="Hyperlink"/>
                <w:i/>
                <w:noProof/>
              </w:rPr>
              <w:t>3.1.4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i/>
                <w:noProof/>
              </w:rPr>
              <w:t>Behaviours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_Toc435309620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29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0CD91CB9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21" w:history="1">
            <w:r w:rsidR="00D74AFC" w:rsidRPr="00D463F5">
              <w:rPr>
                <w:rStyle w:val="Hyperlink"/>
                <w:i/>
                <w:noProof/>
              </w:rPr>
              <w:t>3.1.5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i/>
                <w:noProof/>
              </w:rPr>
              <w:t>Observers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_Toc435309621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30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002FA37A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22" w:history="1">
            <w:r w:rsidR="00D74AFC" w:rsidRPr="00D463F5">
              <w:rPr>
                <w:rStyle w:val="Hyperlink"/>
                <w:noProof/>
              </w:rPr>
              <w:t>3.2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Criando um novo projeto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_Toc435309622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31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3E9F30A0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23" w:history="1">
            <w:r w:rsidR="00D74AFC" w:rsidRPr="00D463F5">
              <w:rPr>
                <w:rStyle w:val="Hyperlink"/>
                <w:noProof/>
              </w:rPr>
              <w:t>3.3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Recursos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_Toc435309623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32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7C193188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24" w:history="1">
            <w:r w:rsidR="00D74AFC" w:rsidRPr="00D463F5">
              <w:rPr>
                <w:rStyle w:val="Hyperlink"/>
                <w:noProof/>
              </w:rPr>
              <w:t>3.3.1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Aplicação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_Toc435309624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32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6D8E1A9A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25" w:history="1">
            <w:r w:rsidR="00D74AFC" w:rsidRPr="00D463F5">
              <w:rPr>
                <w:rStyle w:val="Hyperlink"/>
                <w:noProof/>
              </w:rPr>
              <w:t>3.3.2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Cenas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_Toc435309625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33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7F9F6ADF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26" w:history="1">
            <w:r w:rsidR="00D74AFC" w:rsidRPr="00D463F5">
              <w:rPr>
                <w:rStyle w:val="Hyperlink"/>
                <w:noProof/>
              </w:rPr>
              <w:t>3.3.3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Vetores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_Toc435309626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34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21D3E0A1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27" w:history="1">
            <w:r w:rsidR="00D74AFC" w:rsidRPr="00D463F5">
              <w:rPr>
                <w:rStyle w:val="Hyperlink"/>
                <w:noProof/>
              </w:rPr>
              <w:t>3.3.4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Objetos de Jogo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_Toc435309627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35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585D3E74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28" w:history="1">
            <w:r w:rsidR="00D74AFC" w:rsidRPr="00D463F5">
              <w:rPr>
                <w:rStyle w:val="Hyperlink"/>
                <w:noProof/>
              </w:rPr>
              <w:t>3.3.5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Câmera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_Toc435309628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36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0C31CA4D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29" w:history="1">
            <w:r w:rsidR="00D74AFC" w:rsidRPr="00D463F5">
              <w:rPr>
                <w:rStyle w:val="Hyperlink"/>
                <w:noProof/>
              </w:rPr>
              <w:t>3.3.6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Texto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_Toc435309629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37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6D2A9D7F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30" w:history="1">
            <w:r w:rsidR="00D74AFC" w:rsidRPr="00D463F5">
              <w:rPr>
                <w:rStyle w:val="Hyperlink"/>
                <w:noProof/>
              </w:rPr>
              <w:t>3.3.7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Sprites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_Toc435309630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37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16E913D1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31" w:history="1">
            <w:r w:rsidR="00D74AFC" w:rsidRPr="00D463F5">
              <w:rPr>
                <w:rStyle w:val="Hyperlink"/>
                <w:noProof/>
              </w:rPr>
              <w:t>3.3.8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Comportamento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_Toc435309631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39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06A9E403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32" w:history="1">
            <w:r w:rsidR="00D74AFC" w:rsidRPr="00D463F5">
              <w:rPr>
                <w:rStyle w:val="Hyperlink"/>
                <w:noProof/>
              </w:rPr>
              <w:t>3.3.9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Observadores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_Toc435309632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40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3E9D0B93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33" w:history="1">
            <w:r w:rsidR="00D74AFC" w:rsidRPr="00D463F5">
              <w:rPr>
                <w:rStyle w:val="Hyperlink"/>
                <w:noProof/>
              </w:rPr>
              <w:t>3.3.10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Controles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_Toc435309633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41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29D1E0FE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34" w:history="1">
            <w:r w:rsidR="00D74AFC" w:rsidRPr="00D463F5">
              <w:rPr>
                <w:rStyle w:val="Hyperlink"/>
                <w:noProof/>
              </w:rPr>
              <w:t>3.3.11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Áudio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_Toc435309634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42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73B13AE6" w14:textId="77777777" w:rsidR="00D74AFC" w:rsidRDefault="00EF295C">
          <w:pPr>
            <w:pStyle w:val="Sumrio3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5309635" w:history="1">
            <w:r w:rsidR="00D74AFC" w:rsidRPr="00D463F5">
              <w:rPr>
                <w:rStyle w:val="Hyperlink"/>
                <w:noProof/>
              </w:rPr>
              <w:t>3.3.12</w:t>
            </w:r>
            <w:r w:rsidR="00D74AF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Tempo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_Toc435309635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44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712D8675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636" w:history="1">
            <w:r w:rsidR="00D74AFC" w:rsidRPr="00D463F5">
              <w:rPr>
                <w:rStyle w:val="Hyperlink"/>
              </w:rPr>
              <w:t>4</w:t>
            </w:r>
            <w:r w:rsidR="00D74AFC">
              <w:rPr>
                <w:rFonts w:asciiTheme="minorHAnsi" w:eastAsiaTheme="minorEastAsia" w:hAnsiTheme="minorHAnsi" w:cstheme="minorBidi"/>
                <w:b w:val="0"/>
                <w:caps w:val="0"/>
                <w:lang w:eastAsia="pt-BR"/>
              </w:rPr>
              <w:tab/>
            </w:r>
            <w:r w:rsidR="00D74AFC" w:rsidRPr="00D463F5">
              <w:rPr>
                <w:rStyle w:val="Hyperlink"/>
              </w:rPr>
              <w:t>Estudo de caso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_Toc435309636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45</w:t>
            </w:r>
            <w:r w:rsidR="00D74AFC">
              <w:rPr>
                <w:webHidden/>
              </w:rPr>
              <w:fldChar w:fldCharType="end"/>
            </w:r>
          </w:hyperlink>
        </w:p>
        <w:p w14:paraId="7A8C2EE9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37" w:history="1">
            <w:r w:rsidR="00D74AFC" w:rsidRPr="00D463F5">
              <w:rPr>
                <w:rStyle w:val="Hyperlink"/>
                <w:noProof/>
              </w:rPr>
              <w:t>4.1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Tela de inicio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_Toc435309637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46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6EF09CF3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38" w:history="1">
            <w:r w:rsidR="00D74AFC" w:rsidRPr="00D463F5">
              <w:rPr>
                <w:rStyle w:val="Hyperlink"/>
                <w:noProof/>
              </w:rPr>
              <w:t>4.2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O jogo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_Toc435309638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47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1FC1FD4E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39" w:history="1">
            <w:r w:rsidR="00D74AFC" w:rsidRPr="00D463F5">
              <w:rPr>
                <w:rStyle w:val="Hyperlink"/>
                <w:noProof/>
              </w:rPr>
              <w:t>4.3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Fim de jogo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_Toc435309639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48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701F69E2" w14:textId="77777777" w:rsidR="00D74AFC" w:rsidRDefault="00EF295C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35309640" w:history="1">
            <w:r w:rsidR="00D74AFC" w:rsidRPr="00D463F5">
              <w:rPr>
                <w:rStyle w:val="Hyperlink"/>
                <w:noProof/>
              </w:rPr>
              <w:t>4.4</w:t>
            </w:r>
            <w:r w:rsidR="00D74AFC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D74AFC" w:rsidRPr="00D463F5">
              <w:rPr>
                <w:rStyle w:val="Hyperlink"/>
                <w:noProof/>
              </w:rPr>
              <w:t>Demonstração</w:t>
            </w:r>
            <w:r w:rsidR="00D74AFC">
              <w:rPr>
                <w:noProof/>
                <w:webHidden/>
              </w:rPr>
              <w:tab/>
            </w:r>
            <w:r w:rsidR="00D74AFC">
              <w:rPr>
                <w:noProof/>
                <w:webHidden/>
              </w:rPr>
              <w:fldChar w:fldCharType="begin"/>
            </w:r>
            <w:r w:rsidR="00D74AFC">
              <w:rPr>
                <w:noProof/>
                <w:webHidden/>
              </w:rPr>
              <w:instrText xml:space="preserve"> PAGEREF _Toc435309640 \h </w:instrText>
            </w:r>
            <w:r w:rsidR="00D74AFC">
              <w:rPr>
                <w:noProof/>
                <w:webHidden/>
              </w:rPr>
            </w:r>
            <w:r w:rsidR="00D74AFC">
              <w:rPr>
                <w:noProof/>
                <w:webHidden/>
              </w:rPr>
              <w:fldChar w:fldCharType="separate"/>
            </w:r>
            <w:r w:rsidR="00D74AFC">
              <w:rPr>
                <w:noProof/>
                <w:webHidden/>
              </w:rPr>
              <w:t>49</w:t>
            </w:r>
            <w:r w:rsidR="00D74AFC">
              <w:rPr>
                <w:noProof/>
                <w:webHidden/>
              </w:rPr>
              <w:fldChar w:fldCharType="end"/>
            </w:r>
          </w:hyperlink>
        </w:p>
        <w:p w14:paraId="002DE70F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641" w:history="1">
            <w:r w:rsidR="00D74AFC" w:rsidRPr="00D463F5">
              <w:rPr>
                <w:rStyle w:val="Hyperlink"/>
              </w:rPr>
              <w:t>5</w:t>
            </w:r>
            <w:r w:rsidR="00D74AFC">
              <w:rPr>
                <w:rFonts w:asciiTheme="minorHAnsi" w:eastAsiaTheme="minorEastAsia" w:hAnsiTheme="minorHAnsi" w:cstheme="minorBidi"/>
                <w:b w:val="0"/>
                <w:caps w:val="0"/>
                <w:lang w:eastAsia="pt-BR"/>
              </w:rPr>
              <w:tab/>
            </w:r>
            <w:r w:rsidR="00D74AFC" w:rsidRPr="00D463F5">
              <w:rPr>
                <w:rStyle w:val="Hyperlink"/>
              </w:rPr>
              <w:t>Conclusão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_Toc435309641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50</w:t>
            </w:r>
            <w:r w:rsidR="00D74AFC">
              <w:rPr>
                <w:webHidden/>
              </w:rPr>
              <w:fldChar w:fldCharType="end"/>
            </w:r>
          </w:hyperlink>
        </w:p>
        <w:p w14:paraId="7C05E9E9" w14:textId="77777777" w:rsidR="00D74AFC" w:rsidRDefault="00EF295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lang w:eastAsia="pt-BR"/>
            </w:rPr>
          </w:pPr>
          <w:hyperlink w:anchor="_Toc435309642" w:history="1">
            <w:r w:rsidR="00D74AFC" w:rsidRPr="00D463F5">
              <w:rPr>
                <w:rStyle w:val="Hyperlink"/>
              </w:rPr>
              <w:t>Referências</w:t>
            </w:r>
            <w:r w:rsidR="00D74AFC">
              <w:rPr>
                <w:webHidden/>
              </w:rPr>
              <w:tab/>
            </w:r>
            <w:r w:rsidR="00D74AFC">
              <w:rPr>
                <w:webHidden/>
              </w:rPr>
              <w:fldChar w:fldCharType="begin"/>
            </w:r>
            <w:r w:rsidR="00D74AFC">
              <w:rPr>
                <w:webHidden/>
              </w:rPr>
              <w:instrText xml:space="preserve"> PAGEREF _Toc435309642 \h </w:instrText>
            </w:r>
            <w:r w:rsidR="00D74AFC">
              <w:rPr>
                <w:webHidden/>
              </w:rPr>
            </w:r>
            <w:r w:rsidR="00D74AFC">
              <w:rPr>
                <w:webHidden/>
              </w:rPr>
              <w:fldChar w:fldCharType="separate"/>
            </w:r>
            <w:r w:rsidR="00D74AFC">
              <w:rPr>
                <w:webHidden/>
              </w:rPr>
              <w:t>51</w:t>
            </w:r>
            <w:r w:rsidR="00D74AFC">
              <w:rPr>
                <w:webHidden/>
              </w:rPr>
              <w:fldChar w:fldCharType="end"/>
            </w:r>
          </w:hyperlink>
        </w:p>
        <w:p w14:paraId="40A22346" w14:textId="77777777" w:rsidR="00A853ED" w:rsidRPr="00B768D7" w:rsidRDefault="00A97426">
          <w:r w:rsidRPr="00B768D7">
            <w:rPr>
              <w:b/>
              <w:bCs/>
            </w:rPr>
            <w:fldChar w:fldCharType="end"/>
          </w:r>
        </w:p>
      </w:sdtContent>
    </w:sdt>
    <w:p w14:paraId="40A22347" w14:textId="77777777" w:rsidR="00B40C6F" w:rsidRPr="00B768D7" w:rsidRDefault="00370E34" w:rsidP="00B40C6F">
      <w:r w:rsidRPr="00B768D7">
        <w:br w:type="page"/>
      </w:r>
      <w:bookmarkStart w:id="8" w:name="_Toc125374504"/>
      <w:bookmarkStart w:id="9" w:name="_Toc125374505"/>
      <w:bookmarkStart w:id="10" w:name="_Toc156754354"/>
      <w:bookmarkEnd w:id="7"/>
      <w:bookmarkEnd w:id="6"/>
    </w:p>
    <w:bookmarkEnd w:id="8"/>
    <w:bookmarkEnd w:id="9"/>
    <w:bookmarkEnd w:id="10"/>
    <w:p w14:paraId="40A22348" w14:textId="77777777" w:rsidR="000C20BD" w:rsidRPr="00B768D7" w:rsidRDefault="000C20BD" w:rsidP="00ED29B0">
      <w:pPr>
        <w:pStyle w:val="Ttulo1"/>
        <w:sectPr w:rsidR="000C20BD" w:rsidRPr="00B768D7" w:rsidSect="007C67E8">
          <w:headerReference w:type="default" r:id="rId13"/>
          <w:pgSz w:w="11907" w:h="16840" w:code="9"/>
          <w:pgMar w:top="1701" w:right="1134" w:bottom="1531" w:left="1701" w:header="1134" w:footer="709" w:gutter="0"/>
          <w:pgNumType w:fmt="lowerRoman" w:start="1"/>
          <w:cols w:space="708"/>
          <w:docGrid w:linePitch="360"/>
        </w:sectPr>
      </w:pPr>
    </w:p>
    <w:p w14:paraId="40A22349" w14:textId="77777777" w:rsidR="00370E34" w:rsidRPr="00B768D7" w:rsidRDefault="00B40C6F" w:rsidP="00A853ED">
      <w:pPr>
        <w:pStyle w:val="Ttulo1"/>
      </w:pPr>
      <w:bookmarkStart w:id="11" w:name="_Toc413268534"/>
      <w:bookmarkStart w:id="12" w:name="_Toc435309601"/>
      <w:r w:rsidRPr="00B768D7">
        <w:lastRenderedPageBreak/>
        <w:t>I</w:t>
      </w:r>
      <w:r w:rsidR="00101B86" w:rsidRPr="00B768D7">
        <w:t>ntroduçã</w:t>
      </w:r>
      <w:r w:rsidR="00370E34" w:rsidRPr="00B768D7">
        <w:t>o</w:t>
      </w:r>
      <w:bookmarkEnd w:id="11"/>
      <w:bookmarkEnd w:id="12"/>
    </w:p>
    <w:p w14:paraId="40A2234A" w14:textId="77777777" w:rsidR="00A853ED" w:rsidRPr="00B768D7" w:rsidRDefault="00A853ED" w:rsidP="00A853ED">
      <w:r w:rsidRPr="00B768D7">
        <w:t>Motor de jogos, conhecido popularmente co</w:t>
      </w:r>
      <w:r w:rsidR="00215690">
        <w:t xml:space="preserve">m o seu termo em inglês, </w:t>
      </w:r>
      <w:proofErr w:type="spellStart"/>
      <w:r w:rsidR="00215690" w:rsidRPr="00FB37DB">
        <w:rPr>
          <w:i/>
        </w:rPr>
        <w:t>engine</w:t>
      </w:r>
      <w:proofErr w:type="spellEnd"/>
      <w:r w:rsidR="00215690">
        <w:t>, é</w:t>
      </w:r>
      <w:r w:rsidRPr="00B768D7">
        <w:t xml:space="preserve"> um conjunto de ferramentas ou </w:t>
      </w:r>
      <w:r w:rsidRPr="00FB37DB">
        <w:rPr>
          <w:i/>
        </w:rPr>
        <w:t>frameworks</w:t>
      </w:r>
      <w:r w:rsidRPr="00B768D7">
        <w:t xml:space="preserve"> que</w:t>
      </w:r>
      <w:r w:rsidR="00FB37DB">
        <w:t xml:space="preserve"> facilitam a criação de um jogo, como por exemplo</w:t>
      </w:r>
      <w:r w:rsidRPr="00B768D7">
        <w:t xml:space="preserve"> um conjunto de ferramentas que variam desde o gerador de imagens, um tocador de som</w:t>
      </w:r>
      <w:r w:rsidR="008A09E4" w:rsidRPr="00B768D7">
        <w:t>,</w:t>
      </w:r>
      <w:r w:rsidR="00FB37DB">
        <w:t xml:space="preserve"> entre outro</w:t>
      </w:r>
      <w:r w:rsidR="008A09E4" w:rsidRPr="00B768D7">
        <w:t>s</w:t>
      </w:r>
      <w:r w:rsidRPr="00B768D7">
        <w:t>.</w:t>
      </w:r>
    </w:p>
    <w:p w14:paraId="40A2234B" w14:textId="4842F60D" w:rsidR="00A853ED" w:rsidRPr="00C447DE" w:rsidRDefault="391C4ABE" w:rsidP="00C447DE">
      <w:pPr>
        <w:rPr>
          <w:color w:val="FF0000"/>
        </w:rPr>
      </w:pPr>
      <w:r>
        <w:t xml:space="preserve">Os motores de jogos, atualmente, são amplamente utilizados e não apenas em jogos, mas também para desenvolvimento de produtos na área de educação, arquitetura e engenharia. Seus custos têm se tornando bastante acessíveis e as ferramentas mais populares são gratuitas, apesar de possuírem limitações em sua versão gratuita, essas limitações variam de acordo com a ferramenta e podem ter recursos, </w:t>
      </w:r>
      <w:r w:rsidRPr="391C4ABE">
        <w:rPr>
          <w:i/>
          <w:iCs/>
        </w:rPr>
        <w:t>royalties</w:t>
      </w:r>
      <w:r>
        <w:t xml:space="preserve"> entre outros.</w:t>
      </w:r>
      <w:r w:rsidR="00DF2534">
        <w:t xml:space="preserve"> (Boyer, 2007).</w:t>
      </w:r>
    </w:p>
    <w:p w14:paraId="40A2234C" w14:textId="77777777" w:rsidR="00D109AE" w:rsidRPr="00B768D7" w:rsidRDefault="391C4ABE" w:rsidP="00A853ED">
      <w:r>
        <w:t>Quando se trabalha com desenvolvimento de aplicações, é necessário pensar, hoje em dia, na existência de diversas plataformas, pois temos um mercado cada vez maior de computadores móveis e pessoais, os quais possuem plataformas de desenvolvimento distintas e muitas vezes nos deparamos com a necessidade de reescrever todo o código em várias linguagens e ferramentas. As ferramentas específicas tentam reverter esse problema, tornando cada vez mais simples o desenvolvimento de um produto em diversas plataformas.</w:t>
      </w:r>
    </w:p>
    <w:p w14:paraId="40A2234D" w14:textId="77777777" w:rsidR="00025F4E" w:rsidRPr="00B768D7" w:rsidRDefault="00025F4E" w:rsidP="00A853ED">
      <w:r w:rsidRPr="00B768D7">
        <w:tab/>
      </w:r>
      <w:r w:rsidR="00D109AE" w:rsidRPr="00B768D7">
        <w:t>Esse modelo de produção</w:t>
      </w:r>
      <w:r w:rsidR="00FB37DB">
        <w:t xml:space="preserve">, </w:t>
      </w:r>
      <w:proofErr w:type="spellStart"/>
      <w:r w:rsidR="00FB37DB">
        <w:t>multiplataforma</w:t>
      </w:r>
      <w:proofErr w:type="spellEnd"/>
      <w:r w:rsidR="00FB37DB">
        <w:t>,</w:t>
      </w:r>
      <w:r w:rsidR="00D109AE" w:rsidRPr="00B768D7">
        <w:t xml:space="preserve"> é amplamente adotado em ferramentas de desenvolvimento de j</w:t>
      </w:r>
      <w:r w:rsidR="00FB37DB">
        <w:t>ogos, além do uso de novas tecno</w:t>
      </w:r>
      <w:r w:rsidR="00D109AE" w:rsidRPr="00B768D7">
        <w:t xml:space="preserve">logias como </w:t>
      </w:r>
      <w:proofErr w:type="spellStart"/>
      <w:r w:rsidR="00D109AE" w:rsidRPr="391C4ABE">
        <w:rPr>
          <w:i/>
          <w:iCs/>
        </w:rPr>
        <w:t>html</w:t>
      </w:r>
      <w:proofErr w:type="spellEnd"/>
      <w:r w:rsidR="00D109AE" w:rsidRPr="391C4ABE">
        <w:rPr>
          <w:i/>
          <w:iCs/>
        </w:rPr>
        <w:t xml:space="preserve"> 5</w:t>
      </w:r>
      <w:r w:rsidR="00D109AE" w:rsidRPr="00B768D7">
        <w:t xml:space="preserve"> entre outras bibliotecas que se atualizam constantemente para se manter no mercado. Há</w:t>
      </w:r>
      <w:r w:rsidR="00FB37DB">
        <w:t>, portanto,</w:t>
      </w:r>
      <w:r w:rsidR="00D109AE" w:rsidRPr="00B768D7">
        <w:t xml:space="preserve"> uma necessidade cada vez mais urgente de criar novos sistemas que possam ser portados para todas as plataformas, </w:t>
      </w:r>
      <w:r w:rsidR="00894E28">
        <w:t>ou seja,</w:t>
      </w:r>
      <w:r w:rsidR="00D109AE" w:rsidRPr="00B768D7">
        <w:t xml:space="preserve"> uma ferramenta </w:t>
      </w:r>
      <w:proofErr w:type="spellStart"/>
      <w:r w:rsidR="00D109AE" w:rsidRPr="00B768D7">
        <w:t>multiplataforma</w:t>
      </w:r>
      <w:proofErr w:type="spellEnd"/>
      <w:r w:rsidR="00D109AE" w:rsidRPr="00B768D7">
        <w:t xml:space="preserve">, do inglês </w:t>
      </w:r>
      <w:proofErr w:type="spellStart"/>
      <w:r w:rsidR="00D109AE" w:rsidRPr="391C4ABE">
        <w:rPr>
          <w:i/>
          <w:iCs/>
        </w:rPr>
        <w:t>cross-platform</w:t>
      </w:r>
      <w:proofErr w:type="spellEnd"/>
      <w:r w:rsidR="00D109AE" w:rsidRPr="00B768D7">
        <w:t>.</w:t>
      </w:r>
    </w:p>
    <w:p w14:paraId="40A2234E" w14:textId="77777777" w:rsidR="00025F4E" w:rsidRPr="00B768D7" w:rsidRDefault="00025F4E" w:rsidP="00AD2035">
      <w:pPr>
        <w:pStyle w:val="Ttulo2"/>
      </w:pPr>
      <w:bookmarkStart w:id="13" w:name="_Toc413268535"/>
      <w:bookmarkStart w:id="14" w:name="_Toc435309602"/>
      <w:r w:rsidRPr="00B768D7">
        <w:t xml:space="preserve">O </w:t>
      </w:r>
      <w:r w:rsidR="00DA353A" w:rsidRPr="00B768D7">
        <w:t xml:space="preserve">que </w:t>
      </w:r>
      <w:r w:rsidRPr="00B768D7">
        <w:t>é um motor de jogos (</w:t>
      </w:r>
      <w:r w:rsidRPr="00BE00B7">
        <w:rPr>
          <w:i/>
        </w:rPr>
        <w:t>gaming engine</w:t>
      </w:r>
      <w:r w:rsidRPr="00B768D7">
        <w:t>)</w:t>
      </w:r>
      <w:bookmarkEnd w:id="13"/>
      <w:bookmarkEnd w:id="14"/>
    </w:p>
    <w:p w14:paraId="40A2234F" w14:textId="5C07681E" w:rsidR="00711B87" w:rsidRPr="00B768D7" w:rsidRDefault="00DF2534" w:rsidP="006E235A">
      <w:r>
        <w:t>M</w:t>
      </w:r>
      <w:r w:rsidR="00894E28">
        <w:t xml:space="preserve">otor de jogos é </w:t>
      </w:r>
      <w:r w:rsidR="002F1327">
        <w:t xml:space="preserve">a </w:t>
      </w:r>
      <w:r w:rsidR="00025F4E" w:rsidRPr="00B768D7">
        <w:t xml:space="preserve">junção </w:t>
      </w:r>
      <w:r w:rsidR="00862792" w:rsidRPr="00B768D7">
        <w:t>de programas que determina</w:t>
      </w:r>
      <w:r w:rsidR="00025F4E" w:rsidRPr="00B768D7">
        <w:t xml:space="preserve">m o cenário, as interações físicas, gráficas e sonoras. </w:t>
      </w:r>
      <w:r w:rsidR="00894E28">
        <w:t>É</w:t>
      </w:r>
      <w:r w:rsidR="00025F4E" w:rsidRPr="00B768D7">
        <w:t xml:space="preserve"> comumente encontrado de duas formas diferentes:</w:t>
      </w:r>
      <w:r w:rsidR="00894E28">
        <w:t xml:space="preserve"> q</w:t>
      </w:r>
      <w:r w:rsidR="00A265FD" w:rsidRPr="00B768D7">
        <w:t xml:space="preserve">uando o motor é feito apenas para o jogo e é adaptado integralmente para aquele único jogo, podendo apenas parte dele ser </w:t>
      </w:r>
      <w:r w:rsidR="00B97E96">
        <w:t>aproveitado para outros jogos</w:t>
      </w:r>
      <w:r w:rsidR="003A5846">
        <w:t>;</w:t>
      </w:r>
      <w:r w:rsidR="00782C4A">
        <w:t xml:space="preserve"> </w:t>
      </w:r>
      <w:r w:rsidR="003A5846">
        <w:t>ou</w:t>
      </w:r>
      <w:r w:rsidR="00782C4A">
        <w:t xml:space="preserve"> </w:t>
      </w:r>
      <w:r w:rsidR="00711B87" w:rsidRPr="00B768D7">
        <w:t>quando existe um conjunto</w:t>
      </w:r>
      <w:r w:rsidR="003A5846">
        <w:t xml:space="preserve"> ou apenas um</w:t>
      </w:r>
      <w:r w:rsidR="008261F9">
        <w:t xml:space="preserve"> </w:t>
      </w:r>
      <w:r w:rsidR="00711B87" w:rsidRPr="00B768D7">
        <w:t>programa, bem formado e estruturado</w:t>
      </w:r>
      <w:r w:rsidR="00894E28">
        <w:t xml:space="preserve">, para </w:t>
      </w:r>
      <w:r w:rsidR="00894E28">
        <w:lastRenderedPageBreak/>
        <w:t>ser usado no jogo. Nest</w:t>
      </w:r>
      <w:r w:rsidR="00711B87" w:rsidRPr="00B768D7">
        <w:t>e</w:t>
      </w:r>
      <w:r w:rsidR="003A5846">
        <w:t xml:space="preserve"> último</w:t>
      </w:r>
      <w:r w:rsidR="00782C4A">
        <w:t xml:space="preserve"> </w:t>
      </w:r>
      <w:r w:rsidR="00894E28">
        <w:t xml:space="preserve">caso, </w:t>
      </w:r>
      <w:r w:rsidR="00711B87" w:rsidRPr="00B768D7">
        <w:t>grande parte das interações é abstraída, portanto</w:t>
      </w:r>
      <w:r w:rsidR="00894E28">
        <w:t>,</w:t>
      </w:r>
      <w:r w:rsidR="00711B87" w:rsidRPr="00B768D7">
        <w:t xml:space="preserve"> vários jogos poderão ser produzidos a partir desse motor, sendo</w:t>
      </w:r>
      <w:r w:rsidR="00894E28">
        <w:t xml:space="preserve"> ele o mais genérico possível, além de dar</w:t>
      </w:r>
      <w:r w:rsidR="00711B87" w:rsidRPr="00B768D7">
        <w:t xml:space="preserve"> liberdade ao criador do jogo </w:t>
      </w:r>
      <w:r w:rsidR="00894E28">
        <w:t>para que se trabalhe objetivamente</w:t>
      </w:r>
      <w:r w:rsidR="00711B87" w:rsidRPr="00B768D7">
        <w:t xml:space="preserve"> com o jogo sem se preocupar com o seu motor.</w:t>
      </w:r>
      <w:r w:rsidR="006E235A">
        <w:t xml:space="preserve"> (Ward, 2008).</w:t>
      </w:r>
    </w:p>
    <w:p w14:paraId="40A22350" w14:textId="686C0371" w:rsidR="00D109AE" w:rsidRPr="00B768D7" w:rsidRDefault="391C4ABE" w:rsidP="00A853ED">
      <w:r>
        <w:t xml:space="preserve">Uma das ferramentas mais tradicionais do mercado a </w:t>
      </w:r>
      <w:proofErr w:type="spellStart"/>
      <w:r w:rsidRPr="204FA132">
        <w:rPr>
          <w:i/>
          <w:iCs/>
        </w:rPr>
        <w:t>Unreal</w:t>
      </w:r>
      <w:proofErr w:type="spellEnd"/>
      <w:r w:rsidRPr="204FA132">
        <w:rPr>
          <w:i/>
          <w:iCs/>
        </w:rPr>
        <w:t xml:space="preserve"> </w:t>
      </w:r>
      <w:proofErr w:type="spellStart"/>
      <w:r w:rsidRPr="204FA132">
        <w:rPr>
          <w:i/>
          <w:iCs/>
        </w:rPr>
        <w:t>Engine</w:t>
      </w:r>
      <w:proofErr w:type="spellEnd"/>
      <w:r w:rsidRPr="204FA132">
        <w:rPr>
          <w:i/>
          <w:iCs/>
        </w:rPr>
        <w:t xml:space="preserve"> </w:t>
      </w:r>
      <w:r w:rsidRPr="006E235A">
        <w:rPr>
          <w:iCs/>
          <w:color w:val="000000" w:themeColor="text1"/>
        </w:rPr>
        <w:t>(</w:t>
      </w:r>
      <w:proofErr w:type="spellStart"/>
      <w:r w:rsidR="00CB4F91" w:rsidRPr="006E235A">
        <w:rPr>
          <w:iCs/>
          <w:color w:val="000000" w:themeColor="text1"/>
        </w:rPr>
        <w:t>Unreal</w:t>
      </w:r>
      <w:proofErr w:type="spellEnd"/>
      <w:r w:rsidR="00CB4F91" w:rsidRPr="006E235A">
        <w:rPr>
          <w:iCs/>
          <w:color w:val="000000" w:themeColor="text1"/>
        </w:rPr>
        <w:t xml:space="preserve"> </w:t>
      </w:r>
      <w:proofErr w:type="spellStart"/>
      <w:r w:rsidR="00CB4F91" w:rsidRPr="006E235A">
        <w:rPr>
          <w:iCs/>
          <w:color w:val="000000" w:themeColor="text1"/>
        </w:rPr>
        <w:t>Engine</w:t>
      </w:r>
      <w:proofErr w:type="spellEnd"/>
      <w:r w:rsidR="00CB4F91" w:rsidRPr="006E235A">
        <w:rPr>
          <w:iCs/>
          <w:color w:val="000000" w:themeColor="text1"/>
        </w:rPr>
        <w:t xml:space="preserve"> 4, 2015</w:t>
      </w:r>
      <w:r w:rsidRPr="006E235A">
        <w:rPr>
          <w:iCs/>
          <w:color w:val="000000" w:themeColor="text1"/>
        </w:rPr>
        <w:t>)</w:t>
      </w:r>
      <w:r>
        <w:t xml:space="preserve">, uma ferramenta que </w:t>
      </w:r>
      <w:r w:rsidR="00782C4A">
        <w:t>se tornou</w:t>
      </w:r>
      <w:r>
        <w:t xml:space="preserve"> popular entre </w:t>
      </w:r>
      <w:r w:rsidR="003A5846">
        <w:t>vários tipos de</w:t>
      </w:r>
      <w:r>
        <w:t xml:space="preserve"> empresas</w:t>
      </w:r>
      <w:r w:rsidR="003A5846">
        <w:t>,</w:t>
      </w:r>
      <w:r>
        <w:t xml:space="preserve"> além de possuir em seu portfólio uma grande quantidade de jogos muito bem aceitos pela crítica. É uma ferramenta sólida e que sempre se inova no mercado. Possui, por exemplo, em seu portfólio, jogos como o clássico </w:t>
      </w:r>
      <w:proofErr w:type="spellStart"/>
      <w:r w:rsidRPr="204FA132">
        <w:rPr>
          <w:i/>
          <w:iCs/>
        </w:rPr>
        <w:t>Unreal</w:t>
      </w:r>
      <w:proofErr w:type="spellEnd"/>
      <w:r w:rsidR="00BB1ECA">
        <w:rPr>
          <w:i/>
          <w:iCs/>
        </w:rPr>
        <w:t xml:space="preserve"> </w:t>
      </w:r>
      <w:r w:rsidR="00BB1ECA">
        <w:rPr>
          <w:iCs/>
        </w:rPr>
        <w:t>(</w:t>
      </w:r>
      <w:proofErr w:type="spellStart"/>
      <w:r w:rsidR="00BB1ECA">
        <w:rPr>
          <w:iCs/>
        </w:rPr>
        <w:t>Thomsen</w:t>
      </w:r>
      <w:proofErr w:type="spellEnd"/>
      <w:r w:rsidR="00BB1ECA">
        <w:rPr>
          <w:iCs/>
        </w:rPr>
        <w:t>, 2010)</w:t>
      </w:r>
      <w:r w:rsidR="00EE46DF" w:rsidRPr="204FA132">
        <w:rPr>
          <w:i/>
          <w:iCs/>
        </w:rPr>
        <w:t xml:space="preserve"> </w:t>
      </w:r>
      <w:r>
        <w:t xml:space="preserve">e o popular </w:t>
      </w:r>
      <w:proofErr w:type="spellStart"/>
      <w:r w:rsidRPr="204FA132">
        <w:rPr>
          <w:i/>
          <w:iCs/>
        </w:rPr>
        <w:t>Gears</w:t>
      </w:r>
      <w:proofErr w:type="spellEnd"/>
      <w:r w:rsidRPr="204FA132">
        <w:rPr>
          <w:i/>
          <w:iCs/>
        </w:rPr>
        <w:t xml:space="preserve"> </w:t>
      </w:r>
      <w:proofErr w:type="spellStart"/>
      <w:r w:rsidRPr="204FA132">
        <w:rPr>
          <w:i/>
          <w:iCs/>
        </w:rPr>
        <w:t>of</w:t>
      </w:r>
      <w:proofErr w:type="spellEnd"/>
      <w:r w:rsidRPr="204FA132">
        <w:rPr>
          <w:i/>
          <w:iCs/>
        </w:rPr>
        <w:t xml:space="preserve"> War</w:t>
      </w:r>
      <w:r w:rsidR="006E235A">
        <w:rPr>
          <w:i/>
          <w:iCs/>
        </w:rPr>
        <w:t xml:space="preserve"> </w:t>
      </w:r>
      <w:r w:rsidR="006E235A" w:rsidRPr="006E235A">
        <w:rPr>
          <w:iCs/>
        </w:rPr>
        <w:t>(</w:t>
      </w:r>
      <w:proofErr w:type="spellStart"/>
      <w:r w:rsidR="006E235A" w:rsidRPr="006E235A">
        <w:rPr>
          <w:iCs/>
        </w:rPr>
        <w:t>Butts</w:t>
      </w:r>
      <w:proofErr w:type="spellEnd"/>
      <w:r w:rsidR="006E235A" w:rsidRPr="006E235A">
        <w:rPr>
          <w:iCs/>
        </w:rPr>
        <w:t>, 2007)</w:t>
      </w:r>
      <w:r>
        <w:t xml:space="preserve">, que por muito tempo </w:t>
      </w:r>
      <w:r w:rsidR="008261F9">
        <w:t xml:space="preserve">tornaram-se </w:t>
      </w:r>
      <w:r w:rsidR="008261F9" w:rsidRPr="204FA132">
        <w:rPr>
          <w:i/>
          <w:iCs/>
        </w:rPr>
        <w:t xml:space="preserve">cases </w:t>
      </w:r>
      <w:r w:rsidR="008261F9">
        <w:t>d</w:t>
      </w:r>
      <w:r>
        <w:t xml:space="preserve">o </w:t>
      </w:r>
      <w:proofErr w:type="spellStart"/>
      <w:r w:rsidRPr="204FA132">
        <w:rPr>
          <w:i/>
          <w:iCs/>
        </w:rPr>
        <w:t>showcase</w:t>
      </w:r>
      <w:proofErr w:type="spellEnd"/>
      <w:r>
        <w:t xml:space="preserve"> do </w:t>
      </w:r>
      <w:r w:rsidRPr="204FA132">
        <w:rPr>
          <w:i/>
          <w:iCs/>
        </w:rPr>
        <w:t>Xbox360</w:t>
      </w:r>
      <w:r w:rsidR="00876BC0">
        <w:rPr>
          <w:i/>
          <w:iCs/>
        </w:rPr>
        <w:t xml:space="preserve"> </w:t>
      </w:r>
      <w:r w:rsidR="00876BC0">
        <w:rPr>
          <w:iCs/>
        </w:rPr>
        <w:t>(</w:t>
      </w:r>
      <w:proofErr w:type="spellStart"/>
      <w:r w:rsidR="00876BC0">
        <w:rPr>
          <w:iCs/>
        </w:rPr>
        <w:t>Thorsen</w:t>
      </w:r>
      <w:proofErr w:type="spellEnd"/>
      <w:r w:rsidR="00876BC0">
        <w:rPr>
          <w:iCs/>
        </w:rPr>
        <w:t xml:space="preserve">, 2004) </w:t>
      </w:r>
      <w:r>
        <w:t xml:space="preserve">pela </w:t>
      </w:r>
      <w:r w:rsidRPr="204FA132">
        <w:rPr>
          <w:i/>
          <w:iCs/>
        </w:rPr>
        <w:t>Microsoft</w:t>
      </w:r>
      <w:r>
        <w:t>.</w:t>
      </w:r>
    </w:p>
    <w:p w14:paraId="40A22351" w14:textId="1F44EB58" w:rsidR="000E769C" w:rsidRDefault="00381529" w:rsidP="00803D1B">
      <w:r>
        <w:t xml:space="preserve">No site próprio site da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 w:rsidR="000E769C">
        <w:t>,</w:t>
      </w:r>
      <w:r w:rsidR="00803D1B" w:rsidRPr="00B768D7">
        <w:t xml:space="preserve"> </w:t>
      </w:r>
      <w:r w:rsidR="008261F9">
        <w:t>é possível encontrar</w:t>
      </w:r>
      <w:r w:rsidR="00803D1B" w:rsidRPr="00B768D7">
        <w:t xml:space="preserve"> uma definição simples do que é uma </w:t>
      </w:r>
      <w:proofErr w:type="spellStart"/>
      <w:r w:rsidR="00803D1B" w:rsidRPr="000E769C">
        <w:rPr>
          <w:i/>
        </w:rPr>
        <w:t>engine</w:t>
      </w:r>
      <w:proofErr w:type="spellEnd"/>
      <w:r w:rsidR="00803D1B" w:rsidRPr="00B768D7">
        <w:t>:</w:t>
      </w:r>
    </w:p>
    <w:p w14:paraId="40A22352" w14:textId="77777777" w:rsidR="000E769C" w:rsidRDefault="000E769C" w:rsidP="00803D1B"/>
    <w:p w14:paraId="40A22353" w14:textId="49049299" w:rsidR="000E769C" w:rsidRPr="0014591D" w:rsidRDefault="00803D1B" w:rsidP="007F3BF5">
      <w:pPr>
        <w:ind w:left="2552"/>
        <w:rPr>
          <w:sz w:val="22"/>
          <w:szCs w:val="22"/>
        </w:rPr>
      </w:pPr>
      <w:r w:rsidRPr="0014591D">
        <w:rPr>
          <w:sz w:val="22"/>
          <w:szCs w:val="22"/>
        </w:rPr>
        <w:t>“</w:t>
      </w:r>
      <w:proofErr w:type="spellStart"/>
      <w:r w:rsidRPr="0014591D">
        <w:rPr>
          <w:i/>
          <w:sz w:val="22"/>
          <w:szCs w:val="22"/>
        </w:rPr>
        <w:t>Unreal</w:t>
      </w:r>
      <w:proofErr w:type="spellEnd"/>
      <w:r w:rsidRPr="0014591D">
        <w:rPr>
          <w:i/>
          <w:sz w:val="22"/>
          <w:szCs w:val="22"/>
        </w:rPr>
        <w:t xml:space="preserve"> </w:t>
      </w:r>
      <w:proofErr w:type="spellStart"/>
      <w:r w:rsidRPr="0014591D">
        <w:rPr>
          <w:i/>
          <w:sz w:val="22"/>
          <w:szCs w:val="22"/>
        </w:rPr>
        <w:t>Engine</w:t>
      </w:r>
      <w:proofErr w:type="spellEnd"/>
      <w:r w:rsidRPr="0014591D">
        <w:rPr>
          <w:i/>
          <w:sz w:val="22"/>
          <w:szCs w:val="22"/>
        </w:rPr>
        <w:t xml:space="preserve"> 4 </w:t>
      </w:r>
      <w:r w:rsidR="00EE46DF" w:rsidRPr="0014591D">
        <w:rPr>
          <w:i/>
          <w:sz w:val="22"/>
          <w:szCs w:val="22"/>
        </w:rPr>
        <w:t xml:space="preserve">é um conjunto completo para o desenvolvimento de jogos </w:t>
      </w:r>
      <w:proofErr w:type="spellStart"/>
      <w:r w:rsidR="00EE46DF" w:rsidRPr="0014591D">
        <w:rPr>
          <w:i/>
          <w:sz w:val="22"/>
          <w:szCs w:val="22"/>
        </w:rPr>
        <w:t>felto</w:t>
      </w:r>
      <w:proofErr w:type="spellEnd"/>
      <w:r w:rsidR="00EE46DF" w:rsidRPr="0014591D">
        <w:rPr>
          <w:i/>
          <w:sz w:val="22"/>
          <w:szCs w:val="22"/>
        </w:rPr>
        <w:t xml:space="preserve"> por desenvolvedores de jogos</w:t>
      </w:r>
      <w:r w:rsidRPr="0014591D">
        <w:rPr>
          <w:i/>
          <w:sz w:val="22"/>
          <w:szCs w:val="22"/>
        </w:rPr>
        <w:t xml:space="preserve">. </w:t>
      </w:r>
      <w:r w:rsidR="00EE46DF" w:rsidRPr="0014591D">
        <w:rPr>
          <w:i/>
          <w:sz w:val="22"/>
          <w:szCs w:val="22"/>
        </w:rPr>
        <w:t>De jogos móveis 2D até jogos “arrasa quarteirão” e em realidade virtual</w:t>
      </w:r>
      <w:r w:rsidRPr="0014591D">
        <w:rPr>
          <w:i/>
          <w:sz w:val="22"/>
          <w:szCs w:val="22"/>
        </w:rPr>
        <w:t xml:space="preserve">, </w:t>
      </w:r>
      <w:proofErr w:type="spellStart"/>
      <w:r w:rsidRPr="0014591D">
        <w:rPr>
          <w:i/>
          <w:sz w:val="22"/>
          <w:szCs w:val="22"/>
        </w:rPr>
        <w:t>Unreal</w:t>
      </w:r>
      <w:proofErr w:type="spellEnd"/>
      <w:r w:rsidRPr="0014591D">
        <w:rPr>
          <w:i/>
          <w:sz w:val="22"/>
          <w:szCs w:val="22"/>
        </w:rPr>
        <w:t xml:space="preserve"> </w:t>
      </w:r>
      <w:proofErr w:type="spellStart"/>
      <w:r w:rsidRPr="0014591D">
        <w:rPr>
          <w:i/>
          <w:sz w:val="22"/>
          <w:szCs w:val="22"/>
        </w:rPr>
        <w:t>Engine</w:t>
      </w:r>
      <w:proofErr w:type="spellEnd"/>
      <w:r w:rsidRPr="0014591D">
        <w:rPr>
          <w:i/>
          <w:sz w:val="22"/>
          <w:szCs w:val="22"/>
        </w:rPr>
        <w:t xml:space="preserve"> 4 </w:t>
      </w:r>
      <w:r w:rsidR="00EE46DF" w:rsidRPr="0014591D">
        <w:rPr>
          <w:i/>
          <w:sz w:val="22"/>
          <w:szCs w:val="22"/>
        </w:rPr>
        <w:t>te dá tudo para desenvolver</w:t>
      </w:r>
      <w:r w:rsidRPr="0014591D">
        <w:rPr>
          <w:i/>
          <w:sz w:val="22"/>
          <w:szCs w:val="22"/>
        </w:rPr>
        <w:t xml:space="preserve">, </w:t>
      </w:r>
      <w:r w:rsidR="00EE46DF" w:rsidRPr="0014591D">
        <w:rPr>
          <w:i/>
          <w:sz w:val="22"/>
          <w:szCs w:val="22"/>
        </w:rPr>
        <w:t>entregar</w:t>
      </w:r>
      <w:r w:rsidRPr="0014591D">
        <w:rPr>
          <w:i/>
          <w:sz w:val="22"/>
          <w:szCs w:val="22"/>
        </w:rPr>
        <w:t xml:space="preserve">, </w:t>
      </w:r>
      <w:r w:rsidR="00EE46DF" w:rsidRPr="0014591D">
        <w:rPr>
          <w:i/>
          <w:sz w:val="22"/>
          <w:szCs w:val="22"/>
        </w:rPr>
        <w:t xml:space="preserve">crescer e se destacar da </w:t>
      </w:r>
      <w:proofErr w:type="gramStart"/>
      <w:r w:rsidR="00EE46DF" w:rsidRPr="0014591D">
        <w:rPr>
          <w:i/>
          <w:sz w:val="22"/>
          <w:szCs w:val="22"/>
        </w:rPr>
        <w:t>multidão</w:t>
      </w:r>
      <w:r w:rsidRPr="0014591D">
        <w:rPr>
          <w:sz w:val="22"/>
          <w:szCs w:val="22"/>
        </w:rPr>
        <w:t>.”</w:t>
      </w:r>
      <w:proofErr w:type="gramEnd"/>
      <w:r w:rsidR="008261F9" w:rsidRPr="0014591D">
        <w:rPr>
          <w:sz w:val="22"/>
          <w:szCs w:val="22"/>
        </w:rPr>
        <w:t xml:space="preserve"> </w:t>
      </w:r>
      <w:r w:rsidR="00EE46DF">
        <w:rPr>
          <w:rStyle w:val="Refdenotaderodap"/>
          <w:sz w:val="22"/>
          <w:szCs w:val="22"/>
          <w:lang w:val="en-US"/>
        </w:rPr>
        <w:footnoteReference w:id="1"/>
      </w:r>
    </w:p>
    <w:p w14:paraId="40A22354" w14:textId="77777777" w:rsidR="000E769C" w:rsidRPr="0014591D" w:rsidRDefault="000E769C" w:rsidP="00803D1B"/>
    <w:p w14:paraId="40A22355" w14:textId="59F8E5B8" w:rsidR="00803D1B" w:rsidRPr="000E769C" w:rsidRDefault="000E769C" w:rsidP="00803D1B">
      <w:r>
        <w:t>Atualmente</w:t>
      </w:r>
      <w:r w:rsidR="007109D8">
        <w:t xml:space="preserve">, o </w:t>
      </w:r>
      <w:proofErr w:type="spellStart"/>
      <w:r w:rsidR="007109D8" w:rsidRPr="007109D8">
        <w:rPr>
          <w:i/>
        </w:rPr>
        <w:t>Unreal</w:t>
      </w:r>
      <w:proofErr w:type="spellEnd"/>
      <w:r w:rsidR="007109D8" w:rsidRPr="007109D8">
        <w:rPr>
          <w:i/>
        </w:rPr>
        <w:t xml:space="preserve"> </w:t>
      </w:r>
      <w:proofErr w:type="spellStart"/>
      <w:r w:rsidR="007109D8" w:rsidRPr="007109D8">
        <w:rPr>
          <w:i/>
        </w:rPr>
        <w:t>Engine</w:t>
      </w:r>
      <w:proofErr w:type="spellEnd"/>
      <w:r w:rsidR="00803D1B" w:rsidRPr="000E769C">
        <w:t xml:space="preserve"> é gratuito e</w:t>
      </w:r>
      <w:r>
        <w:t xml:space="preserve">, </w:t>
      </w:r>
      <w:r w:rsidRPr="000E769C">
        <w:t>em caso de vendas acima de 30 mil doláres</w:t>
      </w:r>
      <w:r>
        <w:t>,</w:t>
      </w:r>
      <w:r w:rsidR="00803D1B" w:rsidRPr="000E769C">
        <w:t xml:space="preserve">5% dos </w:t>
      </w:r>
      <w:r w:rsidR="00B70E50" w:rsidRPr="000E769C">
        <w:rPr>
          <w:i/>
        </w:rPr>
        <w:t>royalties</w:t>
      </w:r>
      <w:r w:rsidR="00803D1B" w:rsidRPr="000E769C">
        <w:t>.</w:t>
      </w:r>
    </w:p>
    <w:p w14:paraId="40A22356" w14:textId="3C938A90" w:rsidR="00803D1B" w:rsidRDefault="00803D1B" w:rsidP="00803D1B">
      <w:r w:rsidRPr="00B768D7">
        <w:t xml:space="preserve">Ainda em um </w:t>
      </w:r>
      <w:r w:rsidR="00B768D7">
        <w:t xml:space="preserve">mercado extremamente competitivo, temos a </w:t>
      </w:r>
      <w:r w:rsidR="00B768D7" w:rsidRPr="204FA132">
        <w:rPr>
          <w:i/>
          <w:iCs/>
        </w:rPr>
        <w:t>Unity3</w:t>
      </w:r>
      <w:r w:rsidR="00885A73" w:rsidRPr="204FA132">
        <w:rPr>
          <w:i/>
          <w:iCs/>
        </w:rPr>
        <w:t>D</w:t>
      </w:r>
      <w:r w:rsidR="00B768D7">
        <w:t xml:space="preserve"> </w:t>
      </w:r>
      <w:r w:rsidR="204FA132" w:rsidRPr="00C37AB0">
        <w:rPr>
          <w:rFonts w:eastAsia="Arial" w:cs="Arial"/>
          <w:iCs/>
          <w:color w:val="000000" w:themeColor="text1"/>
        </w:rPr>
        <w:t>(</w:t>
      </w:r>
      <w:r w:rsidR="00CB4F91" w:rsidRPr="00C37AB0">
        <w:rPr>
          <w:rFonts w:eastAsia="Arial" w:cs="Arial"/>
          <w:iCs/>
          <w:color w:val="000000" w:themeColor="text1"/>
        </w:rPr>
        <w:t>UNITY3D, 2015</w:t>
      </w:r>
      <w:r w:rsidR="204FA132" w:rsidRPr="00C37AB0">
        <w:rPr>
          <w:rFonts w:eastAsia="Arial" w:cs="Arial"/>
          <w:iCs/>
          <w:color w:val="000000" w:themeColor="text1"/>
        </w:rPr>
        <w:t>)</w:t>
      </w:r>
      <w:r w:rsidR="00B768D7">
        <w:t xml:space="preserve">, ferramenta </w:t>
      </w:r>
      <w:r w:rsidR="008261F9">
        <w:t>difundida</w:t>
      </w:r>
      <w:r w:rsidR="00B768D7">
        <w:t xml:space="preserve"> entre os desenvolvedores independentes e gratu</w:t>
      </w:r>
      <w:r w:rsidR="000E769C">
        <w:t>i</w:t>
      </w:r>
      <w:r w:rsidR="00B768D7">
        <w:t>ta</w:t>
      </w:r>
      <w:r w:rsidR="000E769C">
        <w:t>,</w:t>
      </w:r>
      <w:r w:rsidR="00B768D7">
        <w:t xml:space="preserve"> com determinadas limitações que variam de acordo com suas versões. É </w:t>
      </w:r>
      <w:r w:rsidR="00885A73">
        <w:lastRenderedPageBreak/>
        <w:t>largamente</w:t>
      </w:r>
      <w:r w:rsidR="00B768D7">
        <w:t xml:space="preserve"> utilizada em mercados pequenos e emergentes do setor de desenvolvimento</w:t>
      </w:r>
      <w:r w:rsidR="00885A73">
        <w:t>.</w:t>
      </w:r>
      <w:r w:rsidR="00782C4A">
        <w:t xml:space="preserve"> </w:t>
      </w:r>
      <w:r w:rsidR="00885A73">
        <w:t>O Brasil, que tem uma quantia significante de usuários, fez com que a empresa sediasse eventos no país.</w:t>
      </w:r>
    </w:p>
    <w:p w14:paraId="40A22357" w14:textId="68A8781A" w:rsidR="00B768D7" w:rsidRDefault="00B768D7" w:rsidP="00803D1B">
      <w:proofErr w:type="spellStart"/>
      <w:r w:rsidRPr="00885A73">
        <w:rPr>
          <w:i/>
        </w:rPr>
        <w:t>Unity</w:t>
      </w:r>
      <w:proofErr w:type="spellEnd"/>
      <w:r w:rsidRPr="00885A73">
        <w:rPr>
          <w:i/>
        </w:rPr>
        <w:t xml:space="preserve"> 3D</w:t>
      </w:r>
      <w:r w:rsidR="00E52609">
        <w:rPr>
          <w:i/>
        </w:rPr>
        <w:t xml:space="preserve"> </w:t>
      </w:r>
      <w:r>
        <w:t>vêm crescendo</w:t>
      </w:r>
      <w:r w:rsidR="00885A73">
        <w:t xml:space="preserve"> paulatinamente</w:t>
      </w:r>
      <w:r>
        <w:t xml:space="preserve"> e hoje dom</w:t>
      </w:r>
      <w:r w:rsidR="00885A73">
        <w:t>ina o mercado de pequenos jogos. S</w:t>
      </w:r>
      <w:r>
        <w:t>eus jogos podem ser portados para as a maior parte das</w:t>
      </w:r>
      <w:r w:rsidR="00885A73">
        <w:t xml:space="preserve"> plataformas utilizadas e com </w:t>
      </w:r>
      <w:r>
        <w:t xml:space="preserve">mínimo esforço. </w:t>
      </w:r>
      <w:r w:rsidR="00885A73">
        <w:t xml:space="preserve">O </w:t>
      </w:r>
      <w:r>
        <w:t>modo de usar é simples e exige um conhecimento bem pequeno da área técnica, podendo um programador iniciante ser capaz de desenvolver um jogo inteiro.</w:t>
      </w:r>
    </w:p>
    <w:p w14:paraId="40A22358" w14:textId="255BEA53" w:rsidR="00885A73" w:rsidRDefault="00B768D7" w:rsidP="00803D1B">
      <w:r>
        <w:t>Existem dezenas de outras ferramentas que tentam sobreviver a</w:t>
      </w:r>
      <w:r w:rsidR="00885A73">
        <w:t xml:space="preserve"> este</w:t>
      </w:r>
      <w:r>
        <w:t xml:space="preserve"> mercado e algumas sendo criadas individualmente p</w:t>
      </w:r>
      <w:r w:rsidR="00885A73">
        <w:t>e</w:t>
      </w:r>
      <w:r>
        <w:t>las empresas que desenvolvem jogos</w:t>
      </w:r>
      <w:r w:rsidR="00885A73">
        <w:t>. V</w:t>
      </w:r>
      <w:r>
        <w:t>ale mencionar</w:t>
      </w:r>
      <w:r w:rsidR="00885A73">
        <w:t>, neste caso,</w:t>
      </w:r>
      <w:r>
        <w:t xml:space="preserve"> a ferramenta criada pela </w:t>
      </w:r>
      <w:proofErr w:type="spellStart"/>
      <w:r w:rsidRPr="204FA132">
        <w:rPr>
          <w:i/>
          <w:iCs/>
        </w:rPr>
        <w:t>Ubisoft</w:t>
      </w:r>
      <w:proofErr w:type="spellEnd"/>
      <w:r>
        <w:t xml:space="preserve">, conhecida como </w:t>
      </w:r>
      <w:proofErr w:type="spellStart"/>
      <w:r w:rsidRPr="204FA132">
        <w:rPr>
          <w:i/>
          <w:iCs/>
        </w:rPr>
        <w:t>Ubi</w:t>
      </w:r>
      <w:r w:rsidR="00F84BB9" w:rsidRPr="204FA132">
        <w:rPr>
          <w:i/>
          <w:iCs/>
        </w:rPr>
        <w:t>-</w:t>
      </w:r>
      <w:r w:rsidRPr="204FA132">
        <w:rPr>
          <w:i/>
          <w:iCs/>
        </w:rPr>
        <w:t>art</w:t>
      </w:r>
      <w:proofErr w:type="spellEnd"/>
      <w:r w:rsidR="004F540E" w:rsidRPr="204FA132">
        <w:rPr>
          <w:rStyle w:val="Refdenotaderodap"/>
          <w:i/>
          <w:iCs/>
        </w:rPr>
        <w:footnoteReference w:id="2"/>
      </w:r>
      <w:r>
        <w:t xml:space="preserve">, onde nos últimos anos tem </w:t>
      </w:r>
      <w:r w:rsidR="00885A73">
        <w:t>r</w:t>
      </w:r>
      <w:r>
        <w:t>evolucionado o campo de desenvolvimento de jogos em duas dimens</w:t>
      </w:r>
      <w:r w:rsidR="00885A73">
        <w:t>ões.</w:t>
      </w:r>
    </w:p>
    <w:p w14:paraId="40A22359" w14:textId="44C070AE" w:rsidR="00B768D7" w:rsidRPr="00B768D7" w:rsidRDefault="005033B7" w:rsidP="00803D1B">
      <w:r>
        <w:t xml:space="preserve">Algumas pequenas empresas também disponibilizam ferramentas e muitas vezes de forma gratuita e de código aberto, como é o caso da </w:t>
      </w:r>
      <w:proofErr w:type="spellStart"/>
      <w:r>
        <w:t>engine</w:t>
      </w:r>
      <w:proofErr w:type="spellEnd"/>
      <w:r>
        <w:t xml:space="preserve"> </w:t>
      </w:r>
      <w:r w:rsidRPr="204FA132">
        <w:rPr>
          <w:i/>
          <w:iCs/>
        </w:rPr>
        <w:t>GODO</w:t>
      </w:r>
      <w:r w:rsidR="00B97E96" w:rsidRPr="204FA132">
        <w:rPr>
          <w:i/>
          <w:iCs/>
        </w:rPr>
        <w:t>T</w:t>
      </w:r>
      <w:r w:rsidR="004F3430">
        <w:rPr>
          <w:rFonts w:eastAsia="Arial" w:cs="Arial"/>
          <w:i/>
          <w:iCs/>
          <w:color w:val="FF0000"/>
        </w:rPr>
        <w:t xml:space="preserve"> </w:t>
      </w:r>
      <w:r w:rsidR="004F3430" w:rsidRPr="004F3430">
        <w:rPr>
          <w:rFonts w:eastAsia="Arial" w:cs="Arial"/>
          <w:iCs/>
          <w:color w:val="000000" w:themeColor="text1"/>
        </w:rPr>
        <w:t>(</w:t>
      </w:r>
      <w:r w:rsidR="004F3430" w:rsidRPr="004F3430">
        <w:t>GODOT, 2014)</w:t>
      </w:r>
      <w:r w:rsidR="00B97E96" w:rsidRPr="004F3430">
        <w:t>.</w:t>
      </w:r>
    </w:p>
    <w:p w14:paraId="40A2235A" w14:textId="77777777" w:rsidR="00B97E96" w:rsidRDefault="00B97E96" w:rsidP="00B97E96">
      <w:pPr>
        <w:pStyle w:val="Ttulo2"/>
      </w:pPr>
      <w:bookmarkStart w:id="15" w:name="_Toc413268538"/>
      <w:bookmarkStart w:id="16" w:name="_Toc435309603"/>
      <w:r w:rsidRPr="00B768D7">
        <w:t>Justificativa</w:t>
      </w:r>
      <w:bookmarkEnd w:id="15"/>
      <w:bookmarkEnd w:id="16"/>
    </w:p>
    <w:p w14:paraId="40A2235B" w14:textId="77777777" w:rsidR="00B97E96" w:rsidRDefault="00B97E96" w:rsidP="00B97E96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r w:rsidRPr="7876AFE2">
        <w:rPr>
          <w:rFonts w:eastAsia="Arial" w:cs="Arial"/>
          <w:color w:val="000000" w:themeColor="text1"/>
          <w:lang w:eastAsia="pt-BR"/>
        </w:rPr>
        <w:t>O desenvolvimento de jogos no Brasil é bastante limitado, sendo o conhecimento também muito superficial. Poucas empresas possuem estrutura para desenvolver jogos de qualidade e como potencial, temos um mercado novo e em expansão acelerada. Nossa condição atual é próxima de todos os desenvolvedores independentes do mundo e há cada vez mais um incentivo e investimento para a qualificação de profissionais nesta área.</w:t>
      </w:r>
    </w:p>
    <w:p w14:paraId="40A2235C" w14:textId="77777777" w:rsidR="007D385C" w:rsidRPr="00486563" w:rsidRDefault="00B97E96" w:rsidP="007D385C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r w:rsidRPr="7876AFE2">
        <w:rPr>
          <w:rFonts w:eastAsia="Arial" w:cs="Arial"/>
          <w:color w:val="000000" w:themeColor="text1"/>
          <w:lang w:eastAsia="pt-BR"/>
        </w:rPr>
        <w:t xml:space="preserve">Porém, sempre há algo novo em que uma ferramenta possa acrescer e possivelmente fomentar no mercado, não só apenas consumidor no país, mas </w:t>
      </w:r>
      <w:proofErr w:type="gramStart"/>
      <w:r w:rsidRPr="7876AFE2">
        <w:rPr>
          <w:rFonts w:eastAsia="Arial" w:cs="Arial"/>
          <w:color w:val="000000" w:themeColor="text1"/>
          <w:lang w:eastAsia="pt-BR"/>
        </w:rPr>
        <w:lastRenderedPageBreak/>
        <w:t>também</w:t>
      </w:r>
      <w:proofErr w:type="gramEnd"/>
      <w:r w:rsidRPr="7876AFE2">
        <w:rPr>
          <w:rFonts w:eastAsia="Arial" w:cs="Arial"/>
          <w:color w:val="000000" w:themeColor="text1"/>
          <w:lang w:eastAsia="pt-BR"/>
        </w:rPr>
        <w:t xml:space="preserve"> um mercado desenvolvedor de jogos e sistemas robustos</w:t>
      </w:r>
      <w:r w:rsidR="007D385C">
        <w:rPr>
          <w:rFonts w:eastAsia="Arial" w:cs="Arial"/>
          <w:color w:val="000000" w:themeColor="text1"/>
          <w:lang w:eastAsia="pt-BR"/>
        </w:rPr>
        <w:t>, que atualmente é um grande consumidor dessas ferramentas</w:t>
      </w:r>
      <w:r w:rsidRPr="7876AFE2">
        <w:rPr>
          <w:rFonts w:eastAsia="Arial" w:cs="Arial"/>
          <w:color w:val="000000" w:themeColor="text1"/>
          <w:lang w:eastAsia="pt-BR"/>
        </w:rPr>
        <w:t>.</w:t>
      </w:r>
    </w:p>
    <w:p w14:paraId="40A2235D" w14:textId="77777777" w:rsidR="005C289E" w:rsidRPr="005C289E" w:rsidRDefault="005C289E" w:rsidP="007D385C">
      <w:pPr>
        <w:ind w:firstLine="0"/>
      </w:pPr>
    </w:p>
    <w:p w14:paraId="40A2235E" w14:textId="77777777" w:rsidR="00D109AE" w:rsidRPr="00B768D7" w:rsidRDefault="00370E34" w:rsidP="00D109AE">
      <w:pPr>
        <w:pStyle w:val="Ttulo2"/>
      </w:pPr>
      <w:r w:rsidRPr="00B768D7">
        <w:tab/>
      </w:r>
      <w:bookmarkStart w:id="17" w:name="_Toc413268537"/>
      <w:bookmarkStart w:id="18" w:name="_Toc435309604"/>
      <w:r w:rsidR="00AE3791" w:rsidRPr="00B768D7">
        <w:t>Objetivo</w:t>
      </w:r>
      <w:bookmarkEnd w:id="17"/>
      <w:bookmarkEnd w:id="18"/>
    </w:p>
    <w:p w14:paraId="40A2235F" w14:textId="77777777" w:rsidR="00A30029" w:rsidRDefault="5F483AE7" w:rsidP="008A5F62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r w:rsidRPr="5F483AE7">
        <w:rPr>
          <w:rFonts w:eastAsia="Arial" w:cs="Arial"/>
          <w:color w:val="000000" w:themeColor="text1"/>
          <w:lang w:eastAsia="pt-BR"/>
        </w:rPr>
        <w:t>Este trabalho tem como objetivo codificar uma ferramenta de código aberto que possa explorar o desenvolvimento de jogos e acrescentar simplicidade ao desenvolvimento de jogos em duas dimensões</w:t>
      </w:r>
      <w:r w:rsidR="007109D8">
        <w:rPr>
          <w:rFonts w:eastAsia="Arial" w:cs="Arial"/>
          <w:color w:val="000000" w:themeColor="text1"/>
          <w:lang w:eastAsia="pt-BR"/>
        </w:rPr>
        <w:t xml:space="preserve"> (2D)</w:t>
      </w:r>
      <w:r w:rsidRPr="5F483AE7">
        <w:rPr>
          <w:rFonts w:eastAsia="Arial" w:cs="Arial"/>
          <w:color w:val="000000" w:themeColor="text1"/>
          <w:lang w:eastAsia="pt-BR"/>
        </w:rPr>
        <w:t>, evitando assim a criação de vários códigos distintos para cada plataforma e acelerando o desenvolvimento de jogos. Uma ferramenta leve, prática e objetiva.</w:t>
      </w:r>
    </w:p>
    <w:p w14:paraId="4A11CBFA" w14:textId="77777777" w:rsidR="006064BC" w:rsidRDefault="006064BC" w:rsidP="00E02D56">
      <w:pPr>
        <w:tabs>
          <w:tab w:val="clear" w:pos="851"/>
        </w:tabs>
        <w:ind w:firstLine="720"/>
        <w:rPr>
          <w:rFonts w:eastAsia="Arial" w:cs="Arial"/>
          <w:color w:val="000000" w:themeColor="text1"/>
          <w:lang w:eastAsia="pt-BR"/>
        </w:rPr>
      </w:pPr>
      <w:r w:rsidRPr="006064BC">
        <w:rPr>
          <w:rFonts w:eastAsia="Arial" w:cs="Arial"/>
          <w:color w:val="000000" w:themeColor="text1"/>
          <w:lang w:eastAsia="pt-BR"/>
        </w:rPr>
        <w:t xml:space="preserve">Para tal serão estudadas as principais </w:t>
      </w:r>
      <w:proofErr w:type="spellStart"/>
      <w:r w:rsidRPr="00D55303">
        <w:rPr>
          <w:rFonts w:eastAsia="Arial" w:cs="Arial"/>
          <w:i/>
          <w:color w:val="000000" w:themeColor="text1"/>
          <w:lang w:eastAsia="pt-BR"/>
        </w:rPr>
        <w:t>Gaming</w:t>
      </w:r>
      <w:proofErr w:type="spellEnd"/>
      <w:r w:rsidRPr="00D55303">
        <w:rPr>
          <w:rFonts w:eastAsia="Arial" w:cs="Arial"/>
          <w:i/>
          <w:color w:val="000000" w:themeColor="text1"/>
          <w:lang w:eastAsia="pt-BR"/>
        </w:rPr>
        <w:t xml:space="preserve"> </w:t>
      </w:r>
      <w:proofErr w:type="spellStart"/>
      <w:r w:rsidRPr="00D55303">
        <w:rPr>
          <w:rFonts w:eastAsia="Arial" w:cs="Arial"/>
          <w:i/>
          <w:color w:val="000000" w:themeColor="text1"/>
          <w:lang w:eastAsia="pt-BR"/>
        </w:rPr>
        <w:t>Engines</w:t>
      </w:r>
      <w:proofErr w:type="spellEnd"/>
      <w:r w:rsidRPr="00D55303">
        <w:rPr>
          <w:rFonts w:eastAsia="Arial" w:cs="Arial"/>
          <w:i/>
          <w:color w:val="000000" w:themeColor="text1"/>
          <w:lang w:eastAsia="pt-BR"/>
        </w:rPr>
        <w:t xml:space="preserve"> </w:t>
      </w:r>
      <w:r w:rsidRPr="006064BC">
        <w:rPr>
          <w:rFonts w:eastAsia="Arial" w:cs="Arial"/>
          <w:color w:val="000000" w:themeColor="text1"/>
          <w:lang w:eastAsia="pt-BR"/>
        </w:rPr>
        <w:t>do mercado, sua estrutura e recursos, bem como técnicas para organização de código. Estas técnicas visam aumentar a produtividade do programador que irá desenvolver o jogo e também permitir altas taxas de manutenção de código</w:t>
      </w:r>
      <w:r>
        <w:rPr>
          <w:rFonts w:eastAsia="Arial" w:cs="Arial"/>
          <w:color w:val="000000" w:themeColor="text1"/>
          <w:lang w:eastAsia="pt-BR"/>
        </w:rPr>
        <w:t>.</w:t>
      </w:r>
    </w:p>
    <w:p w14:paraId="40A22361" w14:textId="1099B3F0" w:rsidR="00354106" w:rsidRDefault="006811A7" w:rsidP="00E02D56">
      <w:pPr>
        <w:tabs>
          <w:tab w:val="clear" w:pos="851"/>
        </w:tabs>
        <w:ind w:firstLine="720"/>
      </w:pPr>
      <w:r>
        <w:rPr>
          <w:rFonts w:cs="Arial"/>
          <w:color w:val="000000"/>
          <w:lang w:eastAsia="pt-BR"/>
        </w:rPr>
        <w:t>Para acesso, será disponibilizado</w:t>
      </w:r>
      <w:r w:rsidR="008261F9">
        <w:rPr>
          <w:rFonts w:cs="Arial"/>
          <w:color w:val="000000"/>
          <w:lang w:eastAsia="pt-BR"/>
        </w:rPr>
        <w:t xml:space="preserve"> no repositório </w:t>
      </w:r>
      <w:proofErr w:type="spellStart"/>
      <w:r w:rsidR="008261F9">
        <w:rPr>
          <w:rFonts w:cs="Arial"/>
          <w:color w:val="000000"/>
          <w:lang w:eastAsia="pt-BR"/>
        </w:rPr>
        <w:t>public</w:t>
      </w:r>
      <w:r w:rsidR="004F540E">
        <w:rPr>
          <w:rFonts w:cs="Arial"/>
          <w:color w:val="000000"/>
          <w:lang w:eastAsia="pt-BR"/>
        </w:rPr>
        <w:t>o</w:t>
      </w:r>
      <w:proofErr w:type="spellEnd"/>
      <w:r w:rsidR="008261F9">
        <w:rPr>
          <w:rFonts w:cs="Arial"/>
          <w:color w:val="000000"/>
          <w:lang w:eastAsia="pt-BR"/>
        </w:rPr>
        <w:t xml:space="preserve"> de Código GitHub</w:t>
      </w:r>
      <w:r>
        <w:rPr>
          <w:rFonts w:cs="Arial"/>
          <w:color w:val="000000"/>
          <w:lang w:eastAsia="pt-BR"/>
        </w:rPr>
        <w:t xml:space="preserve">, </w:t>
      </w:r>
      <w:bookmarkStart w:id="19" w:name="_Toc124080447"/>
      <w:r w:rsidR="00277602" w:rsidRPr="00277602">
        <w:rPr>
          <w:rFonts w:cs="Arial"/>
          <w:color w:val="000000"/>
          <w:lang w:eastAsia="pt-BR"/>
        </w:rPr>
        <w:t>por ser uma iniciativa de código aberto, seu conteúdo será disponibilizado em um repositório gratuito e acessível por quem quiser utilizá-la e modificá-la, obviamente respeitando os direitos autorais e mencionando os autores do projeto.</w:t>
      </w:r>
    </w:p>
    <w:p w14:paraId="40A22362" w14:textId="77777777" w:rsidR="00323981" w:rsidRDefault="00323981" w:rsidP="00323981">
      <w:pPr>
        <w:pStyle w:val="Ttulo2"/>
        <w:rPr>
          <w:lang w:eastAsia="pt-BR"/>
        </w:rPr>
      </w:pPr>
      <w:bookmarkStart w:id="20" w:name="_Toc435309605"/>
      <w:r>
        <w:rPr>
          <w:lang w:eastAsia="pt-BR"/>
        </w:rPr>
        <w:t>Organização do Documento</w:t>
      </w:r>
      <w:bookmarkEnd w:id="20"/>
    </w:p>
    <w:p w14:paraId="40A22363" w14:textId="574EA2E6" w:rsidR="00323981" w:rsidRDefault="00323981" w:rsidP="00323981">
      <w:r>
        <w:t xml:space="preserve">O documento está dividido em 5 </w:t>
      </w:r>
      <w:r w:rsidR="008C6EAB">
        <w:t>capítulos</w:t>
      </w:r>
      <w:r>
        <w:t xml:space="preserve">, sendo </w:t>
      </w:r>
      <w:r w:rsidR="00EB4F91">
        <w:t xml:space="preserve">a primeira, </w:t>
      </w:r>
      <w:r>
        <w:t xml:space="preserve">introdução. </w:t>
      </w:r>
      <w:r w:rsidR="008C6EAB">
        <w:t>O segundo</w:t>
      </w:r>
      <w:r w:rsidR="00EB4F91">
        <w:t xml:space="preserve"> </w:t>
      </w:r>
      <w:r w:rsidR="008C6EAB">
        <w:t>capitulo</w:t>
      </w:r>
      <w:r w:rsidR="00EB4F91">
        <w:t xml:space="preserve">, como desenvolvimento, </w:t>
      </w:r>
      <w:r>
        <w:t>aborda a bibliogr</w:t>
      </w:r>
      <w:r w:rsidR="00EB4F91">
        <w:t>a</w:t>
      </w:r>
      <w:r>
        <w:t xml:space="preserve">fia utilizada para a criação do projeto, fazendo referência </w:t>
      </w:r>
      <w:r w:rsidR="00EB4F91">
        <w:t>à</w:t>
      </w:r>
      <w:r>
        <w:t>s tecnologias e todo arca</w:t>
      </w:r>
      <w:r w:rsidR="00936089">
        <w:t>bouço teórico necessário para o desenvolvimento do projeto.</w:t>
      </w:r>
    </w:p>
    <w:p w14:paraId="40A22364" w14:textId="17795A5D" w:rsidR="00215A8E" w:rsidRDefault="008C6EAB" w:rsidP="00323981">
      <w:r>
        <w:t>No terceiro</w:t>
      </w:r>
      <w:r w:rsidR="00215A8E">
        <w:t xml:space="preserve"> </w:t>
      </w:r>
      <w:r>
        <w:t xml:space="preserve">capitulo </w:t>
      </w:r>
      <w:r w:rsidR="00215A8E">
        <w:t>é abordada a ferramenta propriamente dita, sua arquitetura, exemplos de código e como utilizá-la para a produção de um jogo simples em um menor tempo.</w:t>
      </w:r>
    </w:p>
    <w:p w14:paraId="40A22365" w14:textId="69BD2DCB" w:rsidR="00936089" w:rsidRDefault="008C6EAB" w:rsidP="00323981">
      <w:r>
        <w:t>O quarto</w:t>
      </w:r>
      <w:r w:rsidR="00215A8E">
        <w:t xml:space="preserve"> </w:t>
      </w:r>
      <w:r>
        <w:t xml:space="preserve">capitulo </w:t>
      </w:r>
      <w:r w:rsidR="00215A8E">
        <w:t>tem como objetivo apresentar o estudo de caso: o jogo-</w:t>
      </w:r>
      <w:r w:rsidR="00936089">
        <w:t>exemplo que vem como demons</w:t>
      </w:r>
      <w:r w:rsidR="00215A8E">
        <w:t>tração, exibindo</w:t>
      </w:r>
      <w:r w:rsidR="00936089">
        <w:t xml:space="preserve"> como a ferramenta foi u</w:t>
      </w:r>
      <w:r w:rsidR="00215A8E">
        <w:t>tilizada</w:t>
      </w:r>
      <w:r w:rsidR="00936089">
        <w:t xml:space="preserve"> para fazer um jogo simples, com um fluxo de telas, condições de vitória e derrota.</w:t>
      </w:r>
    </w:p>
    <w:p w14:paraId="40A22366" w14:textId="16F2726A" w:rsidR="00936089" w:rsidRPr="00323981" w:rsidRDefault="008C6EAB" w:rsidP="00323981">
      <w:r>
        <w:lastRenderedPageBreak/>
        <w:t>O</w:t>
      </w:r>
      <w:r w:rsidR="00215A8E">
        <w:t xml:space="preserve"> últim</w:t>
      </w:r>
      <w:r>
        <w:t>o</w:t>
      </w:r>
      <w:r w:rsidR="00215A8E">
        <w:t xml:space="preserve"> </w:t>
      </w:r>
      <w:r>
        <w:t>capitulo</w:t>
      </w:r>
      <w:r w:rsidR="00215A8E">
        <w:t xml:space="preserve"> </w:t>
      </w:r>
      <w:r w:rsidR="00936089">
        <w:t>conclui o que foi aprendido e criado pela plataforma</w:t>
      </w:r>
      <w:r w:rsidR="00215A8E">
        <w:t>, a</w:t>
      </w:r>
      <w:r w:rsidR="000451B9">
        <w:t>lém de abordar como seriam os próximos passos e projetos para a expansão e melhoria da ferramenta.</w:t>
      </w:r>
    </w:p>
    <w:p w14:paraId="40A22367" w14:textId="77777777" w:rsidR="00A34197" w:rsidRPr="00B768D7" w:rsidRDefault="00A34197" w:rsidP="00FE382C">
      <w:pPr>
        <w:rPr>
          <w:highlight w:val="yellow"/>
        </w:rPr>
        <w:sectPr w:rsidR="00A34197" w:rsidRPr="00B768D7" w:rsidSect="000035D0">
          <w:pgSz w:w="11907" w:h="16840" w:code="9"/>
          <w:pgMar w:top="1701" w:right="1134" w:bottom="1531" w:left="1701" w:header="1134" w:footer="709" w:gutter="0"/>
          <w:cols w:space="708"/>
          <w:titlePg/>
          <w:docGrid w:linePitch="360"/>
        </w:sectPr>
      </w:pPr>
    </w:p>
    <w:p w14:paraId="40A22368" w14:textId="24EA78A6" w:rsidR="00370E34" w:rsidRDefault="008C6EAB" w:rsidP="00781781">
      <w:pPr>
        <w:pStyle w:val="Ttulo1"/>
        <w:numPr>
          <w:ilvl w:val="0"/>
          <w:numId w:val="36"/>
        </w:numPr>
      </w:pPr>
      <w:bookmarkStart w:id="21" w:name="_Toc121491442"/>
      <w:bookmarkStart w:id="22" w:name="_Toc124080448"/>
      <w:bookmarkStart w:id="23" w:name="_Ref125306914"/>
      <w:bookmarkStart w:id="24" w:name="_Ref125306916"/>
      <w:bookmarkStart w:id="25" w:name="_Toc125374514"/>
      <w:bookmarkStart w:id="26" w:name="_Toc156754362"/>
      <w:bookmarkStart w:id="27" w:name="_Toc413268540"/>
      <w:bookmarkStart w:id="28" w:name="_Toc435309606"/>
      <w:bookmarkEnd w:id="19"/>
      <w:r>
        <w:lastRenderedPageBreak/>
        <w:t>Materiais</w:t>
      </w:r>
      <w:r w:rsidR="00370E34" w:rsidRPr="00B768D7">
        <w:t xml:space="preserve"> e Método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0A22369" w14:textId="77777777" w:rsidR="00E02D56" w:rsidRDefault="005D71E2" w:rsidP="00E02D56">
      <w:r>
        <w:t>Para a criação do projeto, iniciou-se uma pesquisa profund</w:t>
      </w:r>
      <w:r w:rsidR="00215A8E">
        <w:t>a nas ferramentas já existentes, pois antes de criá-la, há necessidade</w:t>
      </w:r>
      <w:r>
        <w:t xml:space="preserve"> de explorar o que já foi criado</w:t>
      </w:r>
      <w:r w:rsidR="00215A8E">
        <w:t>. Essas ferramentas, como já</w:t>
      </w:r>
      <w:r>
        <w:t xml:space="preserve"> citadas, são ferramentas com modelos de negócios únicos e produzidas por empresas bem consolidadas e grande conhecimento técnico.</w:t>
      </w:r>
      <w:r w:rsidR="00215A8E">
        <w:t xml:space="preserve"> Segue abaixo os exemplos pesquisados.</w:t>
      </w:r>
    </w:p>
    <w:p w14:paraId="40A2236A" w14:textId="77777777" w:rsidR="005D71E2" w:rsidRDefault="005D71E2" w:rsidP="005D71E2">
      <w:pPr>
        <w:pStyle w:val="Ttulo2"/>
      </w:pPr>
      <w:bookmarkStart w:id="29" w:name="_Toc435309607"/>
      <w:r>
        <w:t>Unity 5</w:t>
      </w:r>
      <w:bookmarkEnd w:id="29"/>
    </w:p>
    <w:p w14:paraId="40A2236B" w14:textId="77777777" w:rsidR="005D71E2" w:rsidRDefault="005D71E2" w:rsidP="005D71E2">
      <w:r>
        <w:t xml:space="preserve">Conhecida anteriormente como </w:t>
      </w:r>
      <w:r w:rsidRPr="00215A8E">
        <w:rPr>
          <w:i/>
        </w:rPr>
        <w:t>Unity3D</w:t>
      </w:r>
      <w:r>
        <w:t xml:space="preserve">, é a ferramenta favorita entre as pequenas empresas e desenvolvedores independentes. A maior motivação entre os seus usuários é sua comunidade unificada e prestativa, além de uma documentação vasta e clara para o </w:t>
      </w:r>
      <w:r w:rsidR="00794867" w:rsidRPr="00794867">
        <w:t>desenvolvimento</w:t>
      </w:r>
      <w:r w:rsidR="00794867">
        <w:t>, o</w:t>
      </w:r>
      <w:r w:rsidR="00215A8E">
        <w:t xml:space="preserve"> que proporciona um iní</w:t>
      </w:r>
      <w:r>
        <w:t>cio simples e agradável para qualquer desenvolvedor, seja ele iniciante ou com grande experiência.</w:t>
      </w:r>
    </w:p>
    <w:p w14:paraId="40A2236C" w14:textId="77777777" w:rsidR="005D71E2" w:rsidRDefault="005D71E2" w:rsidP="005D71E2">
      <w:r>
        <w:t xml:space="preserve">A ferramenta inicialmente possuía suporte apenas para jogos em 3D, </w:t>
      </w:r>
      <w:r w:rsidR="00215A8E">
        <w:t xml:space="preserve">e </w:t>
      </w:r>
      <w:r>
        <w:t xml:space="preserve">com </w:t>
      </w:r>
      <w:r w:rsidR="00215A8E">
        <w:t>o</w:t>
      </w:r>
      <w:r>
        <w:t xml:space="preserve"> avançar do tempo, notou</w:t>
      </w:r>
      <w:r w:rsidR="00215A8E">
        <w:t xml:space="preserve">-se a necessidade de </w:t>
      </w:r>
      <w:r w:rsidR="00794867">
        <w:t>expandi-la</w:t>
      </w:r>
      <w:r w:rsidR="00215A8E">
        <w:t>. Ho</w:t>
      </w:r>
      <w:r>
        <w:t>je ela possui todo o sistema 2D e uma estrutura bem sólida para suprir qualquer necessidade, tanto de uma empresa pequena, quanto uma empresa maior que queira criar um jogo mais rápido e de forma barata.</w:t>
      </w:r>
    </w:p>
    <w:p w14:paraId="40A2236D" w14:textId="247DAF57" w:rsidR="005D71E2" w:rsidRDefault="005D71E2" w:rsidP="005D71E2">
      <w:r>
        <w:t xml:space="preserve">Sua estrutura para a programação é baseada em </w:t>
      </w:r>
      <w:r w:rsidRPr="204FA132">
        <w:rPr>
          <w:i/>
          <w:iCs/>
        </w:rPr>
        <w:t>scripts</w:t>
      </w:r>
      <w:r>
        <w:t xml:space="preserve">, </w:t>
      </w:r>
      <w:r w:rsidRPr="005C4796">
        <w:t>criados</w:t>
      </w:r>
      <w:r>
        <w:t xml:space="preserve"> e adicionados em objetos de jogo que são </w:t>
      </w:r>
      <w:r w:rsidR="005C4796">
        <w:t>construídos</w:t>
      </w:r>
      <w:r>
        <w:t xml:space="preserve"> visualmente no editor principal. Esses </w:t>
      </w:r>
      <w:r w:rsidRPr="204FA132">
        <w:rPr>
          <w:i/>
          <w:iCs/>
        </w:rPr>
        <w:t>scripts</w:t>
      </w:r>
      <w:r>
        <w:t xml:space="preserve"> podem ser editados por qualquer editor de texto, apesar de atualmente a </w:t>
      </w:r>
      <w:proofErr w:type="spellStart"/>
      <w:r w:rsidRPr="204FA132">
        <w:rPr>
          <w:i/>
          <w:iCs/>
        </w:rPr>
        <w:t>Unity</w:t>
      </w:r>
      <w:proofErr w:type="spellEnd"/>
      <w:r w:rsidRPr="204FA132">
        <w:rPr>
          <w:i/>
          <w:iCs/>
        </w:rPr>
        <w:t xml:space="preserve"> 5</w:t>
      </w:r>
      <w:r>
        <w:t xml:space="preserve"> vir com um editor de texto próprio que é uma versão extraída do antigo </w:t>
      </w:r>
      <w:proofErr w:type="spellStart"/>
      <w:r w:rsidR="00DD3BB5" w:rsidRPr="204FA132">
        <w:rPr>
          <w:i/>
          <w:iCs/>
        </w:rPr>
        <w:t>mono</w:t>
      </w:r>
      <w:r w:rsidRPr="204FA132">
        <w:rPr>
          <w:i/>
          <w:iCs/>
        </w:rPr>
        <w:t>develop</w:t>
      </w:r>
      <w:proofErr w:type="spellEnd"/>
      <w:r w:rsidR="00D55303">
        <w:rPr>
          <w:i/>
          <w:iCs/>
        </w:rPr>
        <w:t xml:space="preserve"> </w:t>
      </w:r>
      <w:r w:rsidR="00D55303">
        <w:rPr>
          <w:iCs/>
        </w:rPr>
        <w:t xml:space="preserve">(UNITY </w:t>
      </w:r>
      <w:proofErr w:type="spellStart"/>
      <w:r w:rsidR="00D55303">
        <w:rPr>
          <w:iCs/>
        </w:rPr>
        <w:t>Documentation</w:t>
      </w:r>
      <w:proofErr w:type="spellEnd"/>
      <w:r w:rsidR="00D55303">
        <w:rPr>
          <w:iCs/>
        </w:rPr>
        <w:t>, 2014).</w:t>
      </w:r>
    </w:p>
    <w:p w14:paraId="7A4F3837" w14:textId="77777777" w:rsidR="00D63B97" w:rsidRDefault="00D63B97" w:rsidP="00D63B97">
      <w:pPr>
        <w:keepNext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46464" behindDoc="0" locked="0" layoutInCell="1" allowOverlap="1" wp14:anchorId="3D0D13A8" wp14:editId="59BAD10A">
            <wp:simplePos x="0" y="0"/>
            <wp:positionH relativeFrom="column">
              <wp:posOffset>-32385</wp:posOffset>
            </wp:positionH>
            <wp:positionV relativeFrom="paragraph">
              <wp:posOffset>-3810</wp:posOffset>
            </wp:positionV>
            <wp:extent cx="5760720" cy="3495499"/>
            <wp:effectExtent l="0" t="0" r="0" b="0"/>
            <wp:wrapSquare wrapText="bothSides"/>
            <wp:docPr id="3" name="Imagem 3" descr="http://bestwinsoft.com/images/Unity_3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stwinsoft.com/images/Unity_3D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042DF" w14:textId="3CE1A40A" w:rsidR="00D63B97" w:rsidRPr="00A57DCC" w:rsidRDefault="00D63B97" w:rsidP="00A57DCC">
      <w:pPr>
        <w:pStyle w:val="Legenda"/>
      </w:pPr>
      <w:bookmarkStart w:id="30" w:name="_Toc433234553"/>
      <w:r w:rsidRPr="00A57DCC">
        <w:t xml:space="preserve">Figura </w:t>
      </w:r>
      <w:r w:rsidR="00EF295C">
        <w:fldChar w:fldCharType="begin"/>
      </w:r>
      <w:r w:rsidR="00EF295C">
        <w:instrText xml:space="preserve"> SEQ Figura \* ARABIC </w:instrText>
      </w:r>
      <w:r w:rsidR="00EF295C">
        <w:fldChar w:fldCharType="separate"/>
      </w:r>
      <w:r w:rsidR="00AA2FB7" w:rsidRPr="00A57DCC">
        <w:t>1</w:t>
      </w:r>
      <w:r w:rsidR="00EF295C">
        <w:fldChar w:fldCharType="end"/>
      </w:r>
      <w:r w:rsidRPr="00A57DCC">
        <w:t xml:space="preserve"> Editor visual da unity</w:t>
      </w:r>
      <w:bookmarkEnd w:id="30"/>
    </w:p>
    <w:p w14:paraId="5F98E4B7" w14:textId="593FB525" w:rsidR="00F2056D" w:rsidRPr="00A57DCC" w:rsidRDefault="00F2056D" w:rsidP="00A57DCC">
      <w:pPr>
        <w:pStyle w:val="Legenda"/>
      </w:pPr>
      <w:r w:rsidRPr="00A57DCC">
        <w:t>Fonte: &lt;http://bestwinsoft.com/images/Unity_3D_1.jpg&gt;</w:t>
      </w:r>
    </w:p>
    <w:p w14:paraId="5A8BC01E" w14:textId="0D9A7A37" w:rsidR="00D63B97" w:rsidRDefault="00D63B97" w:rsidP="005D71E2"/>
    <w:p w14:paraId="40A2236E" w14:textId="6F34CBE4" w:rsidR="005D71E2" w:rsidRDefault="005D71E2" w:rsidP="005D71E2">
      <w:r>
        <w:t xml:space="preserve">Variáveis </w:t>
      </w:r>
      <w:r w:rsidR="0020398F">
        <w:t xml:space="preserve">públicas podem ser atribuídas de forma visual dentro da ferramenta, portanto a necessidade de vínculo e buscas e organizações de código </w:t>
      </w:r>
      <w:r w:rsidR="00DB2E3A">
        <w:t>torna-se</w:t>
      </w:r>
      <w:r w:rsidR="0020398F">
        <w:t xml:space="preserve"> bem superficial. Grandes </w:t>
      </w:r>
      <w:r w:rsidR="00DB2E3A">
        <w:t>produtos</w:t>
      </w:r>
      <w:r w:rsidR="0020398F">
        <w:t xml:space="preserve"> podem ser produzid</w:t>
      </w:r>
      <w:r w:rsidR="00DB2E3A">
        <w:t>o</w:t>
      </w:r>
      <w:r w:rsidR="0020398F">
        <w:t>s sem um conhecimento extenso na área de programação e utilizando códigos prontos. Esses códigos</w:t>
      </w:r>
      <w:r w:rsidR="00DB2E3A">
        <w:t>,</w:t>
      </w:r>
      <w:r w:rsidR="0020398F">
        <w:t xml:space="preserve"> que são a base da ferramenta, </w:t>
      </w:r>
      <w:r w:rsidR="00697375">
        <w:t>possuem</w:t>
      </w:r>
      <w:r w:rsidR="0020398F">
        <w:t xml:space="preserve"> uma gama extensa de</w:t>
      </w:r>
      <w:r w:rsidR="00782C4A">
        <w:t xml:space="preserve"> </w:t>
      </w:r>
      <w:proofErr w:type="spellStart"/>
      <w:r w:rsidR="00697375" w:rsidRPr="00697375">
        <w:rPr>
          <w:i/>
        </w:rPr>
        <w:t>assets</w:t>
      </w:r>
      <w:proofErr w:type="spellEnd"/>
      <w:r w:rsidR="00A57DCC">
        <w:rPr>
          <w:i/>
        </w:rPr>
        <w:t xml:space="preserve"> </w:t>
      </w:r>
      <w:r w:rsidR="00697375">
        <w:t xml:space="preserve">(extensões, </w:t>
      </w:r>
      <w:proofErr w:type="spellStart"/>
      <w:r w:rsidR="00697375" w:rsidRPr="00697375">
        <w:rPr>
          <w:i/>
        </w:rPr>
        <w:t>plugins</w:t>
      </w:r>
      <w:proofErr w:type="spellEnd"/>
      <w:r w:rsidR="00697375">
        <w:t xml:space="preserve">) </w:t>
      </w:r>
      <w:r w:rsidR="0020398F">
        <w:t>produzidos pela comunidade e podem ser adquiridos de forma simples dentro da própria ferramenta.</w:t>
      </w:r>
    </w:p>
    <w:p w14:paraId="40A2236F" w14:textId="72C740FE" w:rsidR="0020398F" w:rsidRDefault="0020398F" w:rsidP="005D71E2">
      <w:r>
        <w:t xml:space="preserve">Mesmo sendo pouco necessária a programação, </w:t>
      </w:r>
      <w:r w:rsidR="003C737C">
        <w:t>programar</w:t>
      </w:r>
      <w:r>
        <w:t xml:space="preserve"> pode ter grande efeito na ferrament</w:t>
      </w:r>
      <w:r w:rsidR="003C737C">
        <w:t>a,</w:t>
      </w:r>
      <w:r w:rsidR="00782C4A">
        <w:t xml:space="preserve"> </w:t>
      </w:r>
      <w:r w:rsidR="003C737C">
        <w:t>j</w:t>
      </w:r>
      <w:r>
        <w:t xml:space="preserve">á que menus e outras formas de facilitar a criação de um novo jogo podem ser criadas de forma </w:t>
      </w:r>
      <w:r w:rsidR="003C737C">
        <w:t>prática</w:t>
      </w:r>
      <w:r>
        <w:t xml:space="preserve"> dentro da ferramenta, </w:t>
      </w:r>
      <w:r w:rsidR="003C737C">
        <w:t>no entanto,</w:t>
      </w:r>
      <w:r>
        <w:t xml:space="preserve"> necessita</w:t>
      </w:r>
      <w:r w:rsidR="003C737C">
        <w:t>-se</w:t>
      </w:r>
      <w:r>
        <w:t xml:space="preserve"> de um conhecimento maior de programação.</w:t>
      </w:r>
    </w:p>
    <w:p w14:paraId="40A22370" w14:textId="77777777" w:rsidR="0020398F" w:rsidRDefault="0020398F" w:rsidP="0020398F">
      <w:pPr>
        <w:pStyle w:val="Ttulo2"/>
      </w:pPr>
      <w:bookmarkStart w:id="31" w:name="_Toc435309608"/>
      <w:r>
        <w:t>Unreal engine</w:t>
      </w:r>
      <w:bookmarkEnd w:id="31"/>
    </w:p>
    <w:p w14:paraId="40A22371" w14:textId="5E8E426B" w:rsidR="0020398F" w:rsidRDefault="0020398F" w:rsidP="0020398F">
      <w:r>
        <w:t>Aclamada pela crítica</w:t>
      </w:r>
      <w:r w:rsidR="00DD3BB5">
        <w:t xml:space="preserve">, a </w:t>
      </w:r>
      <w:proofErr w:type="spellStart"/>
      <w:r w:rsidR="00DD3BB5">
        <w:t>Unreal</w:t>
      </w:r>
      <w:proofErr w:type="spellEnd"/>
      <w:r w:rsidR="00DD3BB5">
        <w:t xml:space="preserve"> </w:t>
      </w:r>
      <w:proofErr w:type="spellStart"/>
      <w:r w:rsidR="00DD3BB5">
        <w:t>Engine</w:t>
      </w:r>
      <w:proofErr w:type="spellEnd"/>
      <w:r w:rsidR="00A57DCC">
        <w:t xml:space="preserve"> </w:t>
      </w:r>
      <w:r>
        <w:t>já foi utilizada amplamente pa</w:t>
      </w:r>
      <w:r w:rsidR="00135BF4">
        <w:t>ra jogos de altíssima qualidade.</w:t>
      </w:r>
      <w:r w:rsidR="00782C4A">
        <w:t xml:space="preserve"> </w:t>
      </w:r>
      <w:r w:rsidR="00135BF4">
        <w:t>O</w:t>
      </w:r>
      <w:r w:rsidR="00782C4A">
        <w:t xml:space="preserve"> </w:t>
      </w:r>
      <w:r w:rsidRPr="00135BF4">
        <w:rPr>
          <w:i/>
        </w:rPr>
        <w:t>show case</w:t>
      </w:r>
      <w:r>
        <w:t xml:space="preserve"> da ferramenta é impressionante</w:t>
      </w:r>
      <w:r w:rsidR="00135BF4">
        <w:t>mente</w:t>
      </w:r>
      <w:r>
        <w:t xml:space="preserve"> vasto e com jogos que tiveram uma grande quantidade de venda. Em pouco tempo</w:t>
      </w:r>
      <w:r w:rsidR="00135BF4">
        <w:t>,</w:t>
      </w:r>
      <w:r>
        <w:t xml:space="preserve"> ela deixou </w:t>
      </w:r>
      <w:r>
        <w:lastRenderedPageBreak/>
        <w:t xml:space="preserve">de ser uma ferramenta para grandes empresas e </w:t>
      </w:r>
      <w:r w:rsidR="00135BF4">
        <w:t>tornou-se</w:t>
      </w:r>
      <w:r>
        <w:t xml:space="preserve"> uma ferramenta gratuita e de grande poder.</w:t>
      </w:r>
      <w:r w:rsidR="00A57DCC" w:rsidRPr="00A57DCC">
        <w:t xml:space="preserve"> </w:t>
      </w:r>
      <w:r w:rsidR="00A57DCC">
        <w:t>(</w:t>
      </w:r>
      <w:proofErr w:type="spellStart"/>
      <w:r w:rsidR="00A57DCC">
        <w:t>Makuch</w:t>
      </w:r>
      <w:proofErr w:type="spellEnd"/>
      <w:r w:rsidR="00A57DCC">
        <w:t>, 2015).</w:t>
      </w:r>
    </w:p>
    <w:p w14:paraId="40A22372" w14:textId="0A1EC259" w:rsidR="0020398F" w:rsidRDefault="001C7895" w:rsidP="0020398F">
      <w:r>
        <w:rPr>
          <w:noProof/>
          <w:lang w:eastAsia="pt-BR"/>
        </w:rPr>
        <w:drawing>
          <wp:anchor distT="0" distB="0" distL="114300" distR="114300" simplePos="0" relativeHeight="251648512" behindDoc="0" locked="0" layoutInCell="1" allowOverlap="1" wp14:anchorId="188D0842" wp14:editId="6EF2656A">
            <wp:simplePos x="0" y="0"/>
            <wp:positionH relativeFrom="column">
              <wp:posOffset>-32385</wp:posOffset>
            </wp:positionH>
            <wp:positionV relativeFrom="paragraph">
              <wp:posOffset>1051560</wp:posOffset>
            </wp:positionV>
            <wp:extent cx="5760720" cy="3240405"/>
            <wp:effectExtent l="0" t="0" r="0" b="0"/>
            <wp:wrapTopAndBottom/>
            <wp:docPr id="8" name="Imagem 8" descr="http://i.ytimg.com/vi/QX1_wFWLMZU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ytimg.com/vi/QX1_wFWLMZU/maxresdefaul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98F">
        <w:t xml:space="preserve">Seu código é aberto e é possível programar </w:t>
      </w:r>
      <w:r w:rsidR="00947B45">
        <w:t>utilizando C++, uma linguagem</w:t>
      </w:r>
      <w:r w:rsidR="0020398F">
        <w:t xml:space="preserve"> </w:t>
      </w:r>
      <w:r w:rsidR="00135BF4">
        <w:t>mais complexa</w:t>
      </w:r>
      <w:r w:rsidR="0020398F">
        <w:t xml:space="preserve"> e de grande robustez. Possui integrad</w:t>
      </w:r>
      <w:r w:rsidR="00135BF4">
        <w:t>os,</w:t>
      </w:r>
      <w:r w:rsidR="0020398F">
        <w:t xml:space="preserve"> um editor visual e uma loja </w:t>
      </w:r>
      <w:r w:rsidR="0020398F" w:rsidRPr="00135BF4">
        <w:rPr>
          <w:i/>
        </w:rPr>
        <w:t>online</w:t>
      </w:r>
      <w:r w:rsidR="0020398F">
        <w:t xml:space="preserve"> bem recente. Algo bem semelhante a ferramenta </w:t>
      </w:r>
      <w:proofErr w:type="spellStart"/>
      <w:r w:rsidR="0020398F" w:rsidRPr="00135BF4">
        <w:rPr>
          <w:i/>
        </w:rPr>
        <w:t>Unity</w:t>
      </w:r>
      <w:proofErr w:type="spellEnd"/>
      <w:r w:rsidR="0020398F">
        <w:t xml:space="preserve"> e está claro</w:t>
      </w:r>
      <w:r w:rsidR="00135BF4">
        <w:t xml:space="preserve">, portanto, que ambas </w:t>
      </w:r>
      <w:proofErr w:type="gramStart"/>
      <w:r w:rsidR="0020398F">
        <w:t>tornaram</w:t>
      </w:r>
      <w:r w:rsidR="00135BF4">
        <w:t>-se</w:t>
      </w:r>
      <w:proofErr w:type="gramEnd"/>
      <w:r w:rsidR="0020398F">
        <w:t xml:space="preserve"> concorrente</w:t>
      </w:r>
      <w:r w:rsidR="00135BF4">
        <w:t>s</w:t>
      </w:r>
      <w:r w:rsidR="0020398F">
        <w:t xml:space="preserve"> de peso.</w:t>
      </w:r>
    </w:p>
    <w:p w14:paraId="7806AAA4" w14:textId="5DFC47B0" w:rsidR="00A65C0B" w:rsidRDefault="00A65C0B" w:rsidP="00A65C0B">
      <w:pPr>
        <w:keepNext/>
      </w:pPr>
    </w:p>
    <w:p w14:paraId="35B832BB" w14:textId="1C8BB196" w:rsidR="00A65C0B" w:rsidRDefault="00A65C0B" w:rsidP="00A65C0B">
      <w:pPr>
        <w:pStyle w:val="Legenda"/>
      </w:pPr>
      <w:bookmarkStart w:id="32" w:name="_Toc433234554"/>
      <w:r>
        <w:t xml:space="preserve">Figura </w:t>
      </w:r>
      <w:r w:rsidR="00EF295C">
        <w:fldChar w:fldCharType="begin"/>
      </w:r>
      <w:r w:rsidR="00EF295C">
        <w:instrText xml:space="preserve"> SEQ Figura \* ARABIC </w:instrText>
      </w:r>
      <w:r w:rsidR="00EF295C">
        <w:fldChar w:fldCharType="separate"/>
      </w:r>
      <w:r w:rsidR="00AA2FB7">
        <w:rPr>
          <w:noProof/>
        </w:rPr>
        <w:t>2</w:t>
      </w:r>
      <w:r w:rsidR="00EF295C">
        <w:rPr>
          <w:noProof/>
        </w:rPr>
        <w:fldChar w:fldCharType="end"/>
      </w:r>
      <w:r>
        <w:t xml:space="preserve"> Editor visual da unreal engine</w:t>
      </w:r>
      <w:bookmarkEnd w:id="32"/>
    </w:p>
    <w:p w14:paraId="3628969E" w14:textId="135F5B33" w:rsidR="00A65C0B" w:rsidRPr="00A65C0B" w:rsidRDefault="00A65C0B" w:rsidP="00A65C0B">
      <w:pPr>
        <w:pStyle w:val="Legenda"/>
      </w:pPr>
      <w:r>
        <w:t>Fonte: &lt;</w:t>
      </w:r>
      <w:r w:rsidRPr="00A65C0B">
        <w:t>http://i.ytimg.com/vi/QX1_wFWLMZU/maxresdefault.jpg</w:t>
      </w:r>
      <w:r>
        <w:t>&gt;</w:t>
      </w:r>
    </w:p>
    <w:p w14:paraId="4BB760D6" w14:textId="4ACEBBC7" w:rsidR="00A65C0B" w:rsidRDefault="00A65C0B" w:rsidP="0020398F"/>
    <w:p w14:paraId="40A22373" w14:textId="755C9DB8" w:rsidR="0020398F" w:rsidRPr="0020398F" w:rsidRDefault="204FA132" w:rsidP="0020398F">
      <w:proofErr w:type="spellStart"/>
      <w:r w:rsidRPr="204FA132">
        <w:rPr>
          <w:i/>
          <w:iCs/>
        </w:rPr>
        <w:t>Unreal</w:t>
      </w:r>
      <w:proofErr w:type="spellEnd"/>
      <w:r>
        <w:t xml:space="preserve"> está disponível apenas para a plataforma </w:t>
      </w:r>
      <w:r w:rsidRPr="204FA132">
        <w:rPr>
          <w:i/>
          <w:iCs/>
        </w:rPr>
        <w:t>Windows</w:t>
      </w:r>
      <w:r>
        <w:t xml:space="preserve"> e depende da ferramenta da </w:t>
      </w:r>
      <w:r w:rsidRPr="204FA132">
        <w:rPr>
          <w:i/>
          <w:iCs/>
        </w:rPr>
        <w:t xml:space="preserve">Microsoft Visual Studio </w:t>
      </w:r>
      <w:r w:rsidR="00947B45" w:rsidRPr="00947B45">
        <w:rPr>
          <w:rFonts w:eastAsia="Arial" w:cs="Arial"/>
          <w:iCs/>
          <w:color w:val="000000" w:themeColor="text1"/>
        </w:rPr>
        <w:t>(</w:t>
      </w:r>
      <w:proofErr w:type="spellStart"/>
      <w:r w:rsidR="00CC126E">
        <w:rPr>
          <w:rFonts w:eastAsia="Arial" w:cs="Arial"/>
          <w:iCs/>
          <w:color w:val="000000" w:themeColor="text1"/>
        </w:rPr>
        <w:t>Somasegar</w:t>
      </w:r>
      <w:proofErr w:type="spellEnd"/>
      <w:r w:rsidR="00CC126E">
        <w:rPr>
          <w:rFonts w:eastAsia="Arial" w:cs="Arial"/>
          <w:iCs/>
          <w:color w:val="000000" w:themeColor="text1"/>
        </w:rPr>
        <w:t>, 2015</w:t>
      </w:r>
      <w:r w:rsidR="00947B45" w:rsidRPr="00947B45">
        <w:rPr>
          <w:rFonts w:eastAsia="Arial" w:cs="Arial"/>
          <w:iCs/>
          <w:color w:val="000000" w:themeColor="text1"/>
        </w:rPr>
        <w:t>)</w:t>
      </w:r>
      <w:r w:rsidR="00CC126E">
        <w:t xml:space="preserve"> </w:t>
      </w:r>
      <w:r>
        <w:t xml:space="preserve">um excelente editor de texto que é amplamente usado pela comunidade </w:t>
      </w:r>
      <w:r w:rsidRPr="204FA132">
        <w:rPr>
          <w:i/>
          <w:iCs/>
        </w:rPr>
        <w:t>Windows</w:t>
      </w:r>
      <w:r>
        <w:t>. Suas estruturas são bem dividas e claras com uma documentação também sólida e clara.</w:t>
      </w:r>
    </w:p>
    <w:p w14:paraId="40A22374" w14:textId="77777777" w:rsidR="0020398F" w:rsidRDefault="0020398F" w:rsidP="005D71E2">
      <w:r>
        <w:t xml:space="preserve">Programar em </w:t>
      </w:r>
      <w:proofErr w:type="spellStart"/>
      <w:r w:rsidRPr="00387D14">
        <w:rPr>
          <w:i/>
        </w:rPr>
        <w:t>Unreal</w:t>
      </w:r>
      <w:proofErr w:type="spellEnd"/>
      <w:r>
        <w:t xml:space="preserve"> necessita de um conhecimento técnico avançado </w:t>
      </w:r>
      <w:r w:rsidRPr="001026B9">
        <w:t>e a curva de aprendizado pode se tornar drástica</w:t>
      </w:r>
      <w:r w:rsidR="00146ED5" w:rsidRPr="001026B9">
        <w:t>, por ser longa e difícil,</w:t>
      </w:r>
      <w:r w:rsidRPr="001026B9">
        <w:t xml:space="preserve"> para programadores inexperientes.</w:t>
      </w:r>
      <w:r>
        <w:t xml:space="preserve"> Os resultados obtidos são impressionantes</w:t>
      </w:r>
      <w:r w:rsidR="00ED2135">
        <w:t>, tanto visuais quanto em velocidade e rendimento do produto.</w:t>
      </w:r>
    </w:p>
    <w:p w14:paraId="40A22375" w14:textId="77777777" w:rsidR="00ED2135" w:rsidRDefault="00ED2135" w:rsidP="00ED2135">
      <w:pPr>
        <w:pStyle w:val="Ttulo2"/>
      </w:pPr>
      <w:bookmarkStart w:id="33" w:name="_Toc435309609"/>
      <w:r>
        <w:lastRenderedPageBreak/>
        <w:t>Cocos 2d-x</w:t>
      </w:r>
      <w:bookmarkEnd w:id="33"/>
    </w:p>
    <w:p w14:paraId="40A22376" w14:textId="3E032045" w:rsidR="00ED2135" w:rsidRDefault="00146ED5" w:rsidP="00ED2135">
      <w:r>
        <w:t>Ferramenta mais próxima do que está sendo desenvolvido o projeto</w:t>
      </w:r>
      <w:r w:rsidR="00ED2135">
        <w:t xml:space="preserve"> e </w:t>
      </w:r>
      <w:r>
        <w:t>fonte de grande inspiração</w:t>
      </w:r>
      <w:r w:rsidR="00ED2135">
        <w:t xml:space="preserve">. </w:t>
      </w:r>
      <w:r w:rsidR="00ED2135" w:rsidRPr="204FA132">
        <w:rPr>
          <w:i/>
          <w:iCs/>
        </w:rPr>
        <w:t>Cocos 2d-x</w:t>
      </w:r>
      <w:r w:rsidR="00947B45">
        <w:rPr>
          <w:i/>
          <w:iCs/>
        </w:rPr>
        <w:t xml:space="preserve"> </w:t>
      </w:r>
      <w:r w:rsidR="00ED2135">
        <w:t xml:space="preserve">foi derivada de uma ferramenta </w:t>
      </w:r>
      <w:r w:rsidR="00ED2135" w:rsidRPr="204FA132">
        <w:rPr>
          <w:i/>
          <w:iCs/>
        </w:rPr>
        <w:t>open-</w:t>
      </w:r>
      <w:proofErr w:type="spellStart"/>
      <w:r w:rsidR="00ED2135" w:rsidRPr="204FA132">
        <w:rPr>
          <w:i/>
          <w:iCs/>
        </w:rPr>
        <w:t>source</w:t>
      </w:r>
      <w:proofErr w:type="spellEnd"/>
      <w:r w:rsidR="00ED2135">
        <w:t>, cria</w:t>
      </w:r>
      <w:r w:rsidR="00F273E2">
        <w:t>da para desenvolver jogos para i</w:t>
      </w:r>
      <w:r w:rsidR="00ED2135">
        <w:t>OS</w:t>
      </w:r>
      <w:r w:rsidR="00947B45">
        <w:t xml:space="preserve"> (COCOS 2D, 2015)</w:t>
      </w:r>
      <w:r w:rsidR="00ED2135">
        <w:t xml:space="preserve">, por ser adquirida de forma gratuita e sem nenhum tipo de vínculo ao usuário, </w:t>
      </w:r>
      <w:r w:rsidR="00ED11F6">
        <w:t>tornou-se muito</w:t>
      </w:r>
      <w:r w:rsidR="00ED2135">
        <w:t xml:space="preserve"> utilizada. Recentemente adquiriu editores visuais e mais ferramentas que são anexas ao </w:t>
      </w:r>
      <w:r w:rsidR="00ED2135" w:rsidRPr="001E0538">
        <w:t xml:space="preserve">seu </w:t>
      </w:r>
      <w:r w:rsidR="00ED2135" w:rsidRPr="204FA132">
        <w:rPr>
          <w:i/>
          <w:iCs/>
        </w:rPr>
        <w:t>workflow</w:t>
      </w:r>
      <w:r w:rsidR="00ED2135" w:rsidRPr="001E0538">
        <w:t>.</w:t>
      </w:r>
      <w:r w:rsidR="001C7895">
        <w:t xml:space="preserve"> Esses editores ainda estão em desenvolvimento, o foco da ferramenta continua sendo o seu framework.</w:t>
      </w:r>
    </w:p>
    <w:p w14:paraId="40A22377" w14:textId="77777777" w:rsidR="00ED2135" w:rsidRDefault="00ED2135" w:rsidP="003A534E">
      <w:r w:rsidRPr="005C4796">
        <w:t xml:space="preserve">Porém amplamente dependente do seu gerador de códigos produzidas em </w:t>
      </w:r>
      <w:proofErr w:type="spellStart"/>
      <w:r w:rsidRPr="005C4796">
        <w:rPr>
          <w:i/>
        </w:rPr>
        <w:t>python</w:t>
      </w:r>
      <w:proofErr w:type="spellEnd"/>
      <w:r w:rsidRPr="005C4796">
        <w:t xml:space="preserve"> e com exemplos simples e de fácil aprendizado para programadores sem conhecimentos prévios em desenvolvimento de jogos.</w:t>
      </w:r>
      <w:r w:rsidR="003A534E">
        <w:t xml:space="preserve"> </w:t>
      </w:r>
      <w:proofErr w:type="gramStart"/>
      <w:r w:rsidR="003A534E">
        <w:t xml:space="preserve">As </w:t>
      </w:r>
      <w:r w:rsidR="003A534E" w:rsidRPr="00ED11F6">
        <w:rPr>
          <w:i/>
        </w:rPr>
        <w:t>builds</w:t>
      </w:r>
      <w:proofErr w:type="gramEnd"/>
      <w:r w:rsidR="005C4796">
        <w:t xml:space="preserve"> foram criadas utilizando o sistema para builds </w:t>
      </w:r>
      <w:proofErr w:type="spellStart"/>
      <w:r w:rsidR="003A534E" w:rsidRPr="005C4796">
        <w:t>make</w:t>
      </w:r>
      <w:proofErr w:type="spellEnd"/>
      <w:r w:rsidR="003A534E">
        <w:t xml:space="preserve"> e possui acessos bem simples para a geração de projetos através dos seus </w:t>
      </w:r>
      <w:r w:rsidR="003A534E" w:rsidRPr="001E0538">
        <w:rPr>
          <w:i/>
        </w:rPr>
        <w:t>scripts</w:t>
      </w:r>
      <w:r w:rsidR="003A534E">
        <w:t>.</w:t>
      </w:r>
    </w:p>
    <w:p w14:paraId="40A22378" w14:textId="77777777" w:rsidR="003A534E" w:rsidRDefault="003A534E" w:rsidP="003A534E">
      <w:r>
        <w:t>A comunidade é menor</w:t>
      </w:r>
      <w:r w:rsidR="001E0538">
        <w:t xml:space="preserve"> que de outras ferramentas</w:t>
      </w:r>
      <w:r>
        <w:t>, mas existem bons jogos produzidos</w:t>
      </w:r>
      <w:r w:rsidR="001E0538">
        <w:t>,</w:t>
      </w:r>
      <w:r>
        <w:t xml:space="preserve"> apenas para celulares</w:t>
      </w:r>
      <w:r w:rsidR="001E0538">
        <w:t>. S</w:t>
      </w:r>
      <w:r>
        <w:t xml:space="preserve">eu objetivo não é enfrentar </w:t>
      </w:r>
      <w:r w:rsidR="001E0538">
        <w:t xml:space="preserve">grandes </w:t>
      </w:r>
      <w:r>
        <w:t>empresas</w:t>
      </w:r>
      <w:r w:rsidR="001E0538">
        <w:t>, mas</w:t>
      </w:r>
      <w:r>
        <w:t xml:space="preserve"> sim uma ferramenta simples para aplicativos e jogos, que possuem a necessidade de ser </w:t>
      </w:r>
      <w:proofErr w:type="spellStart"/>
      <w:r>
        <w:t>multi-plataforma</w:t>
      </w:r>
      <w:proofErr w:type="spellEnd"/>
      <w:r>
        <w:t>.</w:t>
      </w:r>
    </w:p>
    <w:p w14:paraId="40A22379" w14:textId="0DB9F50D" w:rsidR="003A534E" w:rsidRDefault="003A534E" w:rsidP="003A534E">
      <w:r w:rsidRPr="005C4796">
        <w:t xml:space="preserve">Possui uma interface em C++, de fácil uso e acesso e um </w:t>
      </w:r>
      <w:proofErr w:type="spellStart"/>
      <w:r w:rsidRPr="005C4796">
        <w:t>bind</w:t>
      </w:r>
      <w:proofErr w:type="spellEnd"/>
      <w:r w:rsidR="005C4796" w:rsidRPr="005C4796">
        <w:t xml:space="preserve">, sistema que traduz a linguagem C++ para a linguagem </w:t>
      </w:r>
      <w:r w:rsidR="007F12A7">
        <w:t>Lua</w:t>
      </w:r>
      <w:r w:rsidR="007F12A7">
        <w:rPr>
          <w:rStyle w:val="Refdenotaderodap"/>
        </w:rPr>
        <w:footnoteReference w:id="3"/>
      </w:r>
      <w:r w:rsidRPr="005C4796">
        <w:t>,</w:t>
      </w:r>
      <w:r>
        <w:t xml:space="preserve"> para a geração de scripts rápidos e que se encaixam facilmente para programadores sem experiência ampla.</w:t>
      </w:r>
    </w:p>
    <w:p w14:paraId="40A2237A" w14:textId="77777777" w:rsidR="003A534E" w:rsidRPr="00ED2135" w:rsidRDefault="001E0538" w:rsidP="003A534E">
      <w:r>
        <w:t>Apesar de ser uma comunidade pequena</w:t>
      </w:r>
      <w:r w:rsidR="003A534E">
        <w:t xml:space="preserve">, seus desenvolvedores dão suporte de forma rápida e possuem várias ferramentas para a comunicação, como fóruns, </w:t>
      </w:r>
      <w:proofErr w:type="spellStart"/>
      <w:r w:rsidR="003A534E" w:rsidRPr="001E0538">
        <w:rPr>
          <w:i/>
        </w:rPr>
        <w:t>twitter</w:t>
      </w:r>
      <w:proofErr w:type="spellEnd"/>
      <w:r w:rsidR="003A534E">
        <w:t xml:space="preserve"> e até mesmo um canal no IRC.</w:t>
      </w:r>
    </w:p>
    <w:p w14:paraId="40A2237B" w14:textId="77777777" w:rsidR="00B97E96" w:rsidRDefault="00B97E96" w:rsidP="00B97E96">
      <w:pPr>
        <w:pStyle w:val="Ttulo2"/>
      </w:pPr>
      <w:bookmarkStart w:id="34" w:name="_Toc435309610"/>
      <w:r w:rsidRPr="00AD5A44">
        <w:lastRenderedPageBreak/>
        <w:t>Multiplataforma</w:t>
      </w:r>
      <w:bookmarkEnd w:id="34"/>
    </w:p>
    <w:p w14:paraId="40A2237C" w14:textId="77777777" w:rsidR="00B97E96" w:rsidRDefault="00B97E96" w:rsidP="00B97E96">
      <w:r>
        <w:t>Com a evolução dos computadores, surgiu a necessidade cada vez maior de diversos sistemas operacionais e com cada vez mais novos tipos de aparelhos e máquinas, capazes de processar informação de forma única. A divergência nas plataformas é algo que existe desde os primórdios da computação e hoje existem dezenas de formas e ferramentas para sanar esse problema.</w:t>
      </w:r>
    </w:p>
    <w:p w14:paraId="40A2237D" w14:textId="2E2E1698" w:rsidR="00B97E96" w:rsidRDefault="00B97E96" w:rsidP="00B97E96">
      <w:r>
        <w:t xml:space="preserve">Uma das formas mais populares de programação </w:t>
      </w:r>
      <w:proofErr w:type="spellStart"/>
      <w:r>
        <w:t>multiplataforma</w:t>
      </w:r>
      <w:proofErr w:type="spellEnd"/>
      <w:r>
        <w:t xml:space="preserve"> é a </w:t>
      </w:r>
      <w:r w:rsidR="0014591D">
        <w:t xml:space="preserve">linguagem Java, que gera diretamente um arquivo executável, que poderá ser processado pela </w:t>
      </w:r>
      <w:r>
        <w:t xml:space="preserve">máquina virtual </w:t>
      </w:r>
      <w:r w:rsidR="0014591D">
        <w:rPr>
          <w:i/>
        </w:rPr>
        <w:t>JAVA (JVM)</w:t>
      </w:r>
      <w:r>
        <w:t xml:space="preserve">, </w:t>
      </w:r>
      <w:r w:rsidR="0014591D">
        <w:t>porém é necessário que o usuário instale a máquina virtual na máquina</w:t>
      </w:r>
      <w:r>
        <w:t>.</w:t>
      </w:r>
    </w:p>
    <w:p w14:paraId="40A2237E" w14:textId="77777777" w:rsidR="00B97E96" w:rsidRDefault="00B97E96" w:rsidP="00B97E96">
      <w:r>
        <w:t>Atualmente existem diversas interfaces que possibilitam a criação de dezenas de produtos que são disponibilizados em celulares, computadores e até consoles de jogos digitais, é o popular "</w:t>
      </w:r>
      <w:r w:rsidRPr="00394D03">
        <w:rPr>
          <w:i/>
        </w:rPr>
        <w:t xml:space="preserve">Write </w:t>
      </w:r>
      <w:proofErr w:type="spellStart"/>
      <w:r w:rsidRPr="00394D03">
        <w:rPr>
          <w:i/>
        </w:rPr>
        <w:t>once</w:t>
      </w:r>
      <w:proofErr w:type="spellEnd"/>
      <w:r w:rsidRPr="00394D03">
        <w:rPr>
          <w:i/>
        </w:rPr>
        <w:t xml:space="preserve">, </w:t>
      </w:r>
      <w:proofErr w:type="spellStart"/>
      <w:r w:rsidRPr="00394D03">
        <w:rPr>
          <w:i/>
        </w:rPr>
        <w:t>deploy</w:t>
      </w:r>
      <w:proofErr w:type="spellEnd"/>
      <w:r w:rsidRPr="00394D03">
        <w:rPr>
          <w:i/>
        </w:rPr>
        <w:t xml:space="preserve"> </w:t>
      </w:r>
      <w:proofErr w:type="spellStart"/>
      <w:r w:rsidRPr="00394D03">
        <w:rPr>
          <w:i/>
        </w:rPr>
        <w:t>everywhere</w:t>
      </w:r>
      <w:proofErr w:type="spellEnd"/>
      <w:r>
        <w:rPr>
          <w:i/>
        </w:rPr>
        <w:t>"</w:t>
      </w:r>
      <w:r>
        <w:t>, escreva uma vez e disponibilize em todos os lugares [tradução livre].</w:t>
      </w:r>
    </w:p>
    <w:p w14:paraId="40A2237F" w14:textId="436E0584" w:rsidR="00B97E96" w:rsidRDefault="00B97E96" w:rsidP="00B97E96">
      <w:r>
        <w:t xml:space="preserve">Essas ferramentas para interface </w:t>
      </w:r>
      <w:proofErr w:type="spellStart"/>
      <w:r>
        <w:t>multiplataforma</w:t>
      </w:r>
      <w:proofErr w:type="spellEnd"/>
      <w:r>
        <w:t xml:space="preserve"> são bem difundidas, já que a maior parte das interações com usuários são diferenciadas entre sistemas operacionais. A forma como o </w:t>
      </w:r>
      <w:r w:rsidRPr="391C4ABE">
        <w:rPr>
          <w:i/>
          <w:iCs/>
        </w:rPr>
        <w:t>Windows</w:t>
      </w:r>
      <w:r>
        <w:t xml:space="preserve"> exibe a informação é bem distinta da forma do </w:t>
      </w:r>
      <w:proofErr w:type="spellStart"/>
      <w:r w:rsidRPr="391C4ABE">
        <w:rPr>
          <w:i/>
          <w:iCs/>
        </w:rPr>
        <w:t>MacOS</w:t>
      </w:r>
      <w:proofErr w:type="spellEnd"/>
      <w:r>
        <w:t xml:space="preserve"> e ainda bem mais distinta que os aparelhos móveis. Ferramentas como </w:t>
      </w:r>
      <w:r w:rsidRPr="391C4ABE">
        <w:rPr>
          <w:i/>
          <w:iCs/>
        </w:rPr>
        <w:t>QT</w:t>
      </w:r>
      <w:r w:rsidR="007F12A7">
        <w:rPr>
          <w:rStyle w:val="Refdenotaderodap"/>
          <w:i/>
          <w:iCs/>
        </w:rPr>
        <w:footnoteReference w:id="4"/>
      </w:r>
      <w:r>
        <w:t xml:space="preserve"> e </w:t>
      </w:r>
      <w:r w:rsidRPr="391C4ABE">
        <w:rPr>
          <w:i/>
          <w:iCs/>
        </w:rPr>
        <w:t>GTK+</w:t>
      </w:r>
      <w:r w:rsidR="007F12A7">
        <w:rPr>
          <w:rStyle w:val="Refdenotaderodap"/>
          <w:i/>
          <w:iCs/>
        </w:rPr>
        <w:footnoteReference w:id="5"/>
      </w:r>
      <w:r w:rsidR="007F12A7">
        <w:rPr>
          <w:i/>
          <w:iCs/>
        </w:rPr>
        <w:t xml:space="preserve"> </w:t>
      </w:r>
      <w:r>
        <w:t>são bem conhecidas e conseguem atingir uma gama de plataformas extensa.</w:t>
      </w:r>
    </w:p>
    <w:p w14:paraId="40A22380" w14:textId="77777777" w:rsidR="00B97E96" w:rsidRDefault="00B97E96" w:rsidP="00B97E96">
      <w:r>
        <w:t xml:space="preserve">Com o surgimento da era dos aplicativos nos aparelhos móveis, paulatinamente, a produção de </w:t>
      </w:r>
      <w:r w:rsidRPr="00CC7579">
        <w:t xml:space="preserve">softwares </w:t>
      </w:r>
      <w:r>
        <w:t xml:space="preserve">que pudessem ser disponibilizados em todas as plataformas tornou-se necessária. Dispositivos móveis não executam máquinas virtuais e, apesar do sistema </w:t>
      </w:r>
      <w:proofErr w:type="spellStart"/>
      <w:r w:rsidRPr="00CC7579">
        <w:rPr>
          <w:i/>
        </w:rPr>
        <w:t>Android</w:t>
      </w:r>
      <w:proofErr w:type="spellEnd"/>
      <w:r w:rsidR="004519DF">
        <w:rPr>
          <w:i/>
        </w:rPr>
        <w:t xml:space="preserve"> - </w:t>
      </w:r>
      <w:r>
        <w:t xml:space="preserve">um dos sistemas para celulares mais utilizados e conhecidos no mercado - possuir </w:t>
      </w:r>
      <w:proofErr w:type="spellStart"/>
      <w:r w:rsidRPr="00CC7579">
        <w:rPr>
          <w:i/>
        </w:rPr>
        <w:t>java</w:t>
      </w:r>
      <w:proofErr w:type="spellEnd"/>
      <w:r>
        <w:t xml:space="preserve"> em seu âmago, não era possível disponibilizar com o mesmo código algo que executasse em diversas plataformas.</w:t>
      </w:r>
    </w:p>
    <w:p w14:paraId="40A22381" w14:textId="67DAAE0F" w:rsidR="00B97E96" w:rsidRDefault="00B97E96" w:rsidP="00B97E96">
      <w:r>
        <w:lastRenderedPageBreak/>
        <w:t xml:space="preserve">Nesse ambiente, surge o </w:t>
      </w:r>
      <w:r w:rsidRPr="204FA132">
        <w:rPr>
          <w:i/>
          <w:iCs/>
        </w:rPr>
        <w:t xml:space="preserve">Apache </w:t>
      </w:r>
      <w:proofErr w:type="spellStart"/>
      <w:r w:rsidRPr="204FA132">
        <w:rPr>
          <w:i/>
          <w:iCs/>
        </w:rPr>
        <w:t>Cordova</w:t>
      </w:r>
      <w:proofErr w:type="spellEnd"/>
      <w:r w:rsidR="00A00D1F" w:rsidRPr="204FA132">
        <w:rPr>
          <w:rStyle w:val="Refdenotaderodap"/>
          <w:i/>
          <w:iCs/>
        </w:rPr>
        <w:footnoteReference w:id="6"/>
      </w:r>
      <w:r>
        <w:t xml:space="preserve"> , </w:t>
      </w:r>
      <w:r w:rsidRPr="00CC7579">
        <w:t xml:space="preserve">software </w:t>
      </w:r>
      <w:r>
        <w:t xml:space="preserve">que resolve o problema de forma engenhosa, criando uma </w:t>
      </w:r>
      <w:proofErr w:type="spellStart"/>
      <w:r w:rsidRPr="204FA132">
        <w:rPr>
          <w:i/>
          <w:iCs/>
        </w:rPr>
        <w:t>api</w:t>
      </w:r>
      <w:proofErr w:type="spellEnd"/>
      <w:r>
        <w:t xml:space="preserve"> que utiliza </w:t>
      </w:r>
      <w:proofErr w:type="spellStart"/>
      <w:r w:rsidRPr="204FA132">
        <w:rPr>
          <w:i/>
          <w:iCs/>
        </w:rPr>
        <w:t>html</w:t>
      </w:r>
      <w:proofErr w:type="spellEnd"/>
      <w:r>
        <w:t xml:space="preserve"> e </w:t>
      </w:r>
      <w:proofErr w:type="spellStart"/>
      <w:r w:rsidRPr="204FA132">
        <w:rPr>
          <w:i/>
          <w:iCs/>
        </w:rPr>
        <w:t>javascript</w:t>
      </w:r>
      <w:proofErr w:type="spellEnd"/>
      <w:r>
        <w:t xml:space="preserve"> para acessar as funções do celular, gerando um </w:t>
      </w:r>
      <w:proofErr w:type="spellStart"/>
      <w:r w:rsidRPr="204FA132">
        <w:rPr>
          <w:i/>
          <w:iCs/>
        </w:rPr>
        <w:t>micro-browser</w:t>
      </w:r>
      <w:proofErr w:type="spellEnd"/>
      <w:r>
        <w:t xml:space="preserve"> que acessa sua aplicação como se ela fosse </w:t>
      </w:r>
      <w:r w:rsidRPr="204FA132">
        <w:rPr>
          <w:i/>
          <w:iCs/>
        </w:rPr>
        <w:t>web</w:t>
      </w:r>
      <w:r>
        <w:t xml:space="preserve"> e visualmente </w:t>
      </w:r>
      <w:r w:rsidR="00782C4A">
        <w:t>agradável</w:t>
      </w:r>
      <w:r>
        <w:t>. No entanto, isso gera desvantagens em processamento, caso seja necessário um processamento maior de informações, torna-se inviável a criação de jogos.</w:t>
      </w:r>
    </w:p>
    <w:p w14:paraId="40A22382" w14:textId="24AE5809" w:rsidR="00B97E96" w:rsidRDefault="00B97E96" w:rsidP="00B97E96">
      <w:r w:rsidRPr="00F35D54">
        <w:rPr>
          <w:i/>
        </w:rPr>
        <w:t xml:space="preserve">Apache </w:t>
      </w:r>
      <w:proofErr w:type="spellStart"/>
      <w:r w:rsidRPr="00F35D54">
        <w:rPr>
          <w:i/>
        </w:rPr>
        <w:t>Cordova</w:t>
      </w:r>
      <w:proofErr w:type="spellEnd"/>
      <w:r>
        <w:t xml:space="preserve"> é uma das ferramentas, para este fim, mais adotadas, principalmente por utilizar-se de uma linguagem bem comum a desenvolvedores, e, seguindo essa frente, surge o </w:t>
      </w:r>
      <w:proofErr w:type="spellStart"/>
      <w:r w:rsidRPr="00F35D54">
        <w:rPr>
          <w:i/>
        </w:rPr>
        <w:t>Xamarin</w:t>
      </w:r>
      <w:proofErr w:type="spellEnd"/>
      <w:r w:rsidR="00A00D1F">
        <w:rPr>
          <w:rStyle w:val="Refdenotaderodap"/>
          <w:i/>
        </w:rPr>
        <w:footnoteReference w:id="7"/>
      </w:r>
      <w:r>
        <w:t xml:space="preserve">, ferramenta que utiliza </w:t>
      </w:r>
      <w:r w:rsidRPr="00F35D54">
        <w:rPr>
          <w:i/>
        </w:rPr>
        <w:t>C#</w:t>
      </w:r>
      <w:r>
        <w:t xml:space="preserve"> para produzir softwares também disponíveis em várias plataformas. </w:t>
      </w:r>
      <w:proofErr w:type="spellStart"/>
      <w:r w:rsidRPr="00F35D54">
        <w:rPr>
          <w:i/>
        </w:rPr>
        <w:t>Xamarin</w:t>
      </w:r>
      <w:proofErr w:type="spellEnd"/>
      <w:r>
        <w:t xml:space="preserve"> é uma </w:t>
      </w:r>
      <w:proofErr w:type="spellStart"/>
      <w:r w:rsidRPr="00F35D54">
        <w:rPr>
          <w:i/>
        </w:rPr>
        <w:t>api</w:t>
      </w:r>
      <w:proofErr w:type="spellEnd"/>
      <w:r>
        <w:t xml:space="preserve"> de interface que funciona para as plataformas móveis mais conhecidas e para </w:t>
      </w:r>
      <w:r w:rsidRPr="00F35D54">
        <w:rPr>
          <w:i/>
        </w:rPr>
        <w:t>desktop</w:t>
      </w:r>
      <w:r>
        <w:t>. Ela traduz todo o código programado para o código nativo da plataforma em que é compilado. É gratuito, porém possui versões empresariais pagas.</w:t>
      </w:r>
    </w:p>
    <w:p w14:paraId="40A22383" w14:textId="0FE5B2E8" w:rsidR="00B97E96" w:rsidRDefault="00B97E96" w:rsidP="00B97E96">
      <w:r>
        <w:t xml:space="preserve">Até a versão 4 da </w:t>
      </w:r>
      <w:r w:rsidRPr="00F35D54">
        <w:rPr>
          <w:i/>
        </w:rPr>
        <w:t>Unity3D</w:t>
      </w:r>
      <w:r>
        <w:t xml:space="preserve">, era </w:t>
      </w:r>
      <w:r w:rsidRPr="00BA5B38">
        <w:t>utiliza</w:t>
      </w:r>
      <w:r>
        <w:t xml:space="preserve">do o </w:t>
      </w:r>
      <w:proofErr w:type="spellStart"/>
      <w:r w:rsidRPr="00BA5B38">
        <w:rPr>
          <w:i/>
        </w:rPr>
        <w:t>Xamarin</w:t>
      </w:r>
      <w:proofErr w:type="spellEnd"/>
      <w:r>
        <w:t xml:space="preserve"> para gerar os seus jogos, portanto, é uma ferramenta viável para a criação de ferramentas, apesar de que no momento do planejamento e início do projeto, o </w:t>
      </w:r>
      <w:proofErr w:type="spellStart"/>
      <w:r w:rsidRPr="00BA5B38">
        <w:rPr>
          <w:i/>
        </w:rPr>
        <w:t>Xamarin</w:t>
      </w:r>
      <w:proofErr w:type="spellEnd"/>
      <w:r>
        <w:t xml:space="preserve"> custava 300 </w:t>
      </w:r>
      <w:r w:rsidR="00782C4A">
        <w:t>dólares</w:t>
      </w:r>
      <w:r>
        <w:t xml:space="preserve"> para cada plataforma que o usuário necessitasse produzir.</w:t>
      </w:r>
    </w:p>
    <w:p w14:paraId="40A22384" w14:textId="77777777" w:rsidR="00B97E96" w:rsidRDefault="00B97E96" w:rsidP="00B97E96">
      <w:pPr>
        <w:pStyle w:val="Ttulo2"/>
      </w:pPr>
      <w:bookmarkStart w:id="35" w:name="_Toc435309611"/>
      <w:r w:rsidRPr="00BE00B7">
        <w:rPr>
          <w:i/>
        </w:rPr>
        <w:t>Frameworks</w:t>
      </w:r>
      <w:r>
        <w:t xml:space="preserve"> para jogos</w:t>
      </w:r>
      <w:bookmarkEnd w:id="35"/>
    </w:p>
    <w:p w14:paraId="40A22386" w14:textId="77777777" w:rsidR="00B97E96" w:rsidRPr="006D0519" w:rsidRDefault="00B97E96" w:rsidP="00B97E96">
      <w:pPr>
        <w:tabs>
          <w:tab w:val="clear" w:pos="851"/>
        </w:tabs>
        <w:ind w:firstLine="720"/>
        <w:rPr>
          <w:rFonts w:ascii="Times New Roman" w:hAnsi="Times New Roman"/>
          <w:lang w:eastAsia="pt-BR"/>
        </w:rPr>
      </w:pPr>
      <w:bookmarkStart w:id="36" w:name="_GoBack"/>
      <w:bookmarkEnd w:id="36"/>
      <w:r w:rsidRPr="5F483AE7">
        <w:rPr>
          <w:rFonts w:eastAsia="Arial" w:cs="Arial"/>
          <w:color w:val="000000" w:themeColor="text1"/>
          <w:lang w:eastAsia="pt-BR"/>
        </w:rPr>
        <w:t xml:space="preserve">Quando se define um motor de jogos, sua principal função é abstrair a criação de jogos. Em motores de jogos, tem-se um framework no qual se trabalha e cada motor possui suas próprias características e abstrações que o torna único. Todos abstraem de forma a simplificar visualmente, os jogos no final são apenas expansões criadas pelo desenvolvedor de </w:t>
      </w:r>
      <w:r w:rsidRPr="5F483AE7">
        <w:rPr>
          <w:rFonts w:eastAsia="Arial" w:cs="Arial"/>
          <w:i/>
          <w:iCs/>
          <w:color w:val="000000" w:themeColor="text1"/>
          <w:lang w:eastAsia="pt-BR"/>
        </w:rPr>
        <w:t>frameworks</w:t>
      </w:r>
      <w:r w:rsidRPr="5F483AE7">
        <w:rPr>
          <w:rFonts w:eastAsia="Arial" w:cs="Arial"/>
          <w:color w:val="000000" w:themeColor="text1"/>
          <w:lang w:eastAsia="pt-BR"/>
        </w:rPr>
        <w:t xml:space="preserve"> robustos.</w:t>
      </w:r>
    </w:p>
    <w:p w14:paraId="40A22388" w14:textId="77777777" w:rsidR="00B97E96" w:rsidRDefault="00B97E96" w:rsidP="00B97E96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r w:rsidRPr="5F483AE7">
        <w:rPr>
          <w:rFonts w:eastAsia="Arial" w:cs="Arial"/>
          <w:color w:val="000000" w:themeColor="text1"/>
          <w:lang w:eastAsia="pt-BR"/>
        </w:rPr>
        <w:t xml:space="preserve">Existem </w:t>
      </w:r>
      <w:r w:rsidRPr="5F483AE7">
        <w:rPr>
          <w:rFonts w:eastAsia="Arial" w:cs="Arial"/>
          <w:i/>
          <w:iCs/>
          <w:color w:val="000000" w:themeColor="text1"/>
          <w:lang w:eastAsia="pt-BR"/>
        </w:rPr>
        <w:t xml:space="preserve">frameworks </w:t>
      </w:r>
      <w:r w:rsidRPr="5F483AE7">
        <w:rPr>
          <w:rFonts w:eastAsia="Arial" w:cs="Arial"/>
          <w:color w:val="000000" w:themeColor="text1"/>
          <w:lang w:eastAsia="pt-BR"/>
        </w:rPr>
        <w:t xml:space="preserve">que propõem apenas abstrair funções de baixo nível, essas ferramentas não possuem o interesse de se tornar uma </w:t>
      </w:r>
      <w:proofErr w:type="spellStart"/>
      <w:r w:rsidRPr="5F483AE7">
        <w:rPr>
          <w:rFonts w:eastAsia="Arial" w:cs="Arial"/>
          <w:i/>
          <w:iCs/>
          <w:color w:val="000000" w:themeColor="text1"/>
          <w:lang w:eastAsia="pt-BR"/>
        </w:rPr>
        <w:t>engine</w:t>
      </w:r>
      <w:proofErr w:type="spellEnd"/>
      <w:r w:rsidRPr="5F483AE7">
        <w:rPr>
          <w:rFonts w:eastAsia="Arial" w:cs="Arial"/>
          <w:color w:val="000000" w:themeColor="text1"/>
          <w:lang w:eastAsia="pt-BR"/>
        </w:rPr>
        <w:t xml:space="preserve">, mas são </w:t>
      </w:r>
      <w:r w:rsidRPr="5F483AE7">
        <w:rPr>
          <w:rFonts w:eastAsia="Arial" w:cs="Arial"/>
          <w:color w:val="000000" w:themeColor="text1"/>
          <w:lang w:eastAsia="pt-BR"/>
        </w:rPr>
        <w:lastRenderedPageBreak/>
        <w:t xml:space="preserve">utilizadas para o desenvolvimento de jogos. Nesse grupo se incluem </w:t>
      </w:r>
      <w:proofErr w:type="spellStart"/>
      <w:r w:rsidRPr="5F483AE7">
        <w:rPr>
          <w:rFonts w:eastAsia="Arial" w:cs="Arial"/>
          <w:i/>
          <w:iCs/>
          <w:color w:val="000000" w:themeColor="text1"/>
          <w:lang w:eastAsia="pt-BR"/>
        </w:rPr>
        <w:t>libgdx</w:t>
      </w:r>
      <w:proofErr w:type="spellEnd"/>
      <w:r w:rsidRPr="5F483AE7">
        <w:rPr>
          <w:rFonts w:eastAsia="Arial" w:cs="Arial"/>
          <w:color w:val="000000" w:themeColor="text1"/>
          <w:lang w:eastAsia="pt-BR"/>
        </w:rPr>
        <w:t xml:space="preserve"> e a </w:t>
      </w:r>
      <w:proofErr w:type="spellStart"/>
      <w:r w:rsidRPr="5F483AE7">
        <w:rPr>
          <w:rFonts w:eastAsia="Arial" w:cs="Arial"/>
          <w:i/>
          <w:iCs/>
          <w:color w:val="000000" w:themeColor="text1"/>
          <w:lang w:eastAsia="pt-BR"/>
        </w:rPr>
        <w:t>libsdl</w:t>
      </w:r>
      <w:proofErr w:type="spellEnd"/>
      <w:r w:rsidRPr="5F483AE7">
        <w:rPr>
          <w:rFonts w:eastAsia="Arial" w:cs="Arial"/>
          <w:color w:val="000000" w:themeColor="text1"/>
          <w:lang w:eastAsia="pt-BR"/>
        </w:rPr>
        <w:t>, elas possuem funções básicas que abstraem a criação de imagens e sons, além de otimizações e funções que são direcionadas à criação de jogos, porém elas ainda necessitam de conhecimento técnico avançado e não conseguem abstrair totalmente a criação de um jogo.</w:t>
      </w:r>
    </w:p>
    <w:p w14:paraId="40A22389" w14:textId="5BE04BC8" w:rsidR="00B97E96" w:rsidRDefault="00686995" w:rsidP="00B97E96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proofErr w:type="spellStart"/>
      <w:r>
        <w:rPr>
          <w:rFonts w:cs="Arial"/>
          <w:color w:val="000000"/>
          <w:lang w:eastAsia="pt-BR"/>
        </w:rPr>
        <w:t>Engines</w:t>
      </w:r>
      <w:proofErr w:type="spellEnd"/>
      <w:r>
        <w:rPr>
          <w:rFonts w:cs="Arial"/>
          <w:color w:val="000000"/>
          <w:lang w:eastAsia="pt-BR"/>
        </w:rPr>
        <w:t xml:space="preserve"> sólidas, como as já</w:t>
      </w:r>
      <w:r w:rsidR="00B97E96" w:rsidRPr="006D0519">
        <w:rPr>
          <w:rFonts w:cs="Arial"/>
          <w:color w:val="000000"/>
          <w:lang w:eastAsia="pt-BR"/>
        </w:rPr>
        <w:t> citadas</w:t>
      </w:r>
      <w:r w:rsidR="00B97E96">
        <w:rPr>
          <w:rFonts w:cs="Arial"/>
          <w:color w:val="000000"/>
          <w:lang w:eastAsia="pt-BR"/>
        </w:rPr>
        <w:t>,</w:t>
      </w:r>
      <w:r w:rsidR="00782C4A">
        <w:rPr>
          <w:rFonts w:cs="Arial"/>
          <w:color w:val="000000"/>
          <w:lang w:eastAsia="pt-BR"/>
        </w:rPr>
        <w:t xml:space="preserve"> </w:t>
      </w:r>
      <w:proofErr w:type="spellStart"/>
      <w:r w:rsidR="00B97E96" w:rsidRPr="007670A0">
        <w:rPr>
          <w:rFonts w:cs="Arial"/>
          <w:i/>
          <w:color w:val="000000"/>
          <w:lang w:eastAsia="pt-BR"/>
        </w:rPr>
        <w:t>Unreal</w:t>
      </w:r>
      <w:proofErr w:type="spellEnd"/>
      <w:r w:rsidR="00B97E96" w:rsidRPr="007670A0">
        <w:rPr>
          <w:rFonts w:cs="Arial"/>
          <w:i/>
          <w:color w:val="000000"/>
          <w:lang w:eastAsia="pt-BR"/>
        </w:rPr>
        <w:t xml:space="preserve"> </w:t>
      </w:r>
      <w:proofErr w:type="spellStart"/>
      <w:r w:rsidR="00B97E96" w:rsidRPr="007670A0">
        <w:rPr>
          <w:rFonts w:cs="Arial"/>
          <w:i/>
          <w:color w:val="000000"/>
          <w:lang w:eastAsia="pt-BR"/>
        </w:rPr>
        <w:t>Engine</w:t>
      </w:r>
      <w:proofErr w:type="spellEnd"/>
      <w:r w:rsidR="00B97E96" w:rsidRPr="006D0519">
        <w:rPr>
          <w:rFonts w:cs="Arial"/>
          <w:color w:val="000000"/>
          <w:lang w:eastAsia="pt-BR"/>
        </w:rPr>
        <w:t xml:space="preserve"> e </w:t>
      </w:r>
      <w:proofErr w:type="spellStart"/>
      <w:r w:rsidR="00B97E96" w:rsidRPr="007670A0">
        <w:rPr>
          <w:rFonts w:cs="Arial"/>
          <w:i/>
          <w:color w:val="000000"/>
          <w:lang w:eastAsia="pt-BR"/>
        </w:rPr>
        <w:t>Unity</w:t>
      </w:r>
      <w:proofErr w:type="spellEnd"/>
      <w:r w:rsidR="00B97E96">
        <w:rPr>
          <w:rFonts w:cs="Arial"/>
          <w:i/>
          <w:color w:val="000000"/>
          <w:lang w:eastAsia="pt-BR"/>
        </w:rPr>
        <w:t>,</w:t>
      </w:r>
      <w:r w:rsidR="00B97E96" w:rsidRPr="006D0519">
        <w:rPr>
          <w:rFonts w:cs="Arial"/>
          <w:color w:val="000000"/>
          <w:lang w:eastAsia="pt-BR"/>
        </w:rPr>
        <w:t xml:space="preserve"> possuem seu próprio </w:t>
      </w:r>
      <w:r w:rsidR="00B97E96" w:rsidRPr="007670A0">
        <w:rPr>
          <w:rFonts w:cs="Arial"/>
          <w:i/>
          <w:color w:val="000000"/>
          <w:lang w:eastAsia="pt-BR"/>
        </w:rPr>
        <w:t>framework</w:t>
      </w:r>
      <w:r w:rsidR="00B97E96">
        <w:rPr>
          <w:rFonts w:cs="Arial"/>
          <w:color w:val="000000"/>
          <w:lang w:eastAsia="pt-BR"/>
        </w:rPr>
        <w:t xml:space="preserve"> que tem como objetivo a abstração máxima e, portanto,</w:t>
      </w:r>
      <w:r w:rsidR="00B97E96" w:rsidRPr="006D0519">
        <w:rPr>
          <w:rFonts w:cs="Arial"/>
          <w:color w:val="000000"/>
          <w:lang w:eastAsia="pt-BR"/>
        </w:rPr>
        <w:t xml:space="preserve"> um retorno imediato do que foi programado além de ter seu próprio ciclo de vida</w:t>
      </w:r>
      <w:r w:rsidR="00B97E96">
        <w:rPr>
          <w:rFonts w:cs="Arial"/>
          <w:color w:val="000000"/>
          <w:lang w:eastAsia="pt-BR"/>
        </w:rPr>
        <w:t>,</w:t>
      </w:r>
      <w:r w:rsidR="00B97E96" w:rsidRPr="006D0519">
        <w:rPr>
          <w:rFonts w:cs="Arial"/>
          <w:color w:val="000000"/>
          <w:lang w:eastAsia="pt-BR"/>
        </w:rPr>
        <w:t xml:space="preserve"> que consegue abstrair até mesmo as plataformas nas quais seus jogos serão construídos.</w:t>
      </w:r>
    </w:p>
    <w:p w14:paraId="40A2238A" w14:textId="77777777" w:rsidR="00B97E96" w:rsidRPr="000B7509" w:rsidRDefault="00B97E96" w:rsidP="00B97E96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proofErr w:type="spellStart"/>
      <w:r w:rsidRPr="000B7509">
        <w:rPr>
          <w:rFonts w:eastAsia="Arial" w:cs="Arial"/>
          <w:i/>
          <w:iCs/>
          <w:color w:val="000000" w:themeColor="text1"/>
          <w:lang w:eastAsia="pt-BR"/>
        </w:rPr>
        <w:t>Unity</w:t>
      </w:r>
      <w:proofErr w:type="spellEnd"/>
      <w:r w:rsidR="000B7509">
        <w:rPr>
          <w:rFonts w:eastAsia="Arial" w:cs="Arial"/>
          <w:color w:val="000000" w:themeColor="text1"/>
          <w:lang w:eastAsia="pt-BR"/>
        </w:rPr>
        <w:t>, como já explicado anteriormente</w:t>
      </w:r>
      <w:r w:rsidRPr="000B7509">
        <w:rPr>
          <w:rFonts w:eastAsia="Arial" w:cs="Arial"/>
          <w:color w:val="000000" w:themeColor="text1"/>
          <w:lang w:eastAsia="pt-BR"/>
        </w:rPr>
        <w:t xml:space="preserve">, possui uma série de características para desenvolvimento ímpares e que não necessita de um conhecimento técnico avançado. Utiliza-se de linguagens de alto nível, </w:t>
      </w:r>
      <w:r w:rsidRPr="000B7509">
        <w:rPr>
          <w:rFonts w:eastAsia="Arial" w:cs="Arial"/>
          <w:i/>
          <w:iCs/>
          <w:color w:val="000000" w:themeColor="text1"/>
          <w:lang w:eastAsia="pt-BR"/>
        </w:rPr>
        <w:t>C#</w:t>
      </w:r>
      <w:r w:rsidRPr="000B7509">
        <w:rPr>
          <w:rFonts w:eastAsia="Arial" w:cs="Arial"/>
          <w:color w:val="000000" w:themeColor="text1"/>
          <w:lang w:eastAsia="pt-BR"/>
        </w:rPr>
        <w:t xml:space="preserve"> e </w:t>
      </w:r>
      <w:proofErr w:type="spellStart"/>
      <w:r w:rsidRPr="000B7509">
        <w:rPr>
          <w:rFonts w:eastAsia="Arial" w:cs="Arial"/>
          <w:i/>
          <w:iCs/>
          <w:color w:val="000000" w:themeColor="text1"/>
          <w:lang w:eastAsia="pt-BR"/>
        </w:rPr>
        <w:t>javascript</w:t>
      </w:r>
      <w:proofErr w:type="spellEnd"/>
      <w:r w:rsidRPr="000B7509">
        <w:rPr>
          <w:rFonts w:eastAsia="Arial" w:cs="Arial"/>
          <w:color w:val="000000" w:themeColor="text1"/>
          <w:lang w:eastAsia="pt-BR"/>
        </w:rPr>
        <w:t xml:space="preserve"> e possui funções que estão sempre ligadas com seu editor visual de jogos, obtendo, por fim, retorno imediato da ferramenta e seu próprio </w:t>
      </w:r>
      <w:r w:rsidRPr="000B7509">
        <w:rPr>
          <w:rFonts w:eastAsia="Arial" w:cs="Arial"/>
          <w:i/>
          <w:iCs/>
          <w:color w:val="000000" w:themeColor="text1"/>
          <w:lang w:eastAsia="pt-BR"/>
        </w:rPr>
        <w:t>workflow</w:t>
      </w:r>
      <w:r w:rsidRPr="000B7509">
        <w:rPr>
          <w:rFonts w:eastAsia="Arial" w:cs="Arial"/>
          <w:color w:val="000000" w:themeColor="text1"/>
          <w:lang w:eastAsia="pt-BR"/>
        </w:rPr>
        <w:t>.</w:t>
      </w:r>
    </w:p>
    <w:p w14:paraId="40A2238B" w14:textId="32BD572D" w:rsidR="00B97E96" w:rsidRDefault="00B97E96" w:rsidP="00B97E96">
      <w:pPr>
        <w:tabs>
          <w:tab w:val="clear" w:pos="851"/>
        </w:tabs>
        <w:ind w:firstLine="720"/>
        <w:rPr>
          <w:rFonts w:ascii="Times New Roman" w:hAnsi="Times New Roman"/>
          <w:lang w:eastAsia="pt-BR"/>
        </w:rPr>
      </w:pPr>
      <w:proofErr w:type="spellStart"/>
      <w:r w:rsidRPr="000B7509">
        <w:rPr>
          <w:rFonts w:cs="Arial"/>
          <w:i/>
          <w:color w:val="000000"/>
          <w:lang w:eastAsia="pt-BR"/>
        </w:rPr>
        <w:t>Unreal</w:t>
      </w:r>
      <w:proofErr w:type="spellEnd"/>
      <w:r w:rsidRPr="000B7509">
        <w:rPr>
          <w:rFonts w:cs="Arial"/>
          <w:i/>
          <w:color w:val="000000"/>
          <w:lang w:eastAsia="pt-BR"/>
        </w:rPr>
        <w:t xml:space="preserve"> </w:t>
      </w:r>
      <w:proofErr w:type="spellStart"/>
      <w:r w:rsidRPr="000B7509">
        <w:rPr>
          <w:rFonts w:cs="Arial"/>
          <w:i/>
          <w:color w:val="000000"/>
          <w:lang w:eastAsia="pt-BR"/>
        </w:rPr>
        <w:t>Engine</w:t>
      </w:r>
      <w:proofErr w:type="spellEnd"/>
      <w:r w:rsidRPr="000B7509">
        <w:rPr>
          <w:rFonts w:cs="Arial"/>
          <w:color w:val="000000"/>
          <w:lang w:eastAsia="pt-BR"/>
        </w:rPr>
        <w:t>, por sua vez, necessita um conhecimento técnico mais apurado e uma configuração ainda mais específica, evidenciando o porquê</w:t>
      </w:r>
      <w:r w:rsidR="00782C4A">
        <w:rPr>
          <w:rFonts w:cs="Arial"/>
          <w:color w:val="000000"/>
          <w:lang w:eastAsia="pt-BR"/>
        </w:rPr>
        <w:t xml:space="preserve"> </w:t>
      </w:r>
      <w:r w:rsidRPr="000B7509">
        <w:rPr>
          <w:rFonts w:cs="Arial"/>
          <w:color w:val="000000"/>
          <w:lang w:eastAsia="pt-BR"/>
        </w:rPr>
        <w:t>da linguagem escolhida ser</w:t>
      </w:r>
      <w:r w:rsidR="00334C52">
        <w:rPr>
          <w:rFonts w:cs="Arial"/>
          <w:color w:val="000000"/>
          <w:lang w:eastAsia="pt-BR"/>
        </w:rPr>
        <w:t xml:space="preserve"> </w:t>
      </w:r>
      <w:r w:rsidRPr="000B7509">
        <w:rPr>
          <w:rFonts w:cs="Arial"/>
          <w:i/>
          <w:color w:val="000000"/>
          <w:lang w:eastAsia="pt-BR"/>
        </w:rPr>
        <w:t>C++</w:t>
      </w:r>
      <w:r w:rsidRPr="000B7509">
        <w:rPr>
          <w:rFonts w:cs="Arial"/>
          <w:color w:val="000000"/>
          <w:lang w:eastAsia="pt-BR"/>
        </w:rPr>
        <w:t>. No entanto, os resultados obtidos são otimizados e bem diretos,</w:t>
      </w:r>
      <w:r w:rsidR="00782C4A">
        <w:rPr>
          <w:rFonts w:cs="Arial"/>
          <w:color w:val="000000"/>
          <w:lang w:eastAsia="pt-BR"/>
        </w:rPr>
        <w:t xml:space="preserve"> </w:t>
      </w:r>
      <w:r w:rsidRPr="000B7509">
        <w:rPr>
          <w:rFonts w:cs="Arial"/>
          <w:color w:val="000000"/>
          <w:lang w:eastAsia="pt-BR"/>
        </w:rPr>
        <w:t>além de fácil trabalho, justificando sua ampla utilização por grandes e pequenas empresas.</w:t>
      </w:r>
    </w:p>
    <w:p w14:paraId="40A2238C" w14:textId="77777777" w:rsidR="00B97E96" w:rsidRDefault="00B97E96" w:rsidP="00B97E96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r>
        <w:rPr>
          <w:rFonts w:cs="Arial"/>
          <w:color w:val="000000"/>
          <w:lang w:eastAsia="pt-BR"/>
        </w:rPr>
        <w:t>Desse modo é possível entender que</w:t>
      </w:r>
      <w:r w:rsidRPr="006D0519">
        <w:rPr>
          <w:rFonts w:cs="Arial"/>
          <w:color w:val="000000"/>
          <w:lang w:eastAsia="pt-BR"/>
        </w:rPr>
        <w:t xml:space="preserve"> o cerne de todo motor para jogos é o seu </w:t>
      </w:r>
      <w:r w:rsidRPr="00736A07">
        <w:rPr>
          <w:rFonts w:cs="Arial"/>
          <w:i/>
          <w:color w:val="000000"/>
          <w:lang w:eastAsia="pt-BR"/>
        </w:rPr>
        <w:t>framework</w:t>
      </w:r>
      <w:r>
        <w:rPr>
          <w:rFonts w:cs="Arial"/>
          <w:color w:val="000000"/>
          <w:lang w:eastAsia="pt-BR"/>
        </w:rPr>
        <w:t xml:space="preserve">, sendo a </w:t>
      </w:r>
      <w:r w:rsidRPr="006D0519">
        <w:rPr>
          <w:rFonts w:cs="Arial"/>
          <w:color w:val="000000"/>
          <w:lang w:eastAsia="pt-BR"/>
        </w:rPr>
        <w:t>característica base necessária para qualquer motor</w:t>
      </w:r>
      <w:r>
        <w:rPr>
          <w:rFonts w:cs="Arial"/>
          <w:color w:val="000000"/>
          <w:lang w:eastAsia="pt-BR"/>
        </w:rPr>
        <w:t>. Além disso, facilita</w:t>
      </w:r>
      <w:r w:rsidRPr="006D0519">
        <w:rPr>
          <w:rFonts w:cs="Arial"/>
          <w:color w:val="000000"/>
          <w:lang w:eastAsia="pt-BR"/>
        </w:rPr>
        <w:t xml:space="preserve"> o desenvolvimento do jogo,</w:t>
      </w:r>
      <w:r>
        <w:rPr>
          <w:rFonts w:cs="Arial"/>
          <w:color w:val="000000"/>
          <w:lang w:eastAsia="pt-BR"/>
        </w:rPr>
        <w:t xml:space="preserve"> pois possui caracterí</w:t>
      </w:r>
      <w:r w:rsidRPr="006D0519">
        <w:rPr>
          <w:rFonts w:cs="Arial"/>
          <w:color w:val="000000"/>
          <w:lang w:eastAsia="pt-BR"/>
        </w:rPr>
        <w:t>sticas para retorno imediato.</w:t>
      </w:r>
    </w:p>
    <w:p w14:paraId="40A2238D" w14:textId="078A9817" w:rsidR="00B97E96" w:rsidRPr="00F70E62" w:rsidRDefault="00C1683A" w:rsidP="00C1683A">
      <w:pPr>
        <w:pStyle w:val="Ttulo3"/>
      </w:pPr>
      <w:bookmarkStart w:id="37" w:name="_Toc435309612"/>
      <w:r w:rsidRPr="00C1683A">
        <w:t xml:space="preserve">Biblioteca </w:t>
      </w:r>
      <w:proofErr w:type="spellStart"/>
      <w:r w:rsidRPr="00C1683A">
        <w:t>LibSDL</w:t>
      </w:r>
      <w:proofErr w:type="spellEnd"/>
      <w:r w:rsidRPr="00C1683A">
        <w:t xml:space="preserve"> para C++</w:t>
      </w:r>
      <w:bookmarkEnd w:id="37"/>
    </w:p>
    <w:p w14:paraId="40A2238E" w14:textId="494A529F" w:rsidR="00B97E96" w:rsidRDefault="00B97E96" w:rsidP="00B97E96">
      <w:pPr>
        <w:tabs>
          <w:tab w:val="left" w:pos="567"/>
        </w:tabs>
        <w:ind w:firstLine="567"/>
      </w:pPr>
      <w:r>
        <w:t>Para criação do</w:t>
      </w:r>
      <w:r w:rsidRPr="00F16BCD">
        <w:rPr>
          <w:i/>
        </w:rPr>
        <w:t xml:space="preserve"> framework</w:t>
      </w:r>
      <w:r>
        <w:t xml:space="preserve"> para desenvolvimento de jogos foi utilizado a biblioteca </w:t>
      </w:r>
      <w:proofErr w:type="spellStart"/>
      <w:r w:rsidRPr="7876AFE2">
        <w:rPr>
          <w:i/>
          <w:iCs/>
        </w:rPr>
        <w:t>libSD</w:t>
      </w:r>
      <w:r w:rsidR="00133D49">
        <w:rPr>
          <w:i/>
          <w:iCs/>
        </w:rPr>
        <w:t>L</w:t>
      </w:r>
      <w:proofErr w:type="spellEnd"/>
      <w:r w:rsidR="00133D49">
        <w:rPr>
          <w:rStyle w:val="Refdenotaderodap"/>
          <w:i/>
          <w:iCs/>
        </w:rPr>
        <w:footnoteReference w:id="8"/>
      </w:r>
      <w:r w:rsidR="00F16BCD">
        <w:rPr>
          <w:iCs/>
        </w:rPr>
        <w:t>, que</w:t>
      </w:r>
      <w:r>
        <w:t xml:space="preserve"> propõe eliminar o trabalho na criação de mídia, porém ela é </w:t>
      </w:r>
      <w:r>
        <w:lastRenderedPageBreak/>
        <w:t>desenvolvida na linguagem C, uma linguagem não orientada a objetos, o que torna um pouco complicado para o desenvolvimento de jogos entre iniciantes.</w:t>
      </w:r>
    </w:p>
    <w:p w14:paraId="40A2238F" w14:textId="77777777" w:rsidR="00B97E96" w:rsidRDefault="00B97E96" w:rsidP="00B97E96">
      <w:pPr>
        <w:tabs>
          <w:tab w:val="left" w:pos="567"/>
        </w:tabs>
        <w:ind w:firstLine="567"/>
      </w:pPr>
      <w:r>
        <w:t xml:space="preserve">O objetivo central da </w:t>
      </w:r>
      <w:proofErr w:type="spellStart"/>
      <w:r w:rsidRPr="00F16BCD">
        <w:rPr>
          <w:i/>
        </w:rPr>
        <w:t>libSDL</w:t>
      </w:r>
      <w:proofErr w:type="spellEnd"/>
      <w:r>
        <w:t xml:space="preserve"> é criar uma abstração no acesso direto à mídia, como a criação de imagens, sons e </w:t>
      </w:r>
      <w:r w:rsidRPr="00F16BCD">
        <w:rPr>
          <w:i/>
        </w:rPr>
        <w:t>inputs</w:t>
      </w:r>
      <w:r>
        <w:t xml:space="preserve"> de telas, mouse, teclados e até mesmo </w:t>
      </w:r>
      <w:r w:rsidRPr="00F16BCD">
        <w:rPr>
          <w:i/>
        </w:rPr>
        <w:t>joysticks</w:t>
      </w:r>
      <w:r>
        <w:t>. Para tal</w:t>
      </w:r>
      <w:r w:rsidR="00F16BCD">
        <w:t>,</w:t>
      </w:r>
      <w:r>
        <w:t xml:space="preserve"> ela implementa funções simples e as adapta para diversas plataformas, tanto para telefones celulares quanto para computadores pessoais em diversos sistemas operacionais.</w:t>
      </w:r>
    </w:p>
    <w:p w14:paraId="40A22390" w14:textId="77777777" w:rsidR="00B97E96" w:rsidRDefault="00B97E96" w:rsidP="00B97E96">
      <w:pPr>
        <w:tabs>
          <w:tab w:val="left" w:pos="567"/>
        </w:tabs>
        <w:ind w:firstLine="567"/>
      </w:pPr>
      <w:r>
        <w:t xml:space="preserve">Ao utilizar a </w:t>
      </w:r>
      <w:proofErr w:type="spellStart"/>
      <w:r w:rsidRPr="00F16BCD">
        <w:rPr>
          <w:i/>
        </w:rPr>
        <w:t>lib</w:t>
      </w:r>
      <w:r w:rsidR="00F16BCD" w:rsidRPr="00F16BCD">
        <w:rPr>
          <w:i/>
        </w:rPr>
        <w:t>SDL</w:t>
      </w:r>
      <w:proofErr w:type="spellEnd"/>
      <w:r w:rsidR="00F16BCD">
        <w:rPr>
          <w:i/>
        </w:rPr>
        <w:t>,</w:t>
      </w:r>
      <w:r>
        <w:t xml:space="preserve"> foram obtidos resultados de forma rápida e com pouco esforço, deixando mais espaço para a abstração dos resultados, </w:t>
      </w:r>
      <w:r w:rsidR="00F16BCD">
        <w:t>no entanto,</w:t>
      </w:r>
      <w:r>
        <w:t xml:space="preserve"> uma grande quantia de tempo foi gasta para ge</w:t>
      </w:r>
      <w:r w:rsidR="00F70E62">
        <w:t>rar projetos em cada plataforma -</w:t>
      </w:r>
      <w:r>
        <w:t xml:space="preserve"> já que em alguns casos a </w:t>
      </w:r>
      <w:proofErr w:type="spellStart"/>
      <w:r w:rsidRPr="00F70E62">
        <w:rPr>
          <w:i/>
        </w:rPr>
        <w:t>libSDL</w:t>
      </w:r>
      <w:proofErr w:type="spellEnd"/>
      <w:r w:rsidRPr="00F70E62">
        <w:rPr>
          <w:i/>
        </w:rPr>
        <w:t xml:space="preserve"> </w:t>
      </w:r>
      <w:r>
        <w:t>não era bem documentada e não há u</w:t>
      </w:r>
      <w:r w:rsidR="00F70E62">
        <w:t xml:space="preserve">m padrão correto e de fácil uso -, </w:t>
      </w:r>
      <w:r>
        <w:t>apesar disso</w:t>
      </w:r>
      <w:r w:rsidR="00F70E62">
        <w:t>,</w:t>
      </w:r>
      <w:r>
        <w:t xml:space="preserve"> ela </w:t>
      </w:r>
      <w:r w:rsidR="00F70E62">
        <w:t>facilitou o trabalho mais pesado,</w:t>
      </w:r>
      <w:r>
        <w:t xml:space="preserve"> braçal, evitando </w:t>
      </w:r>
      <w:r w:rsidR="00F70E62">
        <w:t>a</w:t>
      </w:r>
      <w:r>
        <w:t xml:space="preserve"> criação de algo que já é difundido e padrão, com</w:t>
      </w:r>
      <w:r w:rsidR="00F70E62">
        <w:t>o a criação de imagens e textos -</w:t>
      </w:r>
      <w:r>
        <w:t xml:space="preserve"> onde não há ganho significativo de memória ou processamento.</w:t>
      </w:r>
    </w:p>
    <w:p w14:paraId="40A22391" w14:textId="77777777" w:rsidR="00B97E96" w:rsidRDefault="00B97E96" w:rsidP="00B97E96">
      <w:pPr>
        <w:tabs>
          <w:tab w:val="left" w:pos="567"/>
        </w:tabs>
        <w:ind w:firstLine="567"/>
      </w:pPr>
      <w:r>
        <w:t xml:space="preserve">Além da </w:t>
      </w:r>
      <w:proofErr w:type="spellStart"/>
      <w:r w:rsidRPr="00F70E62">
        <w:rPr>
          <w:i/>
        </w:rPr>
        <w:t>libSDL</w:t>
      </w:r>
      <w:proofErr w:type="spellEnd"/>
      <w:r>
        <w:t xml:space="preserve">, outras bibliotecas foram utilizadas na criação do </w:t>
      </w:r>
      <w:r w:rsidRPr="00F70E62">
        <w:rPr>
          <w:i/>
        </w:rPr>
        <w:t>framework</w:t>
      </w:r>
      <w:r>
        <w:t xml:space="preserve">, ferramentas essas que já são comumente integradas, dando suporte ao que a </w:t>
      </w:r>
      <w:proofErr w:type="spellStart"/>
      <w:r w:rsidRPr="00F70E62">
        <w:rPr>
          <w:i/>
        </w:rPr>
        <w:t>libSDL</w:t>
      </w:r>
      <w:proofErr w:type="spellEnd"/>
      <w:r>
        <w:t xml:space="preserve"> não se propõe fazer, como criação de textos (utilizando o formato TTF para fontes), criação de imagens fora do padrão </w:t>
      </w:r>
      <w:proofErr w:type="spellStart"/>
      <w:r>
        <w:t>bmp</w:t>
      </w:r>
      <w:proofErr w:type="spellEnd"/>
      <w:r>
        <w:t xml:space="preserve"> (dando suporte até mesmo a imagens com fundo transparente) e vários canais de som.</w:t>
      </w:r>
    </w:p>
    <w:p w14:paraId="40A22392" w14:textId="77777777" w:rsidR="008A596C" w:rsidRDefault="00F35605" w:rsidP="00CC16C5">
      <w:pPr>
        <w:pStyle w:val="Ttulo2"/>
      </w:pPr>
      <w:bookmarkStart w:id="38" w:name="_Toc435309613"/>
      <w:r>
        <w:t>Linguagem</w:t>
      </w:r>
      <w:bookmarkEnd w:id="38"/>
    </w:p>
    <w:p w14:paraId="40A22393" w14:textId="77777777" w:rsidR="00F35605" w:rsidRDefault="7876AFE2" w:rsidP="00F35605">
      <w:pPr>
        <w:ind w:firstLine="567"/>
      </w:pPr>
      <w:r>
        <w:t xml:space="preserve">Durante a pesquisa para o desenvolvimento do </w:t>
      </w:r>
      <w:r w:rsidRPr="00B7108E">
        <w:rPr>
          <w:i/>
        </w:rPr>
        <w:t>software</w:t>
      </w:r>
      <w:r>
        <w:t xml:space="preserve"> vários fatores foram levados em consideração, uma vez que o objetivo do </w:t>
      </w:r>
      <w:r w:rsidRPr="00B7108E">
        <w:rPr>
          <w:i/>
        </w:rPr>
        <w:t>framework</w:t>
      </w:r>
      <w:r>
        <w:t xml:space="preserve"> é ser escalável a ponto de se tornar um motor. Portanto</w:t>
      </w:r>
      <w:r w:rsidR="00B7108E">
        <w:t>,</w:t>
      </w:r>
      <w:r>
        <w:t xml:space="preserve"> todas as linguagens consideradas foram linguagens orientadas a objeto. Para o projeto, após uma breve pesquisa, foi decidido uti</w:t>
      </w:r>
      <w:r w:rsidR="00B7108E">
        <w:t>lizar C++, por motivos citados n</w:t>
      </w:r>
      <w:r>
        <w:t xml:space="preserve">o decorrer </w:t>
      </w:r>
      <w:r w:rsidR="00B7108E">
        <w:t>da pesquisa</w:t>
      </w:r>
      <w:r>
        <w:t>.</w:t>
      </w:r>
    </w:p>
    <w:p w14:paraId="40A22394" w14:textId="2979666E" w:rsidR="002E6A70" w:rsidRDefault="7876AFE2" w:rsidP="00F35605">
      <w:pPr>
        <w:ind w:firstLine="567"/>
      </w:pPr>
      <w:r>
        <w:t>Inicialmente foram levadas em consideração linguagens populares e de alto nível. Pensando em popularidade</w:t>
      </w:r>
      <w:r w:rsidR="00B7108E">
        <w:t>,</w:t>
      </w:r>
      <w:r>
        <w:t xml:space="preserve"> foi levad</w:t>
      </w:r>
      <w:r w:rsidR="00B7108E">
        <w:t>a</w:t>
      </w:r>
      <w:r>
        <w:t xml:space="preserve"> em consideração a linguagem </w:t>
      </w:r>
      <w:r w:rsidRPr="00B7108E">
        <w:rPr>
          <w:i/>
        </w:rPr>
        <w:t>Java</w:t>
      </w:r>
      <w:r>
        <w:t xml:space="preserve">, ideal para desenvolvimento em </w:t>
      </w:r>
      <w:proofErr w:type="spellStart"/>
      <w:r>
        <w:t>multiplataforma</w:t>
      </w:r>
      <w:proofErr w:type="spellEnd"/>
      <w:r>
        <w:t xml:space="preserve">, </w:t>
      </w:r>
      <w:r w:rsidR="0014591D">
        <w:t>normalmente a linguagem é descartada pela comunidade de desenvolvimento de jogos</w:t>
      </w:r>
      <w:r>
        <w:t xml:space="preserve">, apesar de existir um </w:t>
      </w:r>
      <w:r w:rsidRPr="00B7108E">
        <w:rPr>
          <w:i/>
        </w:rPr>
        <w:t>framework Java</w:t>
      </w:r>
      <w:r>
        <w:t xml:space="preserve"> bem difundido, o </w:t>
      </w:r>
      <w:proofErr w:type="spellStart"/>
      <w:r w:rsidRPr="7876AFE2">
        <w:rPr>
          <w:i/>
          <w:iCs/>
        </w:rPr>
        <w:t>libgdx</w:t>
      </w:r>
      <w:proofErr w:type="spellEnd"/>
      <w:r w:rsidR="00B7108E">
        <w:t>, já citado anteriormente</w:t>
      </w:r>
      <w:r w:rsidR="0014591D">
        <w:t xml:space="preserve"> e que cada vez mais possui adeptos</w:t>
      </w:r>
      <w:r w:rsidR="00B7108E">
        <w:t>.</w:t>
      </w:r>
    </w:p>
    <w:p w14:paraId="40A22395" w14:textId="77777777" w:rsidR="00C80BBB" w:rsidRDefault="7876AFE2" w:rsidP="00F35605">
      <w:pPr>
        <w:ind w:firstLine="567"/>
      </w:pPr>
      <w:r>
        <w:lastRenderedPageBreak/>
        <w:t xml:space="preserve">As outras linguagens também cogitadas foram </w:t>
      </w:r>
      <w:r w:rsidRPr="7876AFE2">
        <w:rPr>
          <w:i/>
          <w:iCs/>
        </w:rPr>
        <w:t>C#</w:t>
      </w:r>
      <w:r>
        <w:t xml:space="preserve"> e </w:t>
      </w:r>
      <w:proofErr w:type="spellStart"/>
      <w:r w:rsidRPr="7876AFE2">
        <w:rPr>
          <w:i/>
          <w:iCs/>
        </w:rPr>
        <w:t>python</w:t>
      </w:r>
      <w:proofErr w:type="spellEnd"/>
      <w:r>
        <w:t xml:space="preserve">, porém nenhuma delas atingiu a portabilidade e maleabilidade que </w:t>
      </w:r>
      <w:r w:rsidRPr="7876AFE2">
        <w:rPr>
          <w:i/>
          <w:iCs/>
        </w:rPr>
        <w:t>C++</w:t>
      </w:r>
      <w:r>
        <w:t xml:space="preserve"> fornece. Na construção do projeto</w:t>
      </w:r>
      <w:r w:rsidR="00B7108E">
        <w:t>,</w:t>
      </w:r>
      <w:r>
        <w:t xml:space="preserve"> nenhum </w:t>
      </w:r>
      <w:r w:rsidRPr="7876AFE2">
        <w:rPr>
          <w:i/>
          <w:iCs/>
        </w:rPr>
        <w:t xml:space="preserve">framework </w:t>
      </w:r>
      <w:r>
        <w:t>foi cogitado. Porém</w:t>
      </w:r>
      <w:r w:rsidR="00B7108E">
        <w:t>,</w:t>
      </w:r>
      <w:r>
        <w:t xml:space="preserve"> com o tempo gasto para desenhar apenas um </w:t>
      </w:r>
      <w:proofErr w:type="gramStart"/>
      <w:r w:rsidRPr="00B7108E">
        <w:rPr>
          <w:i/>
        </w:rPr>
        <w:t>Sprite</w:t>
      </w:r>
      <w:r>
        <w:t>(</w:t>
      </w:r>
      <w:proofErr w:type="gramEnd"/>
      <w:r>
        <w:t xml:space="preserve">uma simples imagem no formato </w:t>
      </w:r>
      <w:proofErr w:type="spellStart"/>
      <w:r w:rsidRPr="7876AFE2">
        <w:rPr>
          <w:i/>
          <w:iCs/>
        </w:rPr>
        <w:t>png</w:t>
      </w:r>
      <w:proofErr w:type="spellEnd"/>
      <w:r>
        <w:t xml:space="preserve">) na tela, foi cogitado o uso de </w:t>
      </w:r>
      <w:r w:rsidRPr="00B7108E">
        <w:rPr>
          <w:i/>
        </w:rPr>
        <w:t>frameworks</w:t>
      </w:r>
      <w:r>
        <w:t>.</w:t>
      </w:r>
    </w:p>
    <w:p w14:paraId="40A22396" w14:textId="77777777" w:rsidR="002E6A70" w:rsidRPr="00F35605" w:rsidRDefault="002E6A70" w:rsidP="00F35605">
      <w:pPr>
        <w:ind w:firstLine="567"/>
      </w:pPr>
    </w:p>
    <w:p w14:paraId="40A22397" w14:textId="77777777" w:rsidR="008411DC" w:rsidRDefault="00C86CC7" w:rsidP="008411DC">
      <w:pPr>
        <w:pStyle w:val="Ttulo2"/>
      </w:pPr>
      <w:bookmarkStart w:id="39" w:name="_Toc435309614"/>
      <w:r>
        <w:t>Criação de p</w:t>
      </w:r>
      <w:r w:rsidR="008411DC">
        <w:t>rojetos</w:t>
      </w:r>
      <w:bookmarkEnd w:id="39"/>
    </w:p>
    <w:p w14:paraId="40A22398" w14:textId="77777777" w:rsidR="005C4ACB" w:rsidRDefault="7876AFE2" w:rsidP="005C4ACB">
      <w:pPr>
        <w:ind w:firstLine="567"/>
      </w:pPr>
      <w:r>
        <w:t>Foi necessári</w:t>
      </w:r>
      <w:r w:rsidR="00663AB1">
        <w:t>a</w:t>
      </w:r>
      <w:r>
        <w:t xml:space="preserve"> a criação de diversos projetos, uma para cada plataforma. </w:t>
      </w:r>
      <w:r w:rsidR="003D1463">
        <w:t xml:space="preserve">Utilizando </w:t>
      </w:r>
      <w:r>
        <w:t xml:space="preserve">um compilador para cada caso e configurações específicas, os projetos mais bem estruturados foram aqueles para a portabilidade nas plataformas </w:t>
      </w:r>
      <w:r w:rsidRPr="003D1463">
        <w:rPr>
          <w:i/>
        </w:rPr>
        <w:t>Mac</w:t>
      </w:r>
      <w:r>
        <w:t xml:space="preserve">, </w:t>
      </w:r>
      <w:r w:rsidRPr="003D1463">
        <w:rPr>
          <w:i/>
        </w:rPr>
        <w:t>Windows</w:t>
      </w:r>
      <w:r>
        <w:t xml:space="preserve"> e </w:t>
      </w:r>
      <w:proofErr w:type="spellStart"/>
      <w:r w:rsidRPr="003D1463">
        <w:rPr>
          <w:i/>
        </w:rPr>
        <w:t>Android</w:t>
      </w:r>
      <w:proofErr w:type="spellEnd"/>
      <w:r w:rsidR="003D1463">
        <w:t>.</w:t>
      </w:r>
    </w:p>
    <w:p w14:paraId="40A22399" w14:textId="48C842D2" w:rsidR="005C4ACB" w:rsidRDefault="7876AFE2" w:rsidP="005C4ACB">
      <w:pPr>
        <w:ind w:firstLine="567"/>
      </w:pPr>
      <w:r w:rsidRPr="005C4796">
        <w:t xml:space="preserve">Para tal, no </w:t>
      </w:r>
      <w:r w:rsidRPr="005C4796">
        <w:rPr>
          <w:i/>
        </w:rPr>
        <w:t>Mac</w:t>
      </w:r>
      <w:r w:rsidR="004D2835" w:rsidRPr="005C4796">
        <w:rPr>
          <w:i/>
        </w:rPr>
        <w:t>,</w:t>
      </w:r>
      <w:r w:rsidR="00782C4A">
        <w:rPr>
          <w:i/>
        </w:rPr>
        <w:t xml:space="preserve"> </w:t>
      </w:r>
      <w:r w:rsidR="00663AB1" w:rsidRPr="005C4796">
        <w:t xml:space="preserve">necessitou-se criar </w:t>
      </w:r>
      <w:r w:rsidRPr="005C4796">
        <w:t xml:space="preserve">o projeto utilizando o </w:t>
      </w:r>
      <w:proofErr w:type="spellStart"/>
      <w:r w:rsidRPr="005C4796">
        <w:rPr>
          <w:i/>
        </w:rPr>
        <w:t>XCode</w:t>
      </w:r>
      <w:proofErr w:type="spellEnd"/>
      <w:r w:rsidRPr="005C4796">
        <w:t>, porém</w:t>
      </w:r>
      <w:r w:rsidR="000B7509">
        <w:t>,</w:t>
      </w:r>
      <w:r w:rsidRPr="005C4796">
        <w:t xml:space="preserve"> dada a falta de aparelho para uso e testes</w:t>
      </w:r>
      <w:r w:rsidR="000B7509">
        <w:t>,</w:t>
      </w:r>
      <w:r w:rsidRPr="005C4796">
        <w:t xml:space="preserve"> não foi possível criar uma versão final e funcional do projeto. Ao ser aberto o </w:t>
      </w:r>
      <w:proofErr w:type="spellStart"/>
      <w:r w:rsidRPr="005C4796">
        <w:rPr>
          <w:i/>
        </w:rPr>
        <w:t>XCode</w:t>
      </w:r>
      <w:proofErr w:type="spellEnd"/>
      <w:r w:rsidRPr="005C4796">
        <w:t xml:space="preserve">, notamos uma separação de pastas do projeto principal, denominado </w:t>
      </w:r>
      <w:proofErr w:type="spellStart"/>
      <w:r w:rsidRPr="005C4796">
        <w:rPr>
          <w:i/>
        </w:rPr>
        <w:t>AGameEngineCore</w:t>
      </w:r>
      <w:proofErr w:type="spellEnd"/>
      <w:r w:rsidRPr="005C4796">
        <w:t xml:space="preserve">, onde temos todas as funções do </w:t>
      </w:r>
      <w:r w:rsidRPr="005C4796">
        <w:rPr>
          <w:i/>
        </w:rPr>
        <w:t>framework</w:t>
      </w:r>
      <w:r w:rsidRPr="005C4796">
        <w:t xml:space="preserve"> aqui apresentado. As dependências, </w:t>
      </w:r>
      <w:r w:rsidRPr="005C4796">
        <w:rPr>
          <w:rFonts w:eastAsia="Arial" w:cs="Arial"/>
        </w:rPr>
        <w:t>já previamente construídas,</w:t>
      </w:r>
      <w:r w:rsidRPr="005C4796">
        <w:t xml:space="preserve"> estão localizadas na pasta </w:t>
      </w:r>
      <w:proofErr w:type="spellStart"/>
      <w:r w:rsidRPr="000B7509">
        <w:rPr>
          <w:i/>
        </w:rPr>
        <w:t>lib</w:t>
      </w:r>
      <w:proofErr w:type="spellEnd"/>
      <w:r w:rsidRPr="005C4796">
        <w:t>, o projeto está acessando as bibliotecas por caminhos relativos, portanto a estrutura de pastas é primordial.</w:t>
      </w:r>
    </w:p>
    <w:p w14:paraId="40A2239A" w14:textId="1D46E97C" w:rsidR="005C4ACB" w:rsidRDefault="7876AFE2" w:rsidP="005C4ACB">
      <w:pPr>
        <w:ind w:firstLine="567"/>
      </w:pPr>
      <w:r>
        <w:t xml:space="preserve">O projeto para </w:t>
      </w:r>
      <w:r w:rsidRPr="004D2835">
        <w:rPr>
          <w:i/>
        </w:rPr>
        <w:t>Windows</w:t>
      </w:r>
      <w:r w:rsidR="00C34853">
        <w:t xml:space="preserve"> se tornou um pouco mais complexo</w:t>
      </w:r>
      <w:r>
        <w:t xml:space="preserve">, </w:t>
      </w:r>
      <w:r w:rsidR="004D2835">
        <w:t xml:space="preserve">pois </w:t>
      </w:r>
      <w:r>
        <w:t>as bibliotecas disponíveis estão em formatos de bibliotecas dinâmicas (</w:t>
      </w:r>
      <w:proofErr w:type="spellStart"/>
      <w:r w:rsidRPr="004D2835">
        <w:rPr>
          <w:i/>
        </w:rPr>
        <w:t>dlls</w:t>
      </w:r>
      <w:proofErr w:type="spellEnd"/>
      <w:r>
        <w:t xml:space="preserve">). Para funcionar, as </w:t>
      </w:r>
      <w:proofErr w:type="spellStart"/>
      <w:r w:rsidRPr="004D2835">
        <w:rPr>
          <w:i/>
        </w:rPr>
        <w:t>dlls</w:t>
      </w:r>
      <w:proofErr w:type="spellEnd"/>
      <w:r>
        <w:t xml:space="preserve"> são necessárias na pasta do projeto e devem permanecer juntas ao executável gerado. O projeto é gerado pelo </w:t>
      </w:r>
      <w:r w:rsidRPr="004D2835">
        <w:rPr>
          <w:i/>
        </w:rPr>
        <w:t>Visual Studio</w:t>
      </w:r>
      <w:r w:rsidR="004D2835">
        <w:t xml:space="preserve"> -</w:t>
      </w:r>
      <w:r>
        <w:t xml:space="preserve"> que pode ser obtido gratuitamente no site da </w:t>
      </w:r>
      <w:r w:rsidRPr="004D2835">
        <w:rPr>
          <w:i/>
        </w:rPr>
        <w:t>Microsoft</w:t>
      </w:r>
      <w:r w:rsidR="004D2835">
        <w:t xml:space="preserve"> </w:t>
      </w:r>
      <w:r w:rsidR="00782C4A">
        <w:t>–</w:t>
      </w:r>
      <w:r w:rsidR="004D2835">
        <w:t xml:space="preserve"> e</w:t>
      </w:r>
      <w:r w:rsidR="00782C4A">
        <w:t xml:space="preserve"> </w:t>
      </w:r>
      <w:r w:rsidR="004D2835">
        <w:t>faz referê</w:t>
      </w:r>
      <w:r w:rsidR="003B3434" w:rsidRPr="003B3434">
        <w:t>ncia</w:t>
      </w:r>
      <w:r w:rsidR="00782C4A">
        <w:t xml:space="preserve"> </w:t>
      </w:r>
      <w:r w:rsidR="003B3434" w:rsidRPr="003B3434">
        <w:t>a</w:t>
      </w:r>
      <w:r w:rsidRPr="003B3434">
        <w:t xml:space="preserve">os cabeçalhos também localizados na pasta </w:t>
      </w:r>
      <w:proofErr w:type="spellStart"/>
      <w:r w:rsidRPr="004D2835">
        <w:rPr>
          <w:i/>
        </w:rPr>
        <w:t>Libs</w:t>
      </w:r>
      <w:proofErr w:type="spellEnd"/>
      <w:r w:rsidRPr="003B3434">
        <w:t xml:space="preserve">, que está </w:t>
      </w:r>
      <w:r w:rsidR="003B3434" w:rsidRPr="003B3434">
        <w:t>localizado na mesma pasta do projeto</w:t>
      </w:r>
      <w:r w:rsidRPr="003B3434">
        <w:t>.</w:t>
      </w:r>
    </w:p>
    <w:p w14:paraId="40A2239B" w14:textId="1DE5654D" w:rsidR="005C4ACB" w:rsidRDefault="7876AFE2" w:rsidP="005C4ACB">
      <w:pPr>
        <w:ind w:firstLine="567"/>
      </w:pPr>
      <w:r w:rsidRPr="00323981">
        <w:t xml:space="preserve">O projeto gerado para o </w:t>
      </w:r>
      <w:proofErr w:type="spellStart"/>
      <w:r w:rsidRPr="004D2835">
        <w:rPr>
          <w:i/>
        </w:rPr>
        <w:t>Android</w:t>
      </w:r>
      <w:proofErr w:type="spellEnd"/>
      <w:r w:rsidRPr="00323981">
        <w:t xml:space="preserve"> </w:t>
      </w:r>
      <w:r w:rsidR="00C34853">
        <w:t>acabou se tornando o projeto mais trabalhoso</w:t>
      </w:r>
      <w:r w:rsidR="00A8481E">
        <w:t>.</w:t>
      </w:r>
      <w:r w:rsidR="00782C4A">
        <w:t xml:space="preserve"> </w:t>
      </w:r>
      <w:r w:rsidR="00C34853">
        <w:t xml:space="preserve">Possuindo </w:t>
      </w:r>
      <w:r w:rsidR="003B3434" w:rsidRPr="005C4796">
        <w:t xml:space="preserve">as configurações ideais do </w:t>
      </w:r>
      <w:r w:rsidR="003B3434" w:rsidRPr="005C4796">
        <w:rPr>
          <w:i/>
        </w:rPr>
        <w:t xml:space="preserve">eclipse </w:t>
      </w:r>
      <w:proofErr w:type="spellStart"/>
      <w:r w:rsidR="003B3434" w:rsidRPr="005C4796">
        <w:rPr>
          <w:i/>
        </w:rPr>
        <w:t>Android</w:t>
      </w:r>
      <w:proofErr w:type="spellEnd"/>
      <w:r w:rsidR="003B3434" w:rsidRPr="005C4796">
        <w:rPr>
          <w:i/>
        </w:rPr>
        <w:t xml:space="preserve"> </w:t>
      </w:r>
      <w:r w:rsidR="003B3434" w:rsidRPr="005C4796">
        <w:t xml:space="preserve">é possível fazer uma importação </w:t>
      </w:r>
      <w:r w:rsidR="005C4796" w:rsidRPr="005C4796">
        <w:t>sem grandes problemas</w:t>
      </w:r>
      <w:r w:rsidRPr="005C4796">
        <w:t>,</w:t>
      </w:r>
      <w:r w:rsidR="005C4796" w:rsidRPr="005C4796">
        <w:t xml:space="preserve"> configurando </w:t>
      </w:r>
      <w:r w:rsidR="003B3434" w:rsidRPr="005C4796">
        <w:t>a ferramenta para utilizá-la de forma adequada</w:t>
      </w:r>
      <w:r w:rsidRPr="005C4796">
        <w:t xml:space="preserve">. </w:t>
      </w:r>
      <w:r w:rsidR="00323981" w:rsidRPr="005C4796">
        <w:t>Os arquivos já estão devidamente configurados, compilar para a plataforma necessita um conhecimento prévio da ferramenta e está pouco intuitivo.</w:t>
      </w:r>
    </w:p>
    <w:p w14:paraId="40A2239C" w14:textId="77777777" w:rsidR="005C4ACB" w:rsidRDefault="005C4ACB" w:rsidP="005C4ACB">
      <w:pPr>
        <w:ind w:firstLine="567"/>
      </w:pPr>
      <w:r>
        <w:t xml:space="preserve">A intenção do projeto </w:t>
      </w:r>
      <w:r w:rsidR="00A8481E">
        <w:t>foi</w:t>
      </w:r>
      <w:r>
        <w:t xml:space="preserve"> evitar as bibliotecas </w:t>
      </w:r>
      <w:proofErr w:type="spellStart"/>
      <w:r>
        <w:t>pré</w:t>
      </w:r>
      <w:proofErr w:type="spellEnd"/>
      <w:r>
        <w:t xml:space="preserve">-compiladas, já que se continuasse seguindo esse caminho a biblioteca poderia se tornar inviável em </w:t>
      </w:r>
      <w:r>
        <w:lastRenderedPageBreak/>
        <w:t>tamanho, possuindo um pacote para cada caso e como todas as bibliotecas são de código aberto, seu código pode ser facilmente distribuído junto com a ferramenta.</w:t>
      </w:r>
    </w:p>
    <w:p w14:paraId="40A2239D" w14:textId="6F012F47" w:rsidR="005C4ACB" w:rsidRDefault="005C4ACB" w:rsidP="005C4ACB">
      <w:pPr>
        <w:ind w:firstLine="567"/>
      </w:pPr>
      <w:r>
        <w:t>Para utilizar em outras plataformas</w:t>
      </w:r>
      <w:r w:rsidR="00A8481E">
        <w:t>,</w:t>
      </w:r>
      <w:r>
        <w:t xml:space="preserve"> é necessária a configuração dos projetos, referente a cada situação e configurar tendo cuidado de importar as bibliotecas necessárias, localizadas na pasta </w:t>
      </w:r>
      <w:proofErr w:type="spellStart"/>
      <w:r>
        <w:t>Libs</w:t>
      </w:r>
      <w:proofErr w:type="spellEnd"/>
      <w:r>
        <w:t xml:space="preserve"> na </w:t>
      </w:r>
      <w:r w:rsidR="00782C4A">
        <w:t>raiz</w:t>
      </w:r>
      <w:r>
        <w:t xml:space="preserve"> do projeto.</w:t>
      </w:r>
    </w:p>
    <w:p w14:paraId="40A2239E" w14:textId="77777777" w:rsidR="005C4ACB" w:rsidRDefault="005C4ACB" w:rsidP="005C4ACB">
      <w:pPr>
        <w:ind w:firstLine="567"/>
      </w:pPr>
    </w:p>
    <w:p w14:paraId="40A2239F" w14:textId="77777777" w:rsidR="00161416" w:rsidRPr="00161416" w:rsidRDefault="00161416" w:rsidP="00161416"/>
    <w:p w14:paraId="40A223A0" w14:textId="77777777" w:rsidR="00D67AB1" w:rsidRPr="00D67AB1" w:rsidRDefault="00D67AB1" w:rsidP="00D67AB1"/>
    <w:p w14:paraId="40A223A1" w14:textId="77777777" w:rsidR="00D67AB1" w:rsidRPr="00D67AB1" w:rsidRDefault="00D67AB1" w:rsidP="00D67AB1"/>
    <w:p w14:paraId="40A223A2" w14:textId="77777777" w:rsidR="00703573" w:rsidRDefault="00703573" w:rsidP="00703573">
      <w:pPr>
        <w:pStyle w:val="Ttulo1"/>
      </w:pPr>
      <w:bookmarkStart w:id="40" w:name="_Toc435309615"/>
      <w:r>
        <w:lastRenderedPageBreak/>
        <w:t>A Game Engine</w:t>
      </w:r>
      <w:bookmarkEnd w:id="40"/>
    </w:p>
    <w:p w14:paraId="7C1A8715" w14:textId="2AA7AE79" w:rsidR="00A66B8C" w:rsidRPr="00C34853" w:rsidRDefault="00A66B8C" w:rsidP="005C7C6F">
      <w:pPr>
        <w:tabs>
          <w:tab w:val="clear" w:pos="851"/>
        </w:tabs>
        <w:ind w:firstLine="720"/>
        <w:rPr>
          <w:rFonts w:eastAsia="Arial" w:cs="Arial"/>
          <w:lang w:eastAsia="pt-BR"/>
        </w:rPr>
      </w:pPr>
      <w:r w:rsidRPr="00C34853">
        <w:rPr>
          <w:rFonts w:eastAsia="Arial" w:cs="Arial"/>
          <w:lang w:eastAsia="pt-BR"/>
        </w:rPr>
        <w:t xml:space="preserve">A partir do conhecimento obtido com o estudo das diferentes ferramentas para desenvolvimento de jogos atuais, decidiu-se criar um protótipo de </w:t>
      </w:r>
      <w:r w:rsidRPr="00D27659">
        <w:rPr>
          <w:rFonts w:eastAsia="Arial" w:cs="Arial"/>
          <w:i/>
          <w:lang w:eastAsia="pt-BR"/>
        </w:rPr>
        <w:t xml:space="preserve">Game </w:t>
      </w:r>
      <w:proofErr w:type="spellStart"/>
      <w:r w:rsidRPr="00D27659">
        <w:rPr>
          <w:rFonts w:eastAsia="Arial" w:cs="Arial"/>
          <w:i/>
          <w:lang w:eastAsia="pt-BR"/>
        </w:rPr>
        <w:t>Engine</w:t>
      </w:r>
      <w:proofErr w:type="spellEnd"/>
      <w:r w:rsidRPr="00C34853">
        <w:rPr>
          <w:rFonts w:eastAsia="Arial" w:cs="Arial"/>
          <w:lang w:eastAsia="pt-BR"/>
        </w:rPr>
        <w:t xml:space="preserve"> baseado em C++ fazendo uso da biblioteca </w:t>
      </w:r>
      <w:proofErr w:type="spellStart"/>
      <w:r w:rsidRPr="00C34853">
        <w:rPr>
          <w:rFonts w:eastAsia="Arial" w:cs="Arial"/>
          <w:lang w:eastAsia="pt-BR"/>
        </w:rPr>
        <w:t>libSDL</w:t>
      </w:r>
      <w:proofErr w:type="spellEnd"/>
      <w:r w:rsidRPr="00C34853">
        <w:rPr>
          <w:rFonts w:eastAsia="Arial" w:cs="Arial"/>
          <w:lang w:eastAsia="pt-BR"/>
        </w:rPr>
        <w:t>, justamente por ser uma biblioteca portátil e compatível com a maior parte dos sistemas operacionais (incluindo desktops e mobile).</w:t>
      </w:r>
    </w:p>
    <w:p w14:paraId="40A223A3" w14:textId="77777777" w:rsidR="005C7C6F" w:rsidRDefault="005C7C6F" w:rsidP="005C7C6F">
      <w:pPr>
        <w:tabs>
          <w:tab w:val="clear" w:pos="851"/>
        </w:tabs>
        <w:ind w:firstLine="720"/>
        <w:rPr>
          <w:rFonts w:cs="Arial"/>
          <w:color w:val="000000"/>
          <w:u w:val="single"/>
          <w:lang w:eastAsia="pt-BR"/>
        </w:rPr>
      </w:pPr>
      <w:r w:rsidRPr="7876AFE2">
        <w:rPr>
          <w:rFonts w:eastAsia="Arial" w:cs="Arial"/>
          <w:color w:val="000000" w:themeColor="text1"/>
          <w:lang w:eastAsia="pt-BR"/>
        </w:rPr>
        <w:t xml:space="preserve">A criação da </w:t>
      </w:r>
      <w:proofErr w:type="spellStart"/>
      <w:r w:rsidRPr="7876AFE2">
        <w:rPr>
          <w:rFonts w:eastAsia="Arial" w:cs="Arial"/>
          <w:i/>
          <w:iCs/>
          <w:color w:val="000000" w:themeColor="text1"/>
          <w:lang w:eastAsia="pt-BR"/>
        </w:rPr>
        <w:t>engine</w:t>
      </w:r>
      <w:proofErr w:type="spellEnd"/>
      <w:r w:rsidRPr="7876AFE2">
        <w:rPr>
          <w:rFonts w:eastAsia="Arial" w:cs="Arial"/>
          <w:color w:val="000000" w:themeColor="text1"/>
          <w:lang w:eastAsia="pt-BR"/>
        </w:rPr>
        <w:t xml:space="preserve"> foi feita utilizando-se de duas ferramentas separadas: V</w:t>
      </w:r>
      <w:r w:rsidRPr="7876AFE2">
        <w:rPr>
          <w:rFonts w:eastAsia="Arial" w:cs="Arial"/>
          <w:i/>
          <w:iCs/>
          <w:color w:val="000000" w:themeColor="text1"/>
          <w:lang w:eastAsia="pt-BR"/>
        </w:rPr>
        <w:t>isual Studio</w:t>
      </w:r>
      <w:r w:rsidRPr="7876AFE2">
        <w:rPr>
          <w:rFonts w:eastAsia="Arial" w:cs="Arial"/>
          <w:color w:val="000000" w:themeColor="text1"/>
          <w:lang w:eastAsia="pt-BR"/>
        </w:rPr>
        <w:t xml:space="preserve">, da </w:t>
      </w:r>
      <w:r w:rsidRPr="7876AFE2">
        <w:rPr>
          <w:rFonts w:eastAsia="Arial" w:cs="Arial"/>
          <w:i/>
          <w:iCs/>
          <w:color w:val="000000" w:themeColor="text1"/>
          <w:lang w:eastAsia="pt-BR"/>
        </w:rPr>
        <w:t>Microsoft</w:t>
      </w:r>
      <w:r w:rsidRPr="7876AFE2">
        <w:rPr>
          <w:rFonts w:eastAsia="Arial" w:cs="Arial"/>
          <w:color w:val="000000" w:themeColor="text1"/>
          <w:lang w:eastAsia="pt-BR"/>
        </w:rPr>
        <w:t xml:space="preserve"> - sendo desenvolvida no sistema operacional </w:t>
      </w:r>
      <w:r w:rsidRPr="7876AFE2">
        <w:rPr>
          <w:rFonts w:eastAsia="Arial" w:cs="Arial"/>
          <w:i/>
          <w:iCs/>
          <w:color w:val="000000" w:themeColor="text1"/>
          <w:lang w:eastAsia="pt-BR"/>
        </w:rPr>
        <w:t>Windows 8.1</w:t>
      </w:r>
      <w:r w:rsidRPr="7876AFE2">
        <w:rPr>
          <w:rFonts w:eastAsia="Arial" w:cs="Arial"/>
          <w:color w:val="000000" w:themeColor="text1"/>
          <w:lang w:eastAsia="pt-BR"/>
        </w:rPr>
        <w:t xml:space="preserve">; e também foi utilizado o </w:t>
      </w:r>
      <w:proofErr w:type="spellStart"/>
      <w:r w:rsidRPr="7876AFE2">
        <w:rPr>
          <w:rFonts w:eastAsia="Arial" w:cs="Arial"/>
          <w:i/>
          <w:iCs/>
          <w:color w:val="000000" w:themeColor="text1"/>
          <w:lang w:eastAsia="pt-BR"/>
        </w:rPr>
        <w:t>XCode</w:t>
      </w:r>
      <w:proofErr w:type="spellEnd"/>
      <w:r w:rsidRPr="7876AFE2">
        <w:rPr>
          <w:rFonts w:eastAsia="Arial" w:cs="Arial"/>
          <w:color w:val="000000" w:themeColor="text1"/>
          <w:lang w:eastAsia="pt-BR"/>
        </w:rPr>
        <w:t xml:space="preserve">, </w:t>
      </w:r>
      <w:r w:rsidRPr="7876AFE2">
        <w:rPr>
          <w:rFonts w:eastAsia="Arial" w:cs="Arial"/>
          <w:i/>
          <w:iCs/>
          <w:color w:val="000000" w:themeColor="text1"/>
          <w:lang w:eastAsia="pt-BR"/>
        </w:rPr>
        <w:t>IDE</w:t>
      </w:r>
      <w:r w:rsidRPr="7876AFE2">
        <w:rPr>
          <w:rFonts w:eastAsia="Arial" w:cs="Arial"/>
          <w:color w:val="000000" w:themeColor="text1"/>
          <w:lang w:eastAsia="pt-BR"/>
        </w:rPr>
        <w:t xml:space="preserve"> de desenvolvimento da </w:t>
      </w:r>
      <w:r w:rsidRPr="7876AFE2">
        <w:rPr>
          <w:rFonts w:eastAsia="Arial" w:cs="Arial"/>
          <w:i/>
          <w:iCs/>
          <w:color w:val="000000" w:themeColor="text1"/>
          <w:lang w:eastAsia="pt-BR"/>
        </w:rPr>
        <w:t>Apple</w:t>
      </w:r>
      <w:r w:rsidRPr="7876AFE2">
        <w:rPr>
          <w:rFonts w:eastAsia="Arial" w:cs="Arial"/>
          <w:color w:val="000000" w:themeColor="text1"/>
          <w:lang w:eastAsia="pt-BR"/>
        </w:rPr>
        <w:t xml:space="preserve"> - por sua vez no sistema operacional </w:t>
      </w:r>
      <w:proofErr w:type="spellStart"/>
      <w:r w:rsidRPr="7876AFE2">
        <w:rPr>
          <w:rFonts w:eastAsia="Arial" w:cs="Arial"/>
          <w:i/>
          <w:iCs/>
          <w:color w:val="000000" w:themeColor="text1"/>
          <w:lang w:eastAsia="pt-BR"/>
        </w:rPr>
        <w:t>MacOsx</w:t>
      </w:r>
      <w:proofErr w:type="spellEnd"/>
      <w:r w:rsidRPr="7876AFE2">
        <w:rPr>
          <w:rFonts w:eastAsia="Arial" w:cs="Arial"/>
          <w:i/>
          <w:iCs/>
          <w:color w:val="000000" w:themeColor="text1"/>
          <w:lang w:eastAsia="pt-BR"/>
        </w:rPr>
        <w:t xml:space="preserve"> </w:t>
      </w:r>
      <w:proofErr w:type="spellStart"/>
      <w:r w:rsidRPr="7876AFE2">
        <w:rPr>
          <w:rFonts w:eastAsia="Arial" w:cs="Arial"/>
          <w:i/>
          <w:iCs/>
          <w:color w:val="000000" w:themeColor="text1"/>
          <w:lang w:eastAsia="pt-BR"/>
        </w:rPr>
        <w:t>Maverick</w:t>
      </w:r>
      <w:proofErr w:type="spellEnd"/>
      <w:r w:rsidRPr="7876AFE2">
        <w:rPr>
          <w:rFonts w:eastAsia="Arial" w:cs="Arial"/>
          <w:color w:val="000000" w:themeColor="text1"/>
          <w:lang w:eastAsia="pt-BR"/>
        </w:rPr>
        <w:t xml:space="preserve">. Mostrando que o mesmo código pode ser usado para compilar o jogo em ambas plataformas, os compiladores utilizados também foram os proprietários dessas plataformas. O trabalho está disponível no </w:t>
      </w:r>
      <w:proofErr w:type="spellStart"/>
      <w:r w:rsidRPr="7876AFE2">
        <w:rPr>
          <w:rFonts w:eastAsia="Arial" w:cs="Arial"/>
          <w:i/>
          <w:iCs/>
          <w:color w:val="000000" w:themeColor="text1"/>
          <w:lang w:eastAsia="pt-BR"/>
        </w:rPr>
        <w:t>github</w:t>
      </w:r>
      <w:proofErr w:type="spellEnd"/>
      <w:r w:rsidRPr="7876AFE2">
        <w:rPr>
          <w:rFonts w:eastAsia="Arial" w:cs="Arial"/>
          <w:color w:val="000000" w:themeColor="text1"/>
          <w:lang w:eastAsia="pt-BR"/>
        </w:rPr>
        <w:t xml:space="preserve"> através do link: </w:t>
      </w:r>
      <w:hyperlink r:id="rId16">
        <w:r w:rsidRPr="7876AFE2">
          <w:rPr>
            <w:rFonts w:eastAsia="Arial" w:cs="Arial"/>
            <w:color w:val="000000" w:themeColor="text1"/>
            <w:u w:val="single"/>
            <w:lang w:eastAsia="pt-BR"/>
          </w:rPr>
          <w:t>https://github.com/Julianobsg/AGameEngine</w:t>
        </w:r>
      </w:hyperlink>
    </w:p>
    <w:p w14:paraId="40A223A4" w14:textId="657BD664" w:rsidR="005C7C6F" w:rsidRDefault="005C7C6F" w:rsidP="005C7C6F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r w:rsidRPr="7876AFE2">
        <w:rPr>
          <w:rFonts w:eastAsia="Arial" w:cs="Arial"/>
          <w:color w:val="000000" w:themeColor="text1"/>
          <w:lang w:eastAsia="pt-BR"/>
        </w:rPr>
        <w:t>Toda sua estrutura possui como objetivo ser c</w:t>
      </w:r>
      <w:r w:rsidR="003D54EA">
        <w:rPr>
          <w:rFonts w:eastAsia="Arial" w:cs="Arial"/>
          <w:color w:val="000000" w:themeColor="text1"/>
          <w:lang w:eastAsia="pt-BR"/>
        </w:rPr>
        <w:t>lara e simples para o usuário,</w:t>
      </w:r>
      <w:r w:rsidRPr="7876AFE2">
        <w:rPr>
          <w:rFonts w:eastAsia="Arial" w:cs="Arial"/>
          <w:color w:val="000000" w:themeColor="text1"/>
          <w:lang w:eastAsia="pt-BR"/>
        </w:rPr>
        <w:t xml:space="preserve"> portanto</w:t>
      </w:r>
      <w:r w:rsidR="00A8481E">
        <w:rPr>
          <w:rFonts w:eastAsia="Arial" w:cs="Arial"/>
          <w:color w:val="000000" w:themeColor="text1"/>
          <w:lang w:eastAsia="pt-BR"/>
        </w:rPr>
        <w:t>,</w:t>
      </w:r>
      <w:r w:rsidRPr="7876AFE2">
        <w:rPr>
          <w:rFonts w:eastAsia="Arial" w:cs="Arial"/>
          <w:color w:val="000000" w:themeColor="text1"/>
          <w:lang w:eastAsia="pt-BR"/>
        </w:rPr>
        <w:t xml:space="preserve"> alguns padrões e convenções são adotados. </w:t>
      </w:r>
      <w:r w:rsidR="00A8481E">
        <w:rPr>
          <w:rFonts w:eastAsia="Arial" w:cs="Arial"/>
          <w:color w:val="000000" w:themeColor="text1"/>
          <w:lang w:eastAsia="pt-BR"/>
        </w:rPr>
        <w:t>P</w:t>
      </w:r>
      <w:r w:rsidRPr="7876AFE2">
        <w:rPr>
          <w:rFonts w:eastAsia="Arial" w:cs="Arial"/>
          <w:color w:val="000000" w:themeColor="text1"/>
          <w:lang w:eastAsia="pt-BR"/>
        </w:rPr>
        <w:t>ara tornar mais claro o uso de apenas uma linguagem</w:t>
      </w:r>
      <w:r w:rsidR="00A8481E">
        <w:rPr>
          <w:rFonts w:eastAsia="Arial" w:cs="Arial"/>
          <w:color w:val="000000" w:themeColor="text1"/>
          <w:lang w:eastAsia="pt-BR"/>
        </w:rPr>
        <w:t>,</w:t>
      </w:r>
      <w:r w:rsidRPr="7876AFE2">
        <w:rPr>
          <w:rFonts w:eastAsia="Arial" w:cs="Arial"/>
          <w:color w:val="000000" w:themeColor="text1"/>
          <w:lang w:eastAsia="pt-BR"/>
        </w:rPr>
        <w:t xml:space="preserve"> além da linguagem de programação definida</w:t>
      </w:r>
      <w:r w:rsidR="00A8481E">
        <w:rPr>
          <w:rFonts w:eastAsia="Arial" w:cs="Arial"/>
          <w:color w:val="000000" w:themeColor="text1"/>
          <w:lang w:eastAsia="pt-BR"/>
        </w:rPr>
        <w:t>,</w:t>
      </w:r>
      <w:r w:rsidRPr="7876AFE2">
        <w:rPr>
          <w:rFonts w:eastAsia="Arial" w:cs="Arial"/>
          <w:color w:val="000000" w:themeColor="text1"/>
          <w:lang w:eastAsia="pt-BR"/>
        </w:rPr>
        <w:t xml:space="preserve"> o uso de inglês foi utilizado já que grande parte das bibliotecas e referências estão </w:t>
      </w:r>
      <w:r w:rsidR="00A8481E">
        <w:rPr>
          <w:rFonts w:eastAsia="Arial" w:cs="Arial"/>
          <w:color w:val="000000" w:themeColor="text1"/>
          <w:lang w:eastAsia="pt-BR"/>
        </w:rPr>
        <w:t>neste idioma</w:t>
      </w:r>
      <w:r w:rsidRPr="7876AFE2">
        <w:rPr>
          <w:rFonts w:eastAsia="Arial" w:cs="Arial"/>
          <w:color w:val="000000" w:themeColor="text1"/>
          <w:lang w:eastAsia="pt-BR"/>
        </w:rPr>
        <w:t>.</w:t>
      </w:r>
    </w:p>
    <w:p w14:paraId="40A223A5" w14:textId="02C6E8D3" w:rsidR="005C7C6F" w:rsidRPr="005C7C6F" w:rsidRDefault="005C7C6F" w:rsidP="005C7C6F">
      <w:pPr>
        <w:tabs>
          <w:tab w:val="clear" w:pos="851"/>
        </w:tabs>
        <w:ind w:firstLine="720"/>
        <w:rPr>
          <w:rFonts w:cs="Arial"/>
          <w:color w:val="000000"/>
          <w:lang w:eastAsia="pt-BR"/>
        </w:rPr>
      </w:pPr>
      <w:r w:rsidRPr="7876AFE2">
        <w:rPr>
          <w:rFonts w:eastAsia="Arial" w:cs="Arial"/>
          <w:color w:val="000000" w:themeColor="text1"/>
          <w:lang w:eastAsia="pt-BR"/>
        </w:rPr>
        <w:t>Foi estipulado o uso de orientação a objeto, por ser um padrão bem aceito e mais claro para o uso da aplicação, ao criarmos jogos o tipo de abstração feito por uma linguagem orientada a objetos é necessário. Além disso</w:t>
      </w:r>
      <w:r w:rsidR="00A8481E">
        <w:rPr>
          <w:rFonts w:eastAsia="Arial" w:cs="Arial"/>
          <w:color w:val="000000" w:themeColor="text1"/>
          <w:lang w:eastAsia="pt-BR"/>
        </w:rPr>
        <w:t>,</w:t>
      </w:r>
      <w:r w:rsidRPr="7876AFE2">
        <w:rPr>
          <w:rFonts w:eastAsia="Arial" w:cs="Arial"/>
          <w:color w:val="000000" w:themeColor="text1"/>
          <w:lang w:eastAsia="pt-BR"/>
        </w:rPr>
        <w:t xml:space="preserve"> a ferramenta possui o objetivo de manter consistência, formando um produto o mais uniforme possível.</w:t>
      </w:r>
    </w:p>
    <w:p w14:paraId="40A223A6" w14:textId="664CEBD1" w:rsidR="007D54BC" w:rsidRDefault="007D54BC" w:rsidP="007D54BC">
      <w:pPr>
        <w:pStyle w:val="Ttulo2"/>
      </w:pPr>
      <w:bookmarkStart w:id="41" w:name="_Toc435309616"/>
      <w:r>
        <w:t>Arquitetura</w:t>
      </w:r>
      <w:bookmarkEnd w:id="41"/>
    </w:p>
    <w:p w14:paraId="13E189FD" w14:textId="56B20F6C" w:rsidR="006E5CC0" w:rsidRDefault="007D54BC" w:rsidP="007D54BC">
      <w:pPr>
        <w:ind w:firstLine="567"/>
        <w:rPr>
          <w:noProof/>
          <w:lang w:eastAsia="pt-BR"/>
        </w:rPr>
      </w:pPr>
      <w:r>
        <w:t xml:space="preserve">A arquitetura foi definida para facilitar a criação do jogo e abstrair do usuário a criação do </w:t>
      </w:r>
      <w:r w:rsidRPr="00A8481E">
        <w:rPr>
          <w:i/>
        </w:rPr>
        <w:t>loop</w:t>
      </w:r>
      <w:r w:rsidR="00425583">
        <w:t xml:space="preserve"> principal. Neste tópico </w:t>
      </w:r>
      <w:r w:rsidR="00425583" w:rsidRPr="00425583">
        <w:t>será</w:t>
      </w:r>
      <w:r w:rsidRPr="00425583">
        <w:t xml:space="preserve"> abordado como o pr</w:t>
      </w:r>
      <w:r w:rsidR="00A8481E" w:rsidRPr="00425583">
        <w:t>ojeto foi estruturado e o porquê</w:t>
      </w:r>
      <w:r w:rsidR="00425583">
        <w:t xml:space="preserve"> das decisões tomadas; e,</w:t>
      </w:r>
      <w:r w:rsidRPr="00425583">
        <w:t xml:space="preserve"> na seção seguinte</w:t>
      </w:r>
      <w:r w:rsidR="00425583">
        <w:t>,</w:t>
      </w:r>
      <w:r w:rsidRPr="00425583">
        <w:t xml:space="preserve"> será abordado com mais profundidade e com exemplos de código o que será explicado a seguir de forma ampla.</w:t>
      </w:r>
      <w:r w:rsidR="006E5CC0" w:rsidRPr="006E5CC0">
        <w:rPr>
          <w:noProof/>
          <w:lang w:eastAsia="pt-BR"/>
        </w:rPr>
        <w:t xml:space="preserve"> </w:t>
      </w:r>
    </w:p>
    <w:p w14:paraId="7654851E" w14:textId="77777777" w:rsidR="00DC2872" w:rsidRDefault="00DC2872" w:rsidP="007D54BC">
      <w:pPr>
        <w:ind w:firstLine="567"/>
        <w:rPr>
          <w:noProof/>
          <w:color w:val="4F81BD" w:themeColor="accent1"/>
          <w:lang w:eastAsia="pt-BR"/>
        </w:rPr>
      </w:pPr>
    </w:p>
    <w:p w14:paraId="2383BD85" w14:textId="77777777" w:rsidR="00DC2872" w:rsidRDefault="00DC2872" w:rsidP="007D54BC">
      <w:pPr>
        <w:ind w:firstLine="567"/>
        <w:rPr>
          <w:noProof/>
          <w:color w:val="4F81BD" w:themeColor="accent1"/>
          <w:lang w:eastAsia="pt-BR"/>
        </w:rPr>
      </w:pPr>
    </w:p>
    <w:p w14:paraId="7A286E45" w14:textId="01C36A2E" w:rsidR="00DC2872" w:rsidRDefault="007B112C" w:rsidP="000E0E99">
      <w:pPr>
        <w:ind w:firstLine="567"/>
        <w:rPr>
          <w:noProof/>
          <w:color w:val="4F81BD" w:themeColor="accent1"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36A43" wp14:editId="70A8409B">
                <wp:simplePos x="0" y="0"/>
                <wp:positionH relativeFrom="column">
                  <wp:posOffset>-152400</wp:posOffset>
                </wp:positionH>
                <wp:positionV relativeFrom="paragraph">
                  <wp:posOffset>2743200</wp:posOffset>
                </wp:positionV>
                <wp:extent cx="5760720" cy="146050"/>
                <wp:effectExtent l="0" t="0" r="5080" b="6350"/>
                <wp:wrapSquare wrapText="bothSides"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05C10" w14:textId="02CEA062" w:rsidR="002733B1" w:rsidRPr="00312011" w:rsidRDefault="002733B1" w:rsidP="006E5CC0">
                            <w:pPr>
                              <w:pStyle w:val="Legenda"/>
                              <w:rPr>
                                <w:iCs/>
                                <w:sz w:val="24"/>
                              </w:rPr>
                            </w:pPr>
                            <w:bookmarkStart w:id="42" w:name="_Toc433234244"/>
                            <w:bookmarkStart w:id="43" w:name="_Toc433234555"/>
                            <w:bookmarkStart w:id="44" w:name="_Toc435309108"/>
                            <w:r>
                              <w:t xml:space="preserve">Figura </w:t>
                            </w:r>
                            <w:r w:rsidR="00EF295C">
                              <w:fldChar w:fldCharType="begin"/>
                            </w:r>
                            <w:r w:rsidR="00EF295C">
                              <w:instrText xml:space="preserve"> SEQ Figura \* ARABIC </w:instrText>
                            </w:r>
                            <w:r w:rsidR="00EF29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F29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7531BA">
                              <w:t>ARQUITETURA DO FRAMEWORK</w:t>
                            </w:r>
                            <w:bookmarkEnd w:id="42"/>
                            <w:bookmarkEnd w:id="43"/>
                            <w:bookmarkEnd w:id="4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F636A4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0" o:spid="_x0000_s1026" type="#_x0000_t202" style="position:absolute;left:0;text-align:left;margin-left:-12pt;margin-top:3in;width:453.6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" stroked="f">
                <v:textbox style="mso-fit-shape-to-text:t" inset="0,0,0,0">
                  <w:txbxContent>
                    <w:p w14:paraId="63F05C10" w14:textId="02CEA062" w:rsidR="002733B1" w:rsidRPr="00312011" w:rsidRDefault="002733B1" w:rsidP="006E5CC0">
                      <w:pPr>
                        <w:pStyle w:val="Legenda"/>
                        <w:rPr>
                          <w:iCs/>
                          <w:sz w:val="24"/>
                        </w:rPr>
                      </w:pPr>
                      <w:bookmarkStart w:id="44" w:name="_Toc433234244"/>
                      <w:bookmarkStart w:id="45" w:name="_Toc433234555"/>
                      <w:bookmarkStart w:id="46" w:name="_Toc43530910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7531BA">
                        <w:t>ARQUITETURA DO FRAMEWORK</w:t>
                      </w:r>
                      <w:bookmarkEnd w:id="44"/>
                      <w:bookmarkEnd w:id="45"/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="00DC2872">
        <w:rPr>
          <w:noProof/>
          <w:lang w:eastAsia="pt-BR"/>
        </w:rPr>
        <w:drawing>
          <wp:anchor distT="0" distB="0" distL="114300" distR="114300" simplePos="0" relativeHeight="251689472" behindDoc="0" locked="0" layoutInCell="1" allowOverlap="1" wp14:anchorId="1667F228" wp14:editId="31BF3483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60720" cy="261366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CC416" w14:textId="32B17130" w:rsidR="00DC2872" w:rsidRPr="00246AB6" w:rsidRDefault="000E0E99" w:rsidP="00C34853">
      <w:pPr>
        <w:ind w:firstLine="567"/>
        <w:rPr>
          <w:noProof/>
          <w:lang w:eastAsia="pt-BR"/>
        </w:rPr>
      </w:pPr>
      <w:r w:rsidRPr="00246AB6">
        <w:rPr>
          <w:noProof/>
          <w:lang w:eastAsia="pt-BR"/>
        </w:rPr>
        <w:t>A base é composta pela biblioteca SDL, todo o núcleo da ferramenta utiliza metodos do framework</w:t>
      </w:r>
      <w:r w:rsidR="00246AB6" w:rsidRPr="00246AB6">
        <w:rPr>
          <w:noProof/>
          <w:lang w:eastAsia="pt-BR"/>
        </w:rPr>
        <w:t xml:space="preserve"> que ficarão invisiveis para o usuário. Esse encapsulamento ocorre na camada tida como AGameEngine Core, ela é composta pela aplicação que regirá todo o sistema e essa aplicação é composta por diversas cenas, a partir dessa camada o usuário começará a trabalhar para o desenvolvimento do jogo. </w:t>
      </w:r>
    </w:p>
    <w:p w14:paraId="288B8165" w14:textId="2DAF7B23" w:rsidR="00DC2872" w:rsidRDefault="007D54BC" w:rsidP="007D54BC">
      <w:pPr>
        <w:ind w:firstLine="567"/>
      </w:pPr>
      <w:r>
        <w:t xml:space="preserve">Ao dividir os projetos, foi necessário criar </w:t>
      </w:r>
      <w:r w:rsidRPr="00A8481E">
        <w:t>um</w:t>
      </w:r>
      <w:r>
        <w:t xml:space="preserve"> padrão de uso, portanto</w:t>
      </w:r>
      <w:r w:rsidR="00A8481E">
        <w:t>,</w:t>
      </w:r>
      <w:r>
        <w:t xml:space="preserve"> todos os proje</w:t>
      </w:r>
      <w:r w:rsidR="00A8481E">
        <w:t>tos possuem uma estrutura de iní</w:t>
      </w:r>
      <w:r>
        <w:t>cio de arquivo semelhante, onde invocam uma classe que deve ser criada pelo us</w:t>
      </w:r>
      <w:r w:rsidR="00A8481E">
        <w:t xml:space="preserve">uário, determinada nos projetos - </w:t>
      </w:r>
      <w:r>
        <w:t xml:space="preserve">criadas como </w:t>
      </w:r>
      <w:proofErr w:type="spellStart"/>
      <w:r w:rsidRPr="00A8481E">
        <w:rPr>
          <w:i/>
        </w:rPr>
        <w:t>MainGame</w:t>
      </w:r>
      <w:proofErr w:type="spellEnd"/>
      <w:r w:rsidR="00A8481E">
        <w:t xml:space="preserve"> -, </w:t>
      </w:r>
      <w:r>
        <w:t xml:space="preserve">esta deve necessitar apenas dos métodos </w:t>
      </w:r>
      <w:proofErr w:type="spellStart"/>
      <w:r w:rsidRPr="00A8481E">
        <w:rPr>
          <w:i/>
        </w:rPr>
        <w:t>Init</w:t>
      </w:r>
      <w:proofErr w:type="spellEnd"/>
      <w:r>
        <w:t xml:space="preserve"> e </w:t>
      </w:r>
      <w:proofErr w:type="spellStart"/>
      <w:r w:rsidRPr="00A8481E">
        <w:rPr>
          <w:i/>
        </w:rPr>
        <w:t>Run</w:t>
      </w:r>
      <w:proofErr w:type="spellEnd"/>
      <w:r>
        <w:t xml:space="preserve">, onde no </w:t>
      </w:r>
      <w:proofErr w:type="spellStart"/>
      <w:r w:rsidRPr="00A8481E">
        <w:rPr>
          <w:i/>
        </w:rPr>
        <w:t>Init</w:t>
      </w:r>
      <w:proofErr w:type="spellEnd"/>
      <w:r>
        <w:t xml:space="preserve"> serão feitas todas as inicializações do projeto e do jogo em si e o </w:t>
      </w:r>
      <w:proofErr w:type="spellStart"/>
      <w:r w:rsidRPr="00A8481E">
        <w:rPr>
          <w:i/>
        </w:rPr>
        <w:t>Run</w:t>
      </w:r>
      <w:proofErr w:type="spellEnd"/>
      <w:r>
        <w:t xml:space="preserve"> deve executar apenas a classe </w:t>
      </w:r>
      <w:proofErr w:type="spellStart"/>
      <w:r w:rsidRPr="00A8481E">
        <w:rPr>
          <w:i/>
        </w:rPr>
        <w:t>Application</w:t>
      </w:r>
      <w:proofErr w:type="spellEnd"/>
      <w:r w:rsidR="00A8481E">
        <w:t>.</w:t>
      </w:r>
      <w:r w:rsidR="00782C4A">
        <w:t xml:space="preserve"> </w:t>
      </w:r>
    </w:p>
    <w:p w14:paraId="2CB89C41" w14:textId="5C987362" w:rsidR="00DC2872" w:rsidRPr="00DC2872" w:rsidRDefault="00DC2872" w:rsidP="007D54BC">
      <w:pPr>
        <w:ind w:firstLine="567"/>
        <w:rPr>
          <w:color w:val="4F81BD" w:themeColor="accent1"/>
        </w:rPr>
      </w:pPr>
    </w:p>
    <w:p w14:paraId="40A223A9" w14:textId="3BA6C4B9" w:rsidR="007D54BC" w:rsidRDefault="00A8481E" w:rsidP="007D54BC">
      <w:pPr>
        <w:ind w:firstLine="567"/>
      </w:pPr>
      <w:r>
        <w:t>Esta classe</w:t>
      </w:r>
      <w:r w:rsidR="007D54BC">
        <w:t xml:space="preserve"> possui toda a estrutura inicial do jogo e é ela que</w:t>
      </w:r>
      <w:r>
        <w:t>m</w:t>
      </w:r>
      <w:r w:rsidR="007D54BC">
        <w:t xml:space="preserve"> cuida dos fluxos do jogo e dos métodos </w:t>
      </w:r>
      <w:r w:rsidR="005C4796">
        <w:rPr>
          <w:i/>
        </w:rPr>
        <w:t>de retorno</w:t>
      </w:r>
      <w:r w:rsidR="007D54BC">
        <w:t xml:space="preserve"> necessários para o ciclo de vida do jogo</w:t>
      </w:r>
      <w:r w:rsidR="00DC2872">
        <w:t xml:space="preserve">, pela própria característica do algoritmo ser </w:t>
      </w:r>
      <w:r w:rsidR="000E0E99">
        <w:t>baseado</w:t>
      </w:r>
      <w:r w:rsidR="00DC2872">
        <w:t xml:space="preserve"> em um loop infinito, conforme o trecho de código abaixo</w:t>
      </w:r>
      <w:r w:rsidR="007D54BC">
        <w:t>.</w:t>
      </w:r>
    </w:p>
    <w:p w14:paraId="5C500B9D" w14:textId="77777777" w:rsidR="00246AB6" w:rsidRDefault="00246AB6" w:rsidP="007D54BC">
      <w:pPr>
        <w:ind w:firstLine="567"/>
      </w:pPr>
    </w:p>
    <w:p w14:paraId="05DA6353" w14:textId="77777777" w:rsidR="00246AB6" w:rsidRDefault="00246AB6" w:rsidP="007D54BC">
      <w:pPr>
        <w:ind w:firstLine="567"/>
      </w:pPr>
    </w:p>
    <w:p w14:paraId="2621201A" w14:textId="77777777" w:rsidR="00246AB6" w:rsidRDefault="00246AB6" w:rsidP="007D54BC">
      <w:pPr>
        <w:ind w:firstLine="567"/>
      </w:pPr>
    </w:p>
    <w:p w14:paraId="5FD93AB8" w14:textId="77777777" w:rsidR="00246AB6" w:rsidRDefault="00246AB6" w:rsidP="007D54BC">
      <w:pPr>
        <w:ind w:firstLine="567"/>
      </w:pPr>
    </w:p>
    <w:p w14:paraId="2BAE844E" w14:textId="77777777" w:rsidR="00246AB6" w:rsidRDefault="00246AB6" w:rsidP="007D54BC">
      <w:pPr>
        <w:ind w:firstLine="567"/>
      </w:pPr>
    </w:p>
    <w:p w14:paraId="60E8AE1A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proofErr w:type="spell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lastRenderedPageBreak/>
        <w:t>int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 xml:space="preserve"> </w:t>
      </w:r>
      <w:proofErr w:type="gram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Application::</w:t>
      </w:r>
      <w:proofErr w:type="gram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_Run()</w:t>
      </w:r>
    </w:p>
    <w:p w14:paraId="596C0BFD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{</w:t>
      </w:r>
    </w:p>
    <w:p w14:paraId="2114C779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</w:p>
    <w:p w14:paraId="07C2C621" w14:textId="5F824710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proofErr w:type="spell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Init</w:t>
      </w:r>
      <w:proofErr w:type="spellEnd"/>
      <w:r>
        <w:rPr>
          <w:rFonts w:ascii="Menlo Regular" w:hAnsi="Menlo Regular" w:cs="Menlo Regular"/>
          <w:sz w:val="22"/>
          <w:szCs w:val="22"/>
          <w:lang w:val="en-US" w:eastAsia="pt-BR"/>
        </w:rPr>
        <w:t>;</w:t>
      </w:r>
    </w:p>
    <w:p w14:paraId="56378DB2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</w:p>
    <w:p w14:paraId="2C43B7DD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  <w:t>_</w:t>
      </w:r>
      <w:proofErr w:type="spellStart"/>
      <w:proofErr w:type="gram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LoadScene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(</w:t>
      </w:r>
      <w:proofErr w:type="gram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0);</w:t>
      </w:r>
    </w:p>
    <w:p w14:paraId="3CF156BA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</w:p>
    <w:p w14:paraId="42B8F62F" w14:textId="77777777" w:rsid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  <w:t>while (</w:t>
      </w:r>
      <w:proofErr w:type="spell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isRunning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)</w:t>
      </w:r>
    </w:p>
    <w:p w14:paraId="1198F551" w14:textId="60D3B446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  </w:t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{</w:t>
      </w:r>
    </w:p>
    <w:p w14:paraId="3407CC70" w14:textId="23ED1658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</w:t>
      </w:r>
      <w:proofErr w:type="gram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Timer::</w:t>
      </w:r>
      <w:proofErr w:type="spellStart"/>
      <w:proofErr w:type="gram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CalcFPS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();</w:t>
      </w:r>
    </w:p>
    <w:p w14:paraId="2A3ABE61" w14:textId="597EE62A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</w:t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if (</w:t>
      </w:r>
      <w:proofErr w:type="spell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newScene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 xml:space="preserve"> &gt; -1)</w:t>
      </w:r>
    </w:p>
    <w:p w14:paraId="2AA652FA" w14:textId="7450BBEF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</w:t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{</w:t>
      </w:r>
    </w:p>
    <w:p w14:paraId="49C9FC17" w14:textId="5846C87E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  </w:t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_</w:t>
      </w:r>
      <w:proofErr w:type="spell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LoadScene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(</w:t>
      </w:r>
      <w:proofErr w:type="spell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newScene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);</w:t>
      </w:r>
    </w:p>
    <w:p w14:paraId="64D8CBD4" w14:textId="2E866F9A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</w:t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  <w:t>}</w:t>
      </w:r>
    </w:p>
    <w:p w14:paraId="6C107D2C" w14:textId="76743B03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</w:t>
      </w:r>
      <w:proofErr w:type="spellStart"/>
      <w:proofErr w:type="gram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CheckInputs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(</w:t>
      </w:r>
      <w:proofErr w:type="gram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);</w:t>
      </w:r>
    </w:p>
    <w:p w14:paraId="4F9EF62C" w14:textId="2A679445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</w:t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  <w:t>//Render the scene</w:t>
      </w:r>
    </w:p>
    <w:p w14:paraId="2056D31F" w14:textId="74AE3DAD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 xml:space="preserve">  </w:t>
      </w:r>
      <w:proofErr w:type="gram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Draw(</w:t>
      </w:r>
      <w:proofErr w:type="gram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);</w:t>
      </w:r>
    </w:p>
    <w:p w14:paraId="3DEE1DA2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</w:p>
    <w:p w14:paraId="72F3B3BA" w14:textId="66E18E0C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ab/>
      </w:r>
      <w:r>
        <w:rPr>
          <w:rFonts w:ascii="Menlo Regular" w:hAnsi="Menlo Regular" w:cs="Menlo Regular"/>
          <w:sz w:val="22"/>
          <w:szCs w:val="22"/>
          <w:lang w:val="en-US" w:eastAsia="pt-BR"/>
        </w:rPr>
        <w:tab/>
        <w:t xml:space="preserve">  </w:t>
      </w:r>
      <w:proofErr w:type="gram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Update(</w:t>
      </w:r>
      <w:proofErr w:type="gram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);</w:t>
      </w:r>
    </w:p>
    <w:p w14:paraId="0A42EBA6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  <w:t>}</w:t>
      </w:r>
    </w:p>
    <w:p w14:paraId="4456E332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</w:p>
    <w:p w14:paraId="5456CF3A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proofErr w:type="spellStart"/>
      <w:proofErr w:type="gram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UnloadScene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(</w:t>
      </w:r>
      <w:proofErr w:type="gram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);</w:t>
      </w:r>
    </w:p>
    <w:p w14:paraId="2158CAA6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</w:p>
    <w:p w14:paraId="66630F54" w14:textId="77777777" w:rsidR="000E0E99" w:rsidRPr="000E0E99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val="en-US"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  <w:t>free(</w:t>
      </w:r>
      <w:proofErr w:type="spellStart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mainCamera</w:t>
      </w:r>
      <w:proofErr w:type="spellEnd"/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>);</w:t>
      </w:r>
    </w:p>
    <w:p w14:paraId="39415B6C" w14:textId="4A4F7FAB" w:rsidR="000E0E99" w:rsidRPr="0014591D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eastAsia="pt-BR"/>
        </w:rPr>
      </w:pPr>
      <w:r w:rsidRPr="000E0E99">
        <w:rPr>
          <w:rFonts w:ascii="Menlo Regular" w:hAnsi="Menlo Regular" w:cs="Menlo Regular"/>
          <w:sz w:val="22"/>
          <w:szCs w:val="22"/>
          <w:lang w:val="en-US" w:eastAsia="pt-BR"/>
        </w:rPr>
        <w:tab/>
      </w:r>
      <w:proofErr w:type="spellStart"/>
      <w:proofErr w:type="gramStart"/>
      <w:r w:rsidRPr="0014591D">
        <w:rPr>
          <w:rFonts w:ascii="Menlo Regular" w:hAnsi="Menlo Regular" w:cs="Menlo Regular"/>
          <w:sz w:val="22"/>
          <w:szCs w:val="22"/>
          <w:lang w:eastAsia="pt-BR"/>
        </w:rPr>
        <w:t>AudioPool</w:t>
      </w:r>
      <w:proofErr w:type="spellEnd"/>
      <w:r w:rsidRPr="0014591D">
        <w:rPr>
          <w:rFonts w:ascii="Menlo Regular" w:hAnsi="Menlo Regular" w:cs="Menlo Regular"/>
          <w:sz w:val="22"/>
          <w:szCs w:val="22"/>
          <w:lang w:eastAsia="pt-BR"/>
        </w:rPr>
        <w:t>::</w:t>
      </w:r>
      <w:proofErr w:type="spellStart"/>
      <w:proofErr w:type="gramEnd"/>
      <w:r w:rsidRPr="0014591D">
        <w:rPr>
          <w:rFonts w:ascii="Menlo Regular" w:hAnsi="Menlo Regular" w:cs="Menlo Regular"/>
          <w:sz w:val="22"/>
          <w:szCs w:val="22"/>
          <w:lang w:eastAsia="pt-BR"/>
        </w:rPr>
        <w:t>Destroy</w:t>
      </w:r>
      <w:proofErr w:type="spellEnd"/>
      <w:r w:rsidRPr="0014591D">
        <w:rPr>
          <w:rFonts w:ascii="Menlo Regular" w:hAnsi="Menlo Regular" w:cs="Menlo Regular"/>
          <w:sz w:val="22"/>
          <w:szCs w:val="22"/>
          <w:lang w:eastAsia="pt-BR"/>
        </w:rPr>
        <w:t>();</w:t>
      </w:r>
    </w:p>
    <w:p w14:paraId="769CE6A9" w14:textId="77777777" w:rsidR="000E0E99" w:rsidRPr="0014591D" w:rsidRDefault="000E0E99" w:rsidP="000E0E99">
      <w:pPr>
        <w:widowControl w:val="0"/>
        <w:tabs>
          <w:tab w:val="clear" w:pos="851"/>
          <w:tab w:val="left" w:pos="529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  <w:lang w:eastAsia="pt-BR"/>
        </w:rPr>
      </w:pPr>
      <w:r w:rsidRPr="0014591D">
        <w:rPr>
          <w:rFonts w:ascii="Menlo Regular" w:hAnsi="Menlo Regular" w:cs="Menlo Regular"/>
          <w:sz w:val="22"/>
          <w:szCs w:val="22"/>
          <w:lang w:eastAsia="pt-BR"/>
        </w:rPr>
        <w:tab/>
      </w:r>
      <w:proofErr w:type="spellStart"/>
      <w:proofErr w:type="gramStart"/>
      <w:r w:rsidRPr="0014591D">
        <w:rPr>
          <w:rFonts w:ascii="Menlo Regular" w:hAnsi="Menlo Regular" w:cs="Menlo Regular"/>
          <w:sz w:val="22"/>
          <w:szCs w:val="22"/>
          <w:lang w:eastAsia="pt-BR"/>
        </w:rPr>
        <w:t>return</w:t>
      </w:r>
      <w:proofErr w:type="spellEnd"/>
      <w:proofErr w:type="gramEnd"/>
      <w:r w:rsidRPr="0014591D">
        <w:rPr>
          <w:rFonts w:ascii="Menlo Regular" w:hAnsi="Menlo Regular" w:cs="Menlo Regular"/>
          <w:sz w:val="22"/>
          <w:szCs w:val="22"/>
          <w:lang w:eastAsia="pt-BR"/>
        </w:rPr>
        <w:t xml:space="preserve"> 0;</w:t>
      </w:r>
    </w:p>
    <w:p w14:paraId="499F13F0" w14:textId="628603DF" w:rsidR="00DC2872" w:rsidRPr="000E0E99" w:rsidRDefault="000E0E99" w:rsidP="000E0E99">
      <w:pPr>
        <w:ind w:firstLine="0"/>
      </w:pPr>
      <w:r w:rsidRPr="0014591D">
        <w:rPr>
          <w:rFonts w:ascii="Menlo Regular" w:hAnsi="Menlo Regular" w:cs="Menlo Regular"/>
          <w:sz w:val="22"/>
          <w:szCs w:val="22"/>
          <w:lang w:eastAsia="pt-BR"/>
        </w:rPr>
        <w:t>}</w:t>
      </w:r>
    </w:p>
    <w:p w14:paraId="2C12E27C" w14:textId="31C64FDD" w:rsidR="006E5CC0" w:rsidRDefault="000E0E99" w:rsidP="007D54BC">
      <w:pPr>
        <w:ind w:firstLine="567"/>
      </w:pPr>
      <w:r>
        <w:rPr>
          <w:noProof/>
          <w:lang w:eastAsia="pt-BR"/>
        </w:rPr>
        <w:drawing>
          <wp:anchor distT="0" distB="0" distL="114300" distR="114300" simplePos="0" relativeHeight="251643392" behindDoc="0" locked="0" layoutInCell="1" allowOverlap="1" wp14:anchorId="40A224D9" wp14:editId="12D1DFC7">
            <wp:simplePos x="0" y="0"/>
            <wp:positionH relativeFrom="column">
              <wp:posOffset>-304800</wp:posOffset>
            </wp:positionH>
            <wp:positionV relativeFrom="paragraph">
              <wp:posOffset>108585</wp:posOffset>
            </wp:positionV>
            <wp:extent cx="5868670" cy="29527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12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224DC" wp14:editId="6E28E42C">
                <wp:simplePos x="0" y="0"/>
                <wp:positionH relativeFrom="column">
                  <wp:posOffset>-222885</wp:posOffset>
                </wp:positionH>
                <wp:positionV relativeFrom="paragraph">
                  <wp:posOffset>3061970</wp:posOffset>
                </wp:positionV>
                <wp:extent cx="5760720" cy="146050"/>
                <wp:effectExtent l="0" t="0" r="5080" b="6350"/>
                <wp:wrapTopAndBottom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72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A22508" w14:textId="1B03F857" w:rsidR="002733B1" w:rsidRPr="00A12102" w:rsidRDefault="002733B1" w:rsidP="00EE74E8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bookmarkStart w:id="45" w:name="_Toc433234245"/>
                            <w:bookmarkStart w:id="46" w:name="_Toc433234556"/>
                            <w:bookmarkStart w:id="47" w:name="_Toc435309109"/>
                            <w:r w:rsidRPr="00A12102">
                              <w:t xml:space="preserve">Figura </w:t>
                            </w:r>
                            <w:r w:rsidR="00EF295C">
                              <w:fldChar w:fldCharType="begin"/>
                            </w:r>
                            <w:r w:rsidR="00EF295C">
                              <w:instrText xml:space="preserve"> SEQ Figura \* ARABIC </w:instrText>
                            </w:r>
                            <w:r w:rsidR="00EF29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EF29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63382">
                              <w:t>Diagrama de Classes dos principais componentes da Game Engine</w:t>
                            </w:r>
                            <w:bookmarkEnd w:id="45"/>
                            <w:bookmarkEnd w:id="46"/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A224DC" id="Caixa_x0020_de_x0020_texto_x0020_2" o:spid="_x0000_s1027" type="#_x0000_t202" style="position:absolute;left:0;text-align:left;margin-left:-17.55pt;margin-top:241.1pt;width:453.6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" stroked="f">
                <v:path arrowok="t"/>
                <v:textbox style="mso-fit-shape-to-text:t" inset="0,0,0,0">
                  <w:txbxContent>
                    <w:p w14:paraId="40A22508" w14:textId="1B03F857" w:rsidR="002733B1" w:rsidRPr="00A12102" w:rsidRDefault="002733B1" w:rsidP="00EE74E8">
                      <w:pPr>
                        <w:pStyle w:val="Legenda"/>
                        <w:rPr>
                          <w:sz w:val="24"/>
                        </w:rPr>
                      </w:pPr>
                      <w:bookmarkStart w:id="50" w:name="_Toc433234245"/>
                      <w:bookmarkStart w:id="51" w:name="_Toc433234556"/>
                      <w:bookmarkStart w:id="52" w:name="_Toc435309109"/>
                      <w:r w:rsidRPr="00A12102"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663382">
                        <w:t>Diagrama de Classes dos principais componentes da Game Engine</w:t>
                      </w:r>
                      <w:bookmarkEnd w:id="50"/>
                      <w:bookmarkEnd w:id="51"/>
                      <w:bookmarkEnd w:id="52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A223AA" w14:textId="402C45D8" w:rsidR="007D54BC" w:rsidRDefault="007D54BC" w:rsidP="007D54BC">
      <w:pPr>
        <w:ind w:firstLine="567"/>
      </w:pPr>
      <w:r>
        <w:t>Ao inicializar o projeto</w:t>
      </w:r>
      <w:r w:rsidR="00A8481E">
        <w:t>,</w:t>
      </w:r>
      <w:r w:rsidR="0052369F">
        <w:t xml:space="preserve"> </w:t>
      </w:r>
      <w:r w:rsidR="00A8481E">
        <w:t>há</w:t>
      </w:r>
      <w:r>
        <w:t xml:space="preserve"> várias configurações expostas na classe </w:t>
      </w:r>
      <w:proofErr w:type="spellStart"/>
      <w:r w:rsidRPr="00A8481E">
        <w:rPr>
          <w:i/>
        </w:rPr>
        <w:t>application</w:t>
      </w:r>
      <w:proofErr w:type="spellEnd"/>
      <w:r w:rsidR="00A8481E">
        <w:t>;</w:t>
      </w:r>
      <w:r>
        <w:t xml:space="preserve"> essas configurações são valores expostos e são automaticamente inicializados por </w:t>
      </w:r>
      <w:r>
        <w:lastRenderedPageBreak/>
        <w:t>valores específicos ao instanciar a classe, porém</w:t>
      </w:r>
      <w:r w:rsidR="00A8481E">
        <w:t>,</w:t>
      </w:r>
      <w:r>
        <w:t xml:space="preserve"> esses valores devem ser substituídos ainda no método </w:t>
      </w:r>
      <w:proofErr w:type="spellStart"/>
      <w:r w:rsidRPr="00A8481E">
        <w:rPr>
          <w:i/>
        </w:rPr>
        <w:t>Init</w:t>
      </w:r>
      <w:proofErr w:type="spellEnd"/>
      <w:r>
        <w:t>.</w:t>
      </w:r>
    </w:p>
    <w:p w14:paraId="40A223AD" w14:textId="50A8B584" w:rsidR="009F7269" w:rsidRDefault="007D54BC" w:rsidP="006E5CC0">
      <w:pPr>
        <w:ind w:firstLine="567"/>
      </w:pPr>
      <w:r>
        <w:t>Esta classe é u</w:t>
      </w:r>
      <w:r w:rsidRPr="005C4796">
        <w:t xml:space="preserve">m </w:t>
      </w:r>
      <w:proofErr w:type="spellStart"/>
      <w:r w:rsidRPr="00AD28C4">
        <w:rPr>
          <w:i/>
        </w:rPr>
        <w:t>singleton</w:t>
      </w:r>
      <w:proofErr w:type="spellEnd"/>
      <w:r w:rsidR="005C4796" w:rsidRPr="005C4796">
        <w:t>, estrutura que tem apenas uma instância em toda execução do sistema</w:t>
      </w:r>
      <w:r w:rsidR="005C4796">
        <w:t>,</w:t>
      </w:r>
      <w:r>
        <w:t xml:space="preserve"> que cont</w:t>
      </w:r>
      <w:r w:rsidR="00AD28C4">
        <w:t>rola a estrutura de todo o jogo e que</w:t>
      </w:r>
      <w:r>
        <w:t xml:space="preserve"> dessa forma terá apenas uma via de acesso </w:t>
      </w:r>
      <w:r w:rsidR="00AD28C4">
        <w:t>onde a</w:t>
      </w:r>
      <w:r>
        <w:t xml:space="preserve"> aplicação será manipulada através dela, removendo a complexidade do </w:t>
      </w:r>
      <w:proofErr w:type="spellStart"/>
      <w:r w:rsidRPr="009F7269">
        <w:rPr>
          <w:i/>
        </w:rPr>
        <w:t>looping</w:t>
      </w:r>
      <w:proofErr w:type="spellEnd"/>
      <w:r>
        <w:t xml:space="preserve"> de jogo e controle </w:t>
      </w:r>
      <w:r w:rsidR="009F7269">
        <w:t>de memória do usuário. Nela serão</w:t>
      </w:r>
      <w:r>
        <w:t xml:space="preserve"> </w:t>
      </w:r>
      <w:r w:rsidR="006E5CC0">
        <w:t>determinadas</w:t>
      </w:r>
      <w:r>
        <w:t xml:space="preserve"> quais câmeras estão ativas, objetos que ser</w:t>
      </w:r>
      <w:r w:rsidR="009F7269">
        <w:t>ão carregados e cena ativa; também</w:t>
      </w:r>
      <w:r>
        <w:t xml:space="preserve"> utilizará todos os métodos utilizados no jogo.</w:t>
      </w:r>
    </w:p>
    <w:p w14:paraId="40A223AE" w14:textId="24693C2B" w:rsidR="007D54BC" w:rsidRDefault="003C5233" w:rsidP="007D54BC">
      <w:pPr>
        <w:pStyle w:val="Ttulo3"/>
      </w:pPr>
      <w:bookmarkStart w:id="48" w:name="_Toc435309617"/>
      <w:r>
        <w:t>Atributos da aplicação</w:t>
      </w:r>
      <w:bookmarkEnd w:id="48"/>
    </w:p>
    <w:p w14:paraId="40A223AF" w14:textId="77777777" w:rsidR="009F7269" w:rsidRDefault="009F7269" w:rsidP="007D54BC">
      <w:pPr>
        <w:ind w:firstLine="567"/>
      </w:pPr>
    </w:p>
    <w:p w14:paraId="40A223B0" w14:textId="77777777" w:rsidR="007D54BC" w:rsidRDefault="009F7269" w:rsidP="007D54BC">
      <w:pPr>
        <w:ind w:firstLine="567"/>
      </w:pPr>
      <w:r>
        <w:t>Tem-se o nome da aplicação</w:t>
      </w:r>
      <w:r w:rsidR="007D54BC">
        <w:t xml:space="preserve"> atribuído na variável pública </w:t>
      </w:r>
      <w:proofErr w:type="spellStart"/>
      <w:r w:rsidR="007D54BC" w:rsidRPr="009F7269">
        <w:rPr>
          <w:i/>
        </w:rPr>
        <w:t>name</w:t>
      </w:r>
      <w:proofErr w:type="spellEnd"/>
      <w:r>
        <w:t>. E</w:t>
      </w:r>
      <w:r w:rsidR="007D54BC">
        <w:t>ssa variável indica o nome que estará no topo da janela ao cria</w:t>
      </w:r>
      <w:r>
        <w:t>r-se</w:t>
      </w:r>
      <w:r w:rsidR="007D54BC">
        <w:t xml:space="preserve"> um executável.</w:t>
      </w:r>
    </w:p>
    <w:p w14:paraId="40A223B1" w14:textId="5BD62101" w:rsidR="007D54BC" w:rsidRDefault="007D54BC" w:rsidP="007D54BC">
      <w:pPr>
        <w:ind w:firstLine="567"/>
      </w:pPr>
      <w:r>
        <w:t xml:space="preserve">O tamanho da tela gerada é exposto pelo método </w:t>
      </w:r>
      <w:proofErr w:type="spellStart"/>
      <w:r w:rsidRPr="009F7269">
        <w:rPr>
          <w:i/>
        </w:rPr>
        <w:t>SetScreenSize</w:t>
      </w:r>
      <w:proofErr w:type="spellEnd"/>
      <w:r w:rsidR="009F7269">
        <w:t>.</w:t>
      </w:r>
      <w:r w:rsidR="00416434">
        <w:t xml:space="preserve"> </w:t>
      </w:r>
      <w:r w:rsidR="009F7269">
        <w:t>E</w:t>
      </w:r>
      <w:r>
        <w:t xml:space="preserve">sse método recebe uma variável do tipo </w:t>
      </w:r>
      <w:r w:rsidRPr="009F7269">
        <w:rPr>
          <w:i/>
        </w:rPr>
        <w:t>Vector2D</w:t>
      </w:r>
      <w:r w:rsidR="009F7269">
        <w:t xml:space="preserve"> -</w:t>
      </w:r>
      <w:r>
        <w:t xml:space="preserve"> variável que foi criada pelo projeto para determinar um ambiente vetorial de duas dimensões, classe com </w:t>
      </w:r>
      <w:proofErr w:type="spellStart"/>
      <w:r w:rsidRPr="009F7269">
        <w:rPr>
          <w:i/>
        </w:rPr>
        <w:t>template</w:t>
      </w:r>
      <w:proofErr w:type="spellEnd"/>
      <w:r>
        <w:t xml:space="preserve"> e que recebe como especialização o valor do tipo inteiro, portanto</w:t>
      </w:r>
      <w:r w:rsidR="00651CE7">
        <w:t>,</w:t>
      </w:r>
      <w:r>
        <w:t xml:space="preserve"> o tamanho da tela s</w:t>
      </w:r>
      <w:r w:rsidR="00651CE7">
        <w:t xml:space="preserve">ão dois valores do tipo inteiro - </w:t>
      </w:r>
      <w:r>
        <w:t>por padrão estão</w:t>
      </w:r>
      <w:r w:rsidR="009F7269">
        <w:t xml:space="preserve"> definidos em X = 640 e Y = 480 -</w:t>
      </w:r>
      <w:r>
        <w:t xml:space="preserve"> esses valores são determinados em </w:t>
      </w:r>
      <w:r w:rsidRPr="009F7269">
        <w:rPr>
          <w:i/>
        </w:rPr>
        <w:t>pixels</w:t>
      </w:r>
      <w:r>
        <w:t xml:space="preserve"> e o </w:t>
      </w:r>
      <w:r w:rsidRPr="009F7269">
        <w:rPr>
          <w:i/>
        </w:rPr>
        <w:t xml:space="preserve">framework </w:t>
      </w:r>
      <w:r w:rsidR="009F7269">
        <w:t>redimensiona</w:t>
      </w:r>
      <w:r>
        <w:t xml:space="preserve"> os </w:t>
      </w:r>
      <w:proofErr w:type="spellStart"/>
      <w:r w:rsidRPr="009F7269">
        <w:rPr>
          <w:i/>
        </w:rPr>
        <w:t>Sprites</w:t>
      </w:r>
      <w:proofErr w:type="spellEnd"/>
      <w:r w:rsidR="009F7269">
        <w:t xml:space="preserve"> da cena dada a </w:t>
      </w:r>
      <w:proofErr w:type="gramStart"/>
      <w:r w:rsidR="009F7269">
        <w:t>proporção(</w:t>
      </w:r>
      <w:proofErr w:type="gramEnd"/>
      <w:r>
        <w:t xml:space="preserve">esse assunto será abordado </w:t>
      </w:r>
      <w:r w:rsidR="00651CE7">
        <w:t>adiante</w:t>
      </w:r>
      <w:r>
        <w:t xml:space="preserve"> com mais detalhes</w:t>
      </w:r>
      <w:r w:rsidR="009F7269">
        <w:t>)</w:t>
      </w:r>
      <w:r>
        <w:t>. Ao editar</w:t>
      </w:r>
      <w:r w:rsidR="009F7269">
        <w:t xml:space="preserve"> o tamanho da tela</w:t>
      </w:r>
      <w:r w:rsidR="00651CE7">
        <w:t>,</w:t>
      </w:r>
      <w:r>
        <w:t xml:space="preserve"> os valores serão redimensionados em qualquer momento.</w:t>
      </w:r>
    </w:p>
    <w:p w14:paraId="40A223B2" w14:textId="77777777" w:rsidR="007D54BC" w:rsidRDefault="007D54BC" w:rsidP="007D54BC">
      <w:pPr>
        <w:ind w:firstLine="567"/>
      </w:pPr>
      <w:r>
        <w:t xml:space="preserve">Outro valor exposto é o valor </w:t>
      </w:r>
      <w:proofErr w:type="spellStart"/>
      <w:r w:rsidRPr="003B6ABD">
        <w:rPr>
          <w:i/>
        </w:rPr>
        <w:t>isRunning</w:t>
      </w:r>
      <w:proofErr w:type="spellEnd"/>
      <w:r>
        <w:t xml:space="preserve">, variável lógica simples que é iniciada com o valor verdadeiro, ao alterar para falso a aplicação sairá do </w:t>
      </w:r>
      <w:r w:rsidRPr="003B6ABD">
        <w:rPr>
          <w:i/>
        </w:rPr>
        <w:t>loop</w:t>
      </w:r>
      <w:r>
        <w:t xml:space="preserve"> de jogo e encerrará a aplicação.</w:t>
      </w:r>
    </w:p>
    <w:p w14:paraId="40A223B3" w14:textId="77777777" w:rsidR="007D54BC" w:rsidRDefault="007D54BC" w:rsidP="007D54BC">
      <w:pPr>
        <w:ind w:firstLine="567"/>
      </w:pPr>
      <w:r w:rsidRPr="00E11EF1">
        <w:t xml:space="preserve">A câmera principal também poderá ser alterada, essa câmera é determinada em cena e sempre podendo ser referenciada no </w:t>
      </w:r>
      <w:proofErr w:type="spellStart"/>
      <w:r w:rsidRPr="00E11EF1">
        <w:rPr>
          <w:i/>
        </w:rPr>
        <w:t>application</w:t>
      </w:r>
      <w:proofErr w:type="spellEnd"/>
      <w:r w:rsidRPr="00E11EF1">
        <w:t xml:space="preserve">. </w:t>
      </w:r>
      <w:r w:rsidR="003B6ABD" w:rsidRPr="00E11EF1">
        <w:t>No entanto,</w:t>
      </w:r>
      <w:r w:rsidRPr="00E11EF1">
        <w:t xml:space="preserve"> uma câmera padrão é criada e poderá ser referenciada a qualquer momento no projeto</w:t>
      </w:r>
      <w:r w:rsidR="003B6ABD" w:rsidRPr="00E11EF1">
        <w:t>;</w:t>
      </w:r>
      <w:r w:rsidRPr="00E11EF1">
        <w:t xml:space="preserve"> essa opção é dada para o uso de várias câmeras no projeto.</w:t>
      </w:r>
    </w:p>
    <w:p w14:paraId="40A223B4" w14:textId="77777777" w:rsidR="007B61DF" w:rsidRDefault="007B61DF" w:rsidP="007D54BC">
      <w:pPr>
        <w:ind w:firstLine="567"/>
      </w:pPr>
    </w:p>
    <w:p w14:paraId="40A223B5" w14:textId="017A144A" w:rsidR="007D54BC" w:rsidRDefault="003C5233" w:rsidP="007D54BC">
      <w:pPr>
        <w:pStyle w:val="Ttulo3"/>
      </w:pPr>
      <w:bookmarkStart w:id="49" w:name="_Toc435309618"/>
      <w:r>
        <w:lastRenderedPageBreak/>
        <w:t>Cenas</w:t>
      </w:r>
      <w:bookmarkEnd w:id="49"/>
    </w:p>
    <w:p w14:paraId="40A223B6" w14:textId="77777777" w:rsidR="007B61DF" w:rsidRDefault="007B61DF" w:rsidP="007D54BC">
      <w:pPr>
        <w:ind w:firstLine="567"/>
      </w:pPr>
    </w:p>
    <w:p w14:paraId="40A223B7" w14:textId="54DD60CE" w:rsidR="007D54BC" w:rsidRDefault="007D54BC" w:rsidP="007D54BC">
      <w:pPr>
        <w:ind w:firstLine="567"/>
      </w:pPr>
      <w:r>
        <w:t>As cenas são as</w:t>
      </w:r>
      <w:r w:rsidR="004D3128">
        <w:t xml:space="preserve"> estruturas primordiais do jogo,</w:t>
      </w:r>
      <w:r>
        <w:t xml:space="preserve"> nelas serão </w:t>
      </w:r>
      <w:r w:rsidR="00E11EF1">
        <w:t>criados e adicionados</w:t>
      </w:r>
      <w:r>
        <w:t xml:space="preserve"> todos os objetos, </w:t>
      </w:r>
      <w:proofErr w:type="spellStart"/>
      <w:r w:rsidRPr="004D3128">
        <w:rPr>
          <w:i/>
        </w:rPr>
        <w:t>sprites</w:t>
      </w:r>
      <w:proofErr w:type="spellEnd"/>
      <w:r>
        <w:t xml:space="preserve"> e estrutur</w:t>
      </w:r>
      <w:r w:rsidR="004D3128">
        <w:t>as que serão utilizados no jogo.</w:t>
      </w:r>
      <w:r w:rsidR="00EB7C72">
        <w:t xml:space="preserve"> </w:t>
      </w:r>
      <w:r w:rsidR="004D3128">
        <w:t>A</w:t>
      </w:r>
      <w:r>
        <w:t xml:space="preserve"> aplicação controla a navegação de cena e sempre executará inicialmente a prim</w:t>
      </w:r>
      <w:r w:rsidR="004D3128">
        <w:t>eira cena adicionada ao projeto.</w:t>
      </w:r>
      <w:r w:rsidR="00EB7C72">
        <w:t xml:space="preserve"> </w:t>
      </w:r>
      <w:r w:rsidR="004D3128">
        <w:t>E</w:t>
      </w:r>
      <w:r>
        <w:t xml:space="preserve">ssas cenas serão instanciadas e adicionadas na classe única de aplicação, através do método </w:t>
      </w:r>
      <w:proofErr w:type="spellStart"/>
      <w:r w:rsidRPr="004D3128">
        <w:rPr>
          <w:i/>
        </w:rPr>
        <w:t>Init</w:t>
      </w:r>
      <w:proofErr w:type="spellEnd"/>
      <w:r>
        <w:t xml:space="preserve"> do </w:t>
      </w:r>
      <w:proofErr w:type="spellStart"/>
      <w:r w:rsidRPr="004D3128">
        <w:rPr>
          <w:i/>
        </w:rPr>
        <w:t>MainGame</w:t>
      </w:r>
      <w:proofErr w:type="spellEnd"/>
      <w:r>
        <w:t>.</w:t>
      </w:r>
    </w:p>
    <w:p w14:paraId="4BD7A9FC" w14:textId="5D77334E" w:rsidR="00EB7C72" w:rsidRDefault="007D54BC" w:rsidP="007D54BC">
      <w:pPr>
        <w:ind w:firstLine="567"/>
      </w:pPr>
      <w:r>
        <w:t xml:space="preserve">Uma classe cena poderá ser criada </w:t>
      </w:r>
      <w:r w:rsidR="004D3128">
        <w:t>facilmente</w:t>
      </w:r>
      <w:r>
        <w:t xml:space="preserve">, </w:t>
      </w:r>
      <w:r w:rsidR="004D3128">
        <w:t>mas</w:t>
      </w:r>
      <w:r w:rsidR="00B669A3">
        <w:t xml:space="preserve"> é recomendado</w:t>
      </w:r>
      <w:r>
        <w:t xml:space="preserve"> para maior clareza e facilidade de organização do projeto, que a cena se torne uma classe criada pelo usuário que herde a classe padrão </w:t>
      </w:r>
      <w:proofErr w:type="spellStart"/>
      <w:r w:rsidRPr="004D3128">
        <w:rPr>
          <w:i/>
        </w:rPr>
        <w:t>Scene</w:t>
      </w:r>
      <w:proofErr w:type="spellEnd"/>
      <w:r w:rsidR="00B669A3">
        <w:t>;</w:t>
      </w:r>
      <w:r>
        <w:t xml:space="preserve"> assim</w:t>
      </w:r>
      <w:r w:rsidR="00B669A3">
        <w:t>,</w:t>
      </w:r>
      <w:r>
        <w:t xml:space="preserve"> o usuário poderá organizar e utilizar melhor os métodos dessa classe, tornando de fácil uso e com métodos devidamente organizados.</w:t>
      </w:r>
    </w:p>
    <w:p w14:paraId="40A223B8" w14:textId="7CE97C43" w:rsidR="007D54BC" w:rsidRDefault="00CA29C8" w:rsidP="007D54BC">
      <w:pPr>
        <w:ind w:firstLine="567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05D1FC" wp14:editId="7561C920">
                <wp:simplePos x="0" y="0"/>
                <wp:positionH relativeFrom="column">
                  <wp:posOffset>-635</wp:posOffset>
                </wp:positionH>
                <wp:positionV relativeFrom="paragraph">
                  <wp:posOffset>426720</wp:posOffset>
                </wp:positionV>
                <wp:extent cx="5482590" cy="3447415"/>
                <wp:effectExtent l="0" t="0" r="29210" b="32385"/>
                <wp:wrapTight wrapText="bothSides">
                  <wp:wrapPolygon edited="0">
                    <wp:start x="0" y="0"/>
                    <wp:lineTo x="0" y="21644"/>
                    <wp:lineTo x="21615" y="21644"/>
                    <wp:lineTo x="21615" y="0"/>
                    <wp:lineTo x="0" y="0"/>
                  </wp:wrapPolygon>
                </wp:wrapTight>
                <wp:docPr id="15" name="Grou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2590" cy="3447415"/>
                          <a:chOff x="2240" y="1860"/>
                          <a:chExt cx="7384" cy="4644"/>
                        </a:xfrm>
                      </wpg:grpSpPr>
                      <wps:wsp>
                        <wps:cNvPr id="16" name="AutoShape 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240" y="1860"/>
                            <a:ext cx="7384" cy="46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86868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830" y="2146"/>
                            <a:ext cx="8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B7192" w14:textId="6BF0C333" w:rsidR="002733B1" w:rsidRPr="00EB7C72" w:rsidRDefault="002733B1" w:rsidP="00BA35B9">
                              <w:pPr>
                                <w:ind w:firstLine="0"/>
                                <w:jc w:val="left"/>
                              </w:pPr>
                              <w:r>
                                <w:t>Cena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32" y="2450"/>
                            <a:ext cx="6800" cy="3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15"/>
                        <wpg:cNvGrpSpPr>
                          <a:grpSpLocks/>
                        </wpg:cNvGrpSpPr>
                        <wpg:grpSpPr bwMode="auto">
                          <a:xfrm>
                            <a:off x="2830" y="2825"/>
                            <a:ext cx="1523" cy="1238"/>
                            <a:chOff x="2830" y="2825"/>
                            <a:chExt cx="1523" cy="1238"/>
                          </a:xfrm>
                        </wpg:grpSpPr>
                        <wps:wsp>
                          <wps:cNvPr id="20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0" y="2825"/>
                              <a:ext cx="1523" cy="123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0DBAD8" w14:textId="7F3D29BE" w:rsidR="002733B1" w:rsidRPr="00BA35B9" w:rsidRDefault="002733B1" w:rsidP="00BA35B9">
                                <w:pPr>
                                  <w:ind w:firstLine="0"/>
                                  <w:jc w:val="lef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35B9">
                                  <w:rPr>
                                    <w:sz w:val="20"/>
                                    <w:szCs w:val="20"/>
                                  </w:rPr>
                                  <w:t>Objeto de 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0" y="3444"/>
                              <a:ext cx="1523" cy="41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35A040" w14:textId="2F516A6D" w:rsidR="002733B1" w:rsidRPr="00BA35B9" w:rsidRDefault="002733B1" w:rsidP="00BA35B9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35B9">
                                  <w:rPr>
                                    <w:sz w:val="16"/>
                                    <w:szCs w:val="16"/>
                                  </w:rPr>
                                  <w:t>Comportamentos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615" y="2825"/>
                            <a:ext cx="1427" cy="6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4F78B" w14:textId="35F95DDF" w:rsidR="002733B1" w:rsidRDefault="002733B1" w:rsidP="00BA35B9">
                              <w:pPr>
                                <w:ind w:firstLine="0"/>
                              </w:pPr>
                              <w:r>
                                <w:t>Observador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17"/>
                        <wpg:cNvGrpSpPr>
                          <a:grpSpLocks/>
                        </wpg:cNvGrpSpPr>
                        <wpg:grpSpPr bwMode="auto">
                          <a:xfrm>
                            <a:off x="3021" y="4575"/>
                            <a:ext cx="1522" cy="1238"/>
                            <a:chOff x="2830" y="2825"/>
                            <a:chExt cx="1523" cy="1238"/>
                          </a:xfrm>
                        </wpg:grpSpPr>
                        <wps:wsp>
                          <wps:cNvPr id="25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0" y="2825"/>
                              <a:ext cx="1523" cy="123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B0A0D1" w14:textId="77777777" w:rsidR="002733B1" w:rsidRPr="00BA35B9" w:rsidRDefault="002733B1" w:rsidP="00BA35B9">
                                <w:pPr>
                                  <w:ind w:firstLine="0"/>
                                  <w:jc w:val="lef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A35B9">
                                  <w:rPr>
                                    <w:sz w:val="20"/>
                                    <w:szCs w:val="20"/>
                                  </w:rPr>
                                  <w:t>Objeto de 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0" y="3444"/>
                              <a:ext cx="1523" cy="41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166935" w14:textId="77777777" w:rsidR="002733B1" w:rsidRPr="00BA35B9" w:rsidRDefault="002733B1" w:rsidP="00BA35B9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35B9">
                                  <w:rPr>
                                    <w:sz w:val="16"/>
                                    <w:szCs w:val="16"/>
                                  </w:rPr>
                                  <w:t>Comportamentos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914" y="2521"/>
                            <a:ext cx="86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26B6F" w14:textId="20A5C364" w:rsidR="002733B1" w:rsidRDefault="002733B1" w:rsidP="00BA35B9">
                              <w:pPr>
                                <w:ind w:firstLine="0"/>
                                <w:jc w:val="left"/>
                              </w:pPr>
                              <w:r>
                                <w:t>Sprite</w:t>
                              </w:r>
                            </w:p>
                            <w:p w14:paraId="1F65D4E9" w14:textId="77777777" w:rsidR="002733B1" w:rsidRPr="00EB7C72" w:rsidRDefault="002733B1" w:rsidP="00BA35B9">
                              <w:pPr>
                                <w:ind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021" y="4271"/>
                            <a:ext cx="86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FDA2A" w14:textId="5A3DF4CE" w:rsidR="002733B1" w:rsidRPr="00EB7C72" w:rsidRDefault="002733B1" w:rsidP="00BA35B9">
                              <w:pPr>
                                <w:ind w:firstLine="0"/>
                                <w:jc w:val="left"/>
                              </w:pPr>
                              <w:r>
                                <w:t>Texto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3"/>
                        <wps:cNvCnPr>
                          <a:cxnSpLocks noChangeShapeType="1"/>
                          <a:stCxn id="22" idx="1"/>
                          <a:endCxn id="20" idx="3"/>
                        </wps:cNvCnPr>
                        <wps:spPr bwMode="auto">
                          <a:xfrm flipH="1">
                            <a:off x="4353" y="3135"/>
                            <a:ext cx="2262" cy="3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4"/>
                        <wps:cNvCnPr>
                          <a:cxnSpLocks noChangeShapeType="1"/>
                          <a:stCxn id="22" idx="1"/>
                          <a:endCxn id="25" idx="3"/>
                        </wps:cNvCnPr>
                        <wps:spPr bwMode="auto">
                          <a:xfrm flipH="1">
                            <a:off x="4543" y="3135"/>
                            <a:ext cx="2072" cy="20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205D1FC" id="Group_x0020_8" o:spid="_x0000_s1028" style="position:absolute;left:0;text-align:left;margin-left:-.05pt;margin-top:33.6pt;width:431.7pt;height:271.45pt;z-index:-251654144" coordorigin="2240,1860" coordsize="7384,46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">
                <o:lock v:ext="edit" aspectratio="t"/>
                <v:rect id="AutoShape_x0020_7" o:spid="_x0000_s1029" style="position:absolute;left:2240;top:1860;width:7384;height:46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uMwuwQAA&#10;ANsAAAAPAAAAZHJzL2Rvd25yZXYueG1sRE/basJAEH0X/IdlBN/qxj5Yia5SiqaWquDlA6bZMQnN&#10;zobdNca/dwsF3+ZwrjNfdqYWLTlfWVYwHiUgiHOrKy4UnE/rlykIH5A11pZJwZ08LBf93hxTbW98&#10;oPYYChFD2KeooAyhSaX0eUkG/cg2xJG7WGcwROgKqR3eYrip5WuSTKTBimNDiQ19lJT/Hq9GweV7&#10;69Hv9M9qP07az6vL3rKvTKnhoHufgQjUhaf4373Rcf4E/n6JB8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7jMLsEAAADbAAAADwAAAAAAAAAAAAAAAACXAgAAZHJzL2Rvd25y&#10;ZXYueG1sUEsFBgAAAAAEAAQA9QAAAIUDAAAAAA==&#10;" fillcolor="white [3201]" strokecolor="black [3200]" strokeweight="2.5pt">
                  <v:shadow color="#868686" opacity="49150f"/>
                  <o:lock v:ext="edit" aspectratio="t" text="t"/>
                </v:rect>
                <v:rect id="Rectangle_x0020_10" o:spid="_x0000_s1030" style="position:absolute;left:2830;top:2146;width:865;height:3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<v:textbox>
                    <w:txbxContent>
                      <w:p w14:paraId="306B7192" w14:textId="6BF0C333" w:rsidR="002733B1" w:rsidRPr="00EB7C72" w:rsidRDefault="002733B1" w:rsidP="00BA35B9">
                        <w:pPr>
                          <w:ind w:firstLine="0"/>
                          <w:jc w:val="left"/>
                        </w:pPr>
                        <w:r>
                          <w:t>Cena</w:t>
                        </w:r>
                      </w:p>
                    </w:txbxContent>
                  </v:textbox>
                </v:rect>
                <v:rect id="Rectangle_x0020_12" o:spid="_x0000_s1031" style="position:absolute;left:2532;top:2450;width:6800;height:37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2UGYxAAA&#10;ANsAAAAPAAAAZHJzL2Rvd25yZXYueG1sRI9Bb8IwDIXvk/gPkZF2G+mYNEEhraZNTNsRymU3rzFt&#10;oXGqJkDh1+MDEjdb7/m9z8t8cK06UR8azwZeJwko4tLbhisD22L1MgMVIrLF1jMZuFCAPBs9LTG1&#10;/sxrOm1ipSSEQ4oG6hi7VOtQ1uQwTHxHLNrO9w6jrH2lbY9nCXetnibJu3bYsDTU2NFnTeVhc3QG&#10;/pvpFq/r4jtx89Vb/B2K/fHvy5jn8fCxABVpiA/z/frHCr7Ayi8yg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NlBmMQAAADbAAAADwAAAAAAAAAAAAAAAACXAgAAZHJzL2Rv&#10;d25yZXYueG1sUEsFBgAAAAAEAAQA9QAAAIgDAAAAAA==&#10;"/>
                <v:group id="Group_x0020_15" o:spid="_x0000_s1032" style="position:absolute;left:2830;top:2825;width:1523;height:1238" coordorigin="2830,2825" coordsize="1523,12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roundrect id="AutoShape_x0020_13" o:spid="_x0000_s1033" style="position:absolute;left:2830;top:2825;width:1523;height:1238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LzXwAAA&#10;ANsAAAAPAAAAZHJzL2Rvd25yZXYueG1sRE/Pa8IwFL4L/g/hCbtporAxO9MigmO3sc6Dx7fmrS1r&#10;XmqS1s6/3hwGO358v3fFZDsxkg+tYw3rlQJBXDnTcq3h9HlcPoMIEdlg55g0/FKAIp/PdpgZd+UP&#10;GstYixTCIUMNTYx9JmWoGrIYVq4nTty38xZjgr6WxuM1hdtObpR6khZbTg0N9nRoqPopB6uhMmpQ&#10;/jy+b78eY3kbhwvL14vWD4tp/wIi0hT/xX/uN6Nhk9anL+kHyPw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PLzXwAAAANsAAAAPAAAAAAAAAAAAAAAAAJcCAABkcnMvZG93bnJl&#10;di54bWxQSwUGAAAAAAQABAD1AAAAhAMAAAAA&#10;">
                    <v:textbox>
                      <w:txbxContent>
                        <w:p w14:paraId="7A0DBAD8" w14:textId="7F3D29BE" w:rsidR="002733B1" w:rsidRPr="00BA35B9" w:rsidRDefault="002733B1" w:rsidP="00BA35B9">
                          <w:pPr>
                            <w:ind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A35B9">
                            <w:rPr>
                              <w:sz w:val="20"/>
                              <w:szCs w:val="20"/>
                            </w:rPr>
                            <w:t>Objeto de jogo</w:t>
                          </w:r>
                        </w:p>
                      </w:txbxContent>
                    </v:textbox>
                  </v:roundrect>
                  <v:roundrect id="AutoShape_x0020_14" o:spid="_x0000_s1034" style="position:absolute;left:2830;top:3444;width:1523;height:416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cBlMwwAA&#10;ANsAAAAPAAAAZHJzL2Rvd25yZXYueG1sRI9Ba8JAFITvgv9heYXezK5Ci6auUoSW3orRg8fX7DMJ&#10;Zt/G3U1M++vdQqHHYWa+Ydbb0bZiIB8axxrmmQJBXDrTcKXheHibLUGEiGywdUwavinAdjOdrDE3&#10;7sZ7GopYiQThkKOGOsYulzKUNVkMmeuIk3d23mJM0lfSeLwluG3lQqlnabHhtFBjR7uaykvRWw2l&#10;Ub3yp+Fz9fUUi5+hv7J8v2r9+DC+voCINMb/8F/7w2hYzOH3S/oB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9cBlMwwAAANsAAAAPAAAAAAAAAAAAAAAAAJcCAABkcnMvZG93&#10;bnJldi54bWxQSwUGAAAAAAQABAD1AAAAhwMAAAAA&#10;">
                    <v:textbox>
                      <w:txbxContent>
                        <w:p w14:paraId="0735A040" w14:textId="2F516A6D" w:rsidR="002733B1" w:rsidRPr="00BA35B9" w:rsidRDefault="002733B1" w:rsidP="00BA35B9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BA35B9">
                            <w:rPr>
                              <w:sz w:val="16"/>
                              <w:szCs w:val="16"/>
                            </w:rPr>
                            <w:t>Comportamentos</w:t>
                          </w:r>
                        </w:p>
                      </w:txbxContent>
                    </v:textbox>
                  </v:roundrect>
                </v:group>
                <v:roundrect id="AutoShape_x0020_16" o:spid="_x0000_s1035" style="position:absolute;left:6615;top:2825;width:1427;height:619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oc7wwAA&#10;ANsAAAAPAAAAZHJzL2Rvd25yZXYueG1sRI9Ba8JAFITvBf/D8oTe6q4BS42uIoLirTTtocdn9pkE&#10;s2/j7iam/fXdQqHHYWa+Ydbb0bZiIB8axxrmMwWCuHSm4UrDx/vh6QVEiMgGW8ek4YsCbDeThzXm&#10;xt35jYYiViJBOOSooY6xy6UMZU0Ww8x1xMm7OG8xJukraTzeE9y2MlPqWVpsOC3U2NG+pvJa9FZD&#10;aVSv/OfwujwvYvE99DeWx5vWj9NxtwIRaYz/4b/2yWjIMvj9kn6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ooc7wwAAANsAAAAPAAAAAAAAAAAAAAAAAJcCAABkcnMvZG93&#10;bnJldi54bWxQSwUGAAAAAAQABAD1AAAAhwMAAAAA&#10;">
                  <v:textbox>
                    <w:txbxContent>
                      <w:p w14:paraId="47E4F78B" w14:textId="35F95DDF" w:rsidR="002733B1" w:rsidRDefault="002733B1" w:rsidP="00BA35B9">
                        <w:pPr>
                          <w:ind w:firstLine="0"/>
                        </w:pPr>
                        <w:r>
                          <w:t>Observador</w:t>
                        </w:r>
                      </w:p>
                    </w:txbxContent>
                  </v:textbox>
                </v:roundrect>
                <v:group id="Group_x0020_17" o:spid="_x0000_s1036" style="position:absolute;left:3021;top:4575;width:1522;height:1238" coordorigin="2830,2825" coordsize="1523,12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roundrect id="AutoShape_x0020_18" o:spid="_x0000_s1037" style="position:absolute;left:2830;top:2825;width:1523;height:1238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Sx9PwwAA&#10;ANsAAAAPAAAAZHJzL2Rvd25yZXYueG1sRI9BawIxFITvBf9DeIK3mihY6moUESy9lW49eHxunruL&#10;m5c1ya5rf31TKPQ4zMw3zHo72Eb05EPtWMNsqkAQF87UXGo4fh2eX0GEiGywcUwaHhRguxk9rTEz&#10;7s6f1OexFAnCIUMNVYxtJmUoKrIYpq4lTt7FeYsxSV9K4/Ge4LaRc6VepMWa00KFLe0rKq55ZzUU&#10;RnXKn/qP5XkR8+++u7F8u2k9GQ+7FYhIQ/wP/7XfjYb5An6/pB8gN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Sx9PwwAAANsAAAAPAAAAAAAAAAAAAAAAAJcCAABkcnMvZG93&#10;bnJldi54bWxQSwUGAAAAAAQABAD1AAAAhwMAAAAA&#10;">
                    <v:textbox>
                      <w:txbxContent>
                        <w:p w14:paraId="72B0A0D1" w14:textId="77777777" w:rsidR="002733B1" w:rsidRPr="00BA35B9" w:rsidRDefault="002733B1" w:rsidP="00BA35B9">
                          <w:pPr>
                            <w:ind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A35B9">
                            <w:rPr>
                              <w:sz w:val="20"/>
                              <w:szCs w:val="20"/>
                            </w:rPr>
                            <w:t>Objeto de jogo</w:t>
                          </w:r>
                        </w:p>
                      </w:txbxContent>
                    </v:textbox>
                  </v:roundrect>
                  <v:roundrect id="AutoShape_x0020_19" o:spid="_x0000_s1038" style="position:absolute;left:2830;top:3444;width:1523;height:416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mYE4wwAA&#10;ANsAAAAPAAAAZHJzL2Rvd25yZXYueG1sRI9BawIxFITvBf9DeIK3migodTWKCJbeSrcePD43z93F&#10;zcuaZNdtf31TKPQ4zMw3zGY32Eb05EPtWMNsqkAQF87UXGo4fR6fX0CEiGywcUwavijAbjt62mBm&#10;3IM/qM9jKRKEQ4YaqhjbTMpQVGQxTF1LnLyr8xZjkr6UxuMjwW0j50otpcWa00KFLR0qKm55ZzUU&#10;RnXKn/v31WUR8+++u7N8vWs9GQ/7NYhIQ/wP/7XfjIb5En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mYE4wwAAANsAAAAPAAAAAAAAAAAAAAAAAJcCAABkcnMvZG93&#10;bnJldi54bWxQSwUGAAAAAAQABAD1AAAAhwMAAAAA&#10;">
                    <v:textbox>
                      <w:txbxContent>
                        <w:p w14:paraId="7D166935" w14:textId="77777777" w:rsidR="002733B1" w:rsidRPr="00BA35B9" w:rsidRDefault="002733B1" w:rsidP="00BA35B9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BA35B9">
                            <w:rPr>
                              <w:sz w:val="16"/>
                              <w:szCs w:val="16"/>
                            </w:rPr>
                            <w:t>Comportamentos</w:t>
                          </w:r>
                        </w:p>
                      </w:txbxContent>
                    </v:textbox>
                  </v:roundrect>
                </v:group>
                <v:rect id="Rectangle_x0020_20" o:spid="_x0000_s1039" style="position:absolute;left:2914;top:2521;width:864;height:3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iaXWxAAA&#10;ANsAAAAPAAAAZHJzL2Rvd25yZXYueG1sRI9Ba8JAFITvhf6H5RW8FN3UQ1tiNlKEYhBBGqvnR/aZ&#10;hGbfxuyaxH/fFQSPw8x8wyTL0TSip87VlhW8zSIQxIXVNZcKfvff008QziNrbCyTgis5WKbPTwnG&#10;2g78Q33uSxEg7GJUUHnfxlK6oiKDbmZb4uCdbGfQB9mVUnc4BLhp5DyK3qXBmsNChS2tKir+8otR&#10;MBS7/rjfruXu9ZhZPmfnVX7YKDV5Gb8WIDyN/hG+tzOtYP4Bty/hB8j0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ml1sQAAADbAAAADwAAAAAAAAAAAAAAAACXAgAAZHJzL2Rv&#10;d25yZXYueG1sUEsFBgAAAAAEAAQA9QAAAIgDAAAAAA==&#10;" filled="f" stroked="f">
                  <v:textbox>
                    <w:txbxContent>
                      <w:p w14:paraId="4DD26B6F" w14:textId="20A5C364" w:rsidR="002733B1" w:rsidRDefault="002733B1" w:rsidP="00BA35B9">
                        <w:pPr>
                          <w:ind w:firstLine="0"/>
                          <w:jc w:val="left"/>
                        </w:pPr>
                        <w:r>
                          <w:t>Sprite</w:t>
                        </w:r>
                      </w:p>
                      <w:p w14:paraId="1F65D4E9" w14:textId="77777777" w:rsidR="002733B1" w:rsidRPr="00EB7C72" w:rsidRDefault="002733B1" w:rsidP="00BA35B9">
                        <w:pPr>
                          <w:ind w:firstLine="0"/>
                          <w:jc w:val="left"/>
                        </w:pPr>
                      </w:p>
                    </w:txbxContent>
                  </v:textbox>
                </v:rect>
                <v:rect id="Rectangle_x0020_21" o:spid="_x0000_s1040" style="position:absolute;left:3021;top:4271;width:864;height:3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>
                  <v:textbox>
                    <w:txbxContent>
                      <w:p w14:paraId="5B2FDA2A" w14:textId="5A3DF4CE" w:rsidR="002733B1" w:rsidRPr="00EB7C72" w:rsidRDefault="002733B1" w:rsidP="00BA35B9">
                        <w:pPr>
                          <w:ind w:firstLine="0"/>
                          <w:jc w:val="left"/>
                        </w:pPr>
                        <w:r>
                          <w:t>Texto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23" o:spid="_x0000_s1041" type="#_x0000_t32" style="position:absolute;left:4353;top:3135;width:2262;height:30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_x0020_24" o:spid="_x0000_s1042" type="#_x0000_t32" style="position:absolute;left:4543;top:3135;width:2072;height:20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8z0w7vgAAANsAAAAPAAAAAAAAAAAAAAAAAKEC&#10;AABkcnMvZG93bnJldi54bWxQSwUGAAAAAAQABAD5AAAAjAMAAAAA&#10;">
                  <v:stroke endarrow="block"/>
                </v:shape>
                <w10:wrap type="tight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DD7BB" wp14:editId="6F24BD2A">
                <wp:simplePos x="0" y="0"/>
                <wp:positionH relativeFrom="column">
                  <wp:posOffset>1270</wp:posOffset>
                </wp:positionH>
                <wp:positionV relativeFrom="paragraph">
                  <wp:posOffset>4085590</wp:posOffset>
                </wp:positionV>
                <wp:extent cx="5908040" cy="146050"/>
                <wp:effectExtent l="0" t="0" r="635" b="6350"/>
                <wp:wrapTight wrapText="bothSides">
                  <wp:wrapPolygon edited="0">
                    <wp:start x="-35" y="0"/>
                    <wp:lineTo x="-35" y="20191"/>
                    <wp:lineTo x="21600" y="20191"/>
                    <wp:lineTo x="21600" y="0"/>
                    <wp:lineTo x="-35" y="0"/>
                  </wp:wrapPolygon>
                </wp:wrapTight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04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A009E" w14:textId="56EF2E42" w:rsidR="002733B1" w:rsidRPr="00614C93" w:rsidRDefault="002733B1" w:rsidP="003536A1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bookmarkStart w:id="50" w:name="_Toc433234246"/>
                            <w:bookmarkStart w:id="51" w:name="_Toc433234557"/>
                            <w:bookmarkStart w:id="52" w:name="_Toc435309110"/>
                            <w:r>
                              <w:t xml:space="preserve">Figura </w:t>
                            </w:r>
                            <w:r w:rsidR="00EF295C">
                              <w:fldChar w:fldCharType="begin"/>
                            </w:r>
                            <w:r w:rsidR="00EF295C">
                              <w:instrText xml:space="preserve"> SEQ Figura \* ARABIC </w:instrText>
                            </w:r>
                            <w:r w:rsidR="00EF29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EF29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Representação gráfica da estrutura de uma cena</w:t>
                            </w:r>
                            <w:bookmarkEnd w:id="50"/>
                            <w:bookmarkEnd w:id="51"/>
                            <w:bookmarkEnd w:id="5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ADD7BB" id="Text_x0020_Box_x0020_25" o:spid="_x0000_s1043" type="#_x0000_t202" style="position:absolute;left:0;text-align:left;margin-left:.1pt;margin-top:321.7pt;width:465.2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" stroked="f">
                <v:textbox style="mso-fit-shape-to-text:t" inset="0,0,0,0">
                  <w:txbxContent>
                    <w:p w14:paraId="393A009E" w14:textId="56EF2E42" w:rsidR="002733B1" w:rsidRPr="00614C93" w:rsidRDefault="002733B1" w:rsidP="003536A1">
                      <w:pPr>
                        <w:pStyle w:val="Legenda"/>
                        <w:rPr>
                          <w:sz w:val="24"/>
                        </w:rPr>
                      </w:pPr>
                      <w:bookmarkStart w:id="58" w:name="_Toc433234246"/>
                      <w:bookmarkStart w:id="59" w:name="_Toc433234557"/>
                      <w:bookmarkStart w:id="60" w:name="_Toc43530911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Representação gráfica da estrutura de uma cena</w:t>
                      </w:r>
                      <w:bookmarkEnd w:id="58"/>
                      <w:bookmarkEnd w:id="59"/>
                      <w:bookmarkEnd w:id="60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6DD579" w14:textId="77777777" w:rsidR="00CA29C8" w:rsidRDefault="00CA29C8" w:rsidP="007D54BC">
      <w:pPr>
        <w:ind w:firstLine="567"/>
      </w:pPr>
    </w:p>
    <w:p w14:paraId="40A223B9" w14:textId="67A35EBE" w:rsidR="007D54BC" w:rsidRDefault="007B61DF" w:rsidP="007D54BC">
      <w:pPr>
        <w:ind w:firstLine="567"/>
      </w:pPr>
      <w:r>
        <w:t>A organização da estrutura da cena é a cargo do usuário,</w:t>
      </w:r>
      <w:r w:rsidR="00D006FC">
        <w:t xml:space="preserve"> </w:t>
      </w:r>
      <w:r>
        <w:t>mas</w:t>
      </w:r>
      <w:r w:rsidR="007D54BC">
        <w:t xml:space="preserve"> é recomendado que no método construtor da cena sejam </w:t>
      </w:r>
      <w:r>
        <w:t xml:space="preserve">criados todos os seus atributos. </w:t>
      </w:r>
      <w:r w:rsidRPr="00D006FC">
        <w:t>E</w:t>
      </w:r>
      <w:r w:rsidR="007D54BC" w:rsidRPr="00D006FC">
        <w:t>sses atributos são o nome da cena</w:t>
      </w:r>
      <w:r w:rsidR="007D54BC">
        <w:t xml:space="preserve">, que poderá ser acessada durante o jogo pelo usuário </w:t>
      </w:r>
      <w:r w:rsidR="007D54BC">
        <w:lastRenderedPageBreak/>
        <w:t>através dele, portanto</w:t>
      </w:r>
      <w:r>
        <w:t>,</w:t>
      </w:r>
      <w:r w:rsidR="007D54BC">
        <w:t xml:space="preserve"> nomes claros podem facilitar a estrutura do jogo e buscas poderão ser feitas através deles</w:t>
      </w:r>
      <w:r>
        <w:t xml:space="preserve"> -</w:t>
      </w:r>
      <w:r w:rsidR="007D54BC">
        <w:t xml:space="preserve"> causando</w:t>
      </w:r>
      <w:r>
        <w:t>, dessa forma,</w:t>
      </w:r>
      <w:r w:rsidR="007D54BC">
        <w:t xml:space="preserve"> uma navegação de tela </w:t>
      </w:r>
      <w:r w:rsidR="007D54BC" w:rsidRPr="00DF22AB">
        <w:t>si</w:t>
      </w:r>
      <w:r w:rsidR="007D54BC">
        <w:t>m</w:t>
      </w:r>
      <w:r w:rsidR="007D54BC" w:rsidRPr="00DF22AB">
        <w:t>plificada</w:t>
      </w:r>
      <w:r w:rsidR="007D54BC">
        <w:t xml:space="preserve">. </w:t>
      </w:r>
      <w:r>
        <w:t>A parte fundamental</w:t>
      </w:r>
      <w:r w:rsidR="007D54BC">
        <w:t xml:space="preserve"> são os objetos de jogo e os observadores, esses dois tipos de estrutura atuam constantemente na cena e é onde tod</w:t>
      </w:r>
      <w:r>
        <w:t>a</w:t>
      </w:r>
      <w:r w:rsidR="007D54BC">
        <w:t xml:space="preserve"> a lógica do jogo se encontra.</w:t>
      </w:r>
    </w:p>
    <w:p w14:paraId="40A223BA" w14:textId="77777777" w:rsidR="007D54BC" w:rsidRDefault="007D54BC" w:rsidP="007D54BC">
      <w:pPr>
        <w:ind w:firstLine="567"/>
      </w:pPr>
      <w:r>
        <w:t xml:space="preserve">Esses elementos são estruturados na cena através de uma lista, tipo padrão do </w:t>
      </w:r>
      <w:r w:rsidRPr="007B61DF">
        <w:rPr>
          <w:i/>
        </w:rPr>
        <w:t xml:space="preserve">C </w:t>
      </w:r>
      <w:proofErr w:type="spellStart"/>
      <w:r w:rsidRPr="007B61DF">
        <w:rPr>
          <w:i/>
        </w:rPr>
        <w:t>list</w:t>
      </w:r>
      <w:proofErr w:type="spellEnd"/>
      <w:r>
        <w:t>, e possuem acessos públicos, já que alguma ordenação ou acess</w:t>
      </w:r>
      <w:r w:rsidR="00B669A3">
        <w:t>o mais complexo seja necessário. P</w:t>
      </w:r>
      <w:r>
        <w:t>ortanto</w:t>
      </w:r>
      <w:r w:rsidR="00B669A3">
        <w:t>,</w:t>
      </w:r>
      <w:r>
        <w:t xml:space="preserve"> as listas de elementos do jogo possuem visibilidade pública.</w:t>
      </w:r>
    </w:p>
    <w:p w14:paraId="40A223BB" w14:textId="77777777" w:rsidR="007B61DF" w:rsidRDefault="007B61DF" w:rsidP="007D54BC">
      <w:pPr>
        <w:ind w:firstLine="567"/>
      </w:pPr>
    </w:p>
    <w:p w14:paraId="40A223BC" w14:textId="77777777" w:rsidR="007D54BC" w:rsidRPr="007B61DF" w:rsidRDefault="007D54BC" w:rsidP="007D54BC">
      <w:pPr>
        <w:pStyle w:val="Ttulo3"/>
        <w:rPr>
          <w:i/>
        </w:rPr>
      </w:pPr>
      <w:bookmarkStart w:id="53" w:name="_Toc435309619"/>
      <w:proofErr w:type="spellStart"/>
      <w:r w:rsidRPr="007B61DF">
        <w:rPr>
          <w:i/>
        </w:rPr>
        <w:t>GameObjects</w:t>
      </w:r>
      <w:bookmarkEnd w:id="53"/>
      <w:proofErr w:type="spellEnd"/>
    </w:p>
    <w:p w14:paraId="40A223BD" w14:textId="77777777" w:rsidR="007B61DF" w:rsidRDefault="007B61DF" w:rsidP="007D54BC">
      <w:pPr>
        <w:ind w:firstLine="567"/>
      </w:pPr>
    </w:p>
    <w:p w14:paraId="40A223BE" w14:textId="77777777" w:rsidR="007D54BC" w:rsidRDefault="007D54BC" w:rsidP="007D54BC">
      <w:pPr>
        <w:ind w:firstLine="567"/>
      </w:pPr>
      <w:r>
        <w:t xml:space="preserve">Objetos de jogo, ou </w:t>
      </w:r>
      <w:r w:rsidRPr="00360281">
        <w:rPr>
          <w:i/>
        </w:rPr>
        <w:t xml:space="preserve">game </w:t>
      </w:r>
      <w:proofErr w:type="spellStart"/>
      <w:r w:rsidRPr="00360281">
        <w:rPr>
          <w:i/>
        </w:rPr>
        <w:t>objects</w:t>
      </w:r>
      <w:proofErr w:type="spellEnd"/>
      <w:r>
        <w:t xml:space="preserve">, como são estruturados no jogo, é definido como tudo aquilo que será exibido </w:t>
      </w:r>
      <w:r w:rsidR="00360281">
        <w:t>no jogo e de forma independente:</w:t>
      </w:r>
      <w:r>
        <w:t xml:space="preserve"> um objeto de jogo possui apenas seu comportamento e não deve ter conhecimento de todo o universo, a não ser que alguns dos objetos entre</w:t>
      </w:r>
      <w:r w:rsidR="00360281">
        <w:t>m em conflito (como</w:t>
      </w:r>
      <w:r>
        <w:t xml:space="preserve"> alguma ferramenta de física</w:t>
      </w:r>
      <w:r w:rsidR="00360281">
        <w:t>,</w:t>
      </w:r>
      <w:r>
        <w:t xml:space="preserve"> por exemplo</w:t>
      </w:r>
      <w:r w:rsidR="00360281">
        <w:t>)</w:t>
      </w:r>
      <w:r>
        <w:t>, aí deverá haver contato entre dois objetos de jogo e i</w:t>
      </w:r>
      <w:r w:rsidR="00360281">
        <w:t>nterferir em seu comportamento.</w:t>
      </w:r>
    </w:p>
    <w:p w14:paraId="40A223BF" w14:textId="77777777" w:rsidR="007D54BC" w:rsidRDefault="007D54BC" w:rsidP="007D54BC">
      <w:pPr>
        <w:ind w:firstLine="567"/>
      </w:pPr>
      <w:r>
        <w:t xml:space="preserve">Todos os objetos possuem características em comum, a principal delas é o método </w:t>
      </w:r>
      <w:proofErr w:type="spellStart"/>
      <w:r w:rsidRPr="00E11EF1">
        <w:rPr>
          <w:i/>
        </w:rPr>
        <w:t>draw</w:t>
      </w:r>
      <w:proofErr w:type="spellEnd"/>
      <w:r w:rsidR="00360281" w:rsidRPr="001C0701">
        <w:t>.</w:t>
      </w:r>
      <w:r w:rsidR="00360281">
        <w:t xml:space="preserve"> O</w:t>
      </w:r>
      <w:r>
        <w:t xml:space="preserve"> que diferencia um </w:t>
      </w:r>
      <w:r w:rsidRPr="00360281">
        <w:rPr>
          <w:i/>
        </w:rPr>
        <w:t xml:space="preserve">game </w:t>
      </w:r>
      <w:proofErr w:type="spellStart"/>
      <w:r w:rsidRPr="00360281">
        <w:rPr>
          <w:i/>
        </w:rPr>
        <w:t>object</w:t>
      </w:r>
      <w:proofErr w:type="spellEnd"/>
      <w:r>
        <w:t xml:space="preserve"> em sua essência é que ele é desenhado na tela, o que o torna conceitualmente como um ator no jogo. Para desenhar na tela, precisamos de dados como rotação, tamanho e posição na cena. Para encapsular essas informações foi criada a classe </w:t>
      </w:r>
      <w:proofErr w:type="spellStart"/>
      <w:r w:rsidRPr="00360281">
        <w:rPr>
          <w:i/>
        </w:rPr>
        <w:t>Transform</w:t>
      </w:r>
      <w:proofErr w:type="spellEnd"/>
      <w:r w:rsidRPr="00E11EF1">
        <w:t>. Um dos atributos públicos do objeto de jogo.</w:t>
      </w:r>
    </w:p>
    <w:p w14:paraId="40A223C0" w14:textId="77777777" w:rsidR="007D54BC" w:rsidRDefault="007D54BC" w:rsidP="007D54BC">
      <w:pPr>
        <w:ind w:firstLine="567"/>
      </w:pPr>
      <w:r>
        <w:t xml:space="preserve">Todo objeto de jogo possui um identificador, o atributo </w:t>
      </w:r>
      <w:proofErr w:type="spellStart"/>
      <w:r w:rsidRPr="00360281">
        <w:rPr>
          <w:i/>
        </w:rPr>
        <w:t>name</w:t>
      </w:r>
      <w:proofErr w:type="spellEnd"/>
      <w:r>
        <w:t>. Esse identificador tem a intenção de tornar mais claro</w:t>
      </w:r>
      <w:r w:rsidR="00360281">
        <w:t xml:space="preserve"> e fácil</w:t>
      </w:r>
      <w:r>
        <w:t xml:space="preserve"> o acesso aos objetos, além de diferenciar vários objetos do mesmo tipo</w:t>
      </w:r>
      <w:r w:rsidR="00360281">
        <w:t>. E</w:t>
      </w:r>
      <w:r>
        <w:t>m alguns jogos é necessário</w:t>
      </w:r>
      <w:r w:rsidR="00360281">
        <w:t>,</w:t>
      </w:r>
      <w:r>
        <w:t xml:space="preserve"> por exemplo</w:t>
      </w:r>
      <w:r w:rsidR="00360281">
        <w:t>,</w:t>
      </w:r>
      <w:r>
        <w:t xml:space="preserve"> mover vários inimigos idênticos, portanto</w:t>
      </w:r>
      <w:r w:rsidR="00360281">
        <w:t>, o nome os diferenciam</w:t>
      </w:r>
      <w:r>
        <w:t>.</w:t>
      </w:r>
    </w:p>
    <w:p w14:paraId="40A223C1" w14:textId="01E88AA0" w:rsidR="007D54BC" w:rsidRDefault="007D54BC" w:rsidP="007D54BC">
      <w:pPr>
        <w:ind w:firstLine="567"/>
      </w:pPr>
      <w:r>
        <w:t xml:space="preserve">Ao </w:t>
      </w:r>
      <w:r w:rsidR="00360281">
        <w:t>iniciar</w:t>
      </w:r>
      <w:r>
        <w:t xml:space="preserve"> um objeto de jogo, pode</w:t>
      </w:r>
      <w:r w:rsidR="00360281">
        <w:t>-se</w:t>
      </w:r>
      <w:r>
        <w:t xml:space="preserve"> criar sua estrutura</w:t>
      </w:r>
      <w:r w:rsidR="00360281">
        <w:t xml:space="preserve"> em dois lugares distintos</w:t>
      </w:r>
      <w:r w:rsidR="009357C1">
        <w:t>,</w:t>
      </w:r>
      <w:r>
        <w:t xml:space="preserve"> o primeiro lugar é o mais ó</w:t>
      </w:r>
      <w:r w:rsidR="009357C1">
        <w:t xml:space="preserve">bvio, o seu próprio construtor, mas </w:t>
      </w:r>
      <w:r>
        <w:t>em muitos jogos, necessita</w:t>
      </w:r>
      <w:r w:rsidR="009357C1">
        <w:t>-se</w:t>
      </w:r>
      <w:r>
        <w:t xml:space="preserve"> que outros construtores tenham sido inicializados para podermos </w:t>
      </w:r>
      <w:r>
        <w:lastRenderedPageBreak/>
        <w:t>inicializar um construtor espec</w:t>
      </w:r>
      <w:r w:rsidR="009357C1">
        <w:t>ífico.</w:t>
      </w:r>
      <w:r w:rsidR="0052369F">
        <w:t xml:space="preserve"> </w:t>
      </w:r>
      <w:r w:rsidR="009357C1">
        <w:t>P</w:t>
      </w:r>
      <w:r>
        <w:t>or</w:t>
      </w:r>
      <w:r w:rsidR="001C0701">
        <w:t xml:space="preserve"> isso</w:t>
      </w:r>
      <w:r>
        <w:t xml:space="preserve"> foi criado o método </w:t>
      </w:r>
      <w:proofErr w:type="spellStart"/>
      <w:r w:rsidRPr="009357C1">
        <w:rPr>
          <w:i/>
        </w:rPr>
        <w:t>Init</w:t>
      </w:r>
      <w:proofErr w:type="spellEnd"/>
      <w:r>
        <w:t xml:space="preserve">, esse método é inicializado após o construtor. </w:t>
      </w:r>
      <w:proofErr w:type="spellStart"/>
      <w:r w:rsidRPr="009357C1">
        <w:rPr>
          <w:i/>
        </w:rPr>
        <w:t>Init</w:t>
      </w:r>
      <w:proofErr w:type="spellEnd"/>
      <w:r>
        <w:t xml:space="preserve"> é chamado no momento em que a cena é carregada, auxiliando na inicialização de todos os objetos da cena.</w:t>
      </w:r>
    </w:p>
    <w:p w14:paraId="40A223C2" w14:textId="77777777" w:rsidR="009357C1" w:rsidRDefault="009357C1" w:rsidP="007D54BC">
      <w:pPr>
        <w:ind w:firstLine="567"/>
      </w:pPr>
    </w:p>
    <w:p w14:paraId="40A223C3" w14:textId="77777777" w:rsidR="007D54BC" w:rsidRPr="009357C1" w:rsidRDefault="007D54BC" w:rsidP="007D54BC">
      <w:pPr>
        <w:pStyle w:val="Ttulo3"/>
        <w:rPr>
          <w:i/>
        </w:rPr>
      </w:pPr>
      <w:bookmarkStart w:id="54" w:name="_Toc435309620"/>
      <w:proofErr w:type="spellStart"/>
      <w:r w:rsidRPr="009357C1">
        <w:rPr>
          <w:i/>
        </w:rPr>
        <w:t>Behaviours</w:t>
      </w:r>
      <w:bookmarkEnd w:id="54"/>
      <w:proofErr w:type="spellEnd"/>
    </w:p>
    <w:p w14:paraId="40A223C4" w14:textId="77777777" w:rsidR="009357C1" w:rsidRDefault="009357C1" w:rsidP="007D54BC">
      <w:pPr>
        <w:ind w:firstLine="567"/>
      </w:pPr>
    </w:p>
    <w:p w14:paraId="40A223C5" w14:textId="77777777" w:rsidR="007D54BC" w:rsidRDefault="007D54BC" w:rsidP="007D54BC">
      <w:pPr>
        <w:ind w:firstLine="567"/>
      </w:pPr>
      <w:r>
        <w:t xml:space="preserve">Todos os objetos de jogo possuem uma forma de controle padrão, esse formato é dado via </w:t>
      </w:r>
      <w:proofErr w:type="spellStart"/>
      <w:proofErr w:type="gramStart"/>
      <w:r w:rsidRPr="006C1C0F">
        <w:rPr>
          <w:i/>
        </w:rPr>
        <w:t>Behaviour</w:t>
      </w:r>
      <w:proofErr w:type="spellEnd"/>
      <w:r w:rsidR="006C1C0F">
        <w:t>(</w:t>
      </w:r>
      <w:proofErr w:type="gramEnd"/>
      <w:r>
        <w:t>ou comportamento</w:t>
      </w:r>
      <w:r w:rsidR="006C1C0F">
        <w:t>). A</w:t>
      </w:r>
      <w:r>
        <w:t>o criar seu objeto de jogo,</w:t>
      </w:r>
      <w:r w:rsidR="006C1C0F">
        <w:t xml:space="preserve"> a</w:t>
      </w:r>
      <w:r>
        <w:t xml:space="preserve"> ele pode </w:t>
      </w:r>
      <w:r w:rsidR="006C1C0F">
        <w:t>ser dado um comportamento especí</w:t>
      </w:r>
      <w:r>
        <w:t>fico. Vários objetos de jogo distintos possuem comportamentos semelhantes, esses comportamentos são o que de fato ditam as regras do jogo.</w:t>
      </w:r>
    </w:p>
    <w:p w14:paraId="40A223C6" w14:textId="77777777" w:rsidR="007D54BC" w:rsidRDefault="007D54BC" w:rsidP="007D54BC">
      <w:pPr>
        <w:ind w:firstLine="567"/>
      </w:pPr>
      <w:r>
        <w:t>Dar pontos ao jogador é um bom exemplo de comportamento</w:t>
      </w:r>
      <w:r w:rsidR="006C1C0F">
        <w:t>. Q</w:t>
      </w:r>
      <w:r>
        <w:t>uando matamos um inimigo A, ao morrer</w:t>
      </w:r>
      <w:r w:rsidR="001C0701">
        <w:t>,</w:t>
      </w:r>
      <w:r>
        <w:t xml:space="preserve"> ele terá o comportamento que subirá os pontos do jogador. Para evitar replicar código, ele terá a oportunidade de utilizar o mesmo comportamento em diversos objetos de jogo, ao matar um outro objeto</w:t>
      </w:r>
      <w:r w:rsidR="001C0701">
        <w:t>,</w:t>
      </w:r>
      <w:r>
        <w:t xml:space="preserve"> como um chefe</w:t>
      </w:r>
      <w:r w:rsidR="001C0701">
        <w:t>,</w:t>
      </w:r>
      <w:r>
        <w:t xml:space="preserve"> ele irá ganhar pontos também. Parâmetros podem ser passados ao inicializarmos o objeto de jogo e dizer quantos pontos serã</w:t>
      </w:r>
      <w:r w:rsidR="006C1C0F">
        <w:t>o acrescidos em cada caso</w:t>
      </w:r>
      <w:r w:rsidR="009F7ED8">
        <w:t>; desenvolvendo</w:t>
      </w:r>
      <w:r w:rsidR="006C1C0F">
        <w:t xml:space="preserve"> assim,</w:t>
      </w:r>
      <w:r>
        <w:t xml:space="preserve"> a necessidade mínima para replicarmos o código.</w:t>
      </w:r>
    </w:p>
    <w:p w14:paraId="40A223C7" w14:textId="77777777" w:rsidR="007D54BC" w:rsidRDefault="007D54BC" w:rsidP="007D54BC">
      <w:pPr>
        <w:ind w:firstLine="567"/>
      </w:pPr>
      <w:r>
        <w:t>Cada comportamen</w:t>
      </w:r>
      <w:r w:rsidR="006C1C0F">
        <w:t>to</w:t>
      </w:r>
      <w:r>
        <w:t xml:space="preserve"> possui um método de acesso, esse método é o </w:t>
      </w:r>
      <w:r w:rsidRPr="006C1C0F">
        <w:rPr>
          <w:i/>
        </w:rPr>
        <w:t>Update</w:t>
      </w:r>
      <w:r>
        <w:t>, utilizado a cada frame, portanto</w:t>
      </w:r>
      <w:r w:rsidR="006C1C0F">
        <w:t>,</w:t>
      </w:r>
      <w:r>
        <w:t xml:space="preserve"> em uma aplicação padrão</w:t>
      </w:r>
      <w:r w:rsidR="006C1C0F">
        <w:t>, ele</w:t>
      </w:r>
      <w:r>
        <w:t xml:space="preserve"> será invocad</w:t>
      </w:r>
      <w:r w:rsidR="006C1C0F">
        <w:t>o 60 vezes por segundo. É</w:t>
      </w:r>
      <w:r>
        <w:t xml:space="preserve"> recomendado adici</w:t>
      </w:r>
      <w:r w:rsidR="006C1C0F">
        <w:t>onar funções de forma cautelosa</w:t>
      </w:r>
      <w:r>
        <w:t xml:space="preserve"> já que isso pode causar um </w:t>
      </w:r>
      <w:r w:rsidRPr="006C1C0F">
        <w:rPr>
          <w:i/>
        </w:rPr>
        <w:t xml:space="preserve">overhead </w:t>
      </w:r>
      <w:r>
        <w:t xml:space="preserve">no sistema e tornar o jogo lento </w:t>
      </w:r>
      <w:r w:rsidR="006C1C0F">
        <w:t>caso</w:t>
      </w:r>
      <w:r>
        <w:t xml:space="preserve"> muitas atividades forem executadas nesse método. </w:t>
      </w:r>
    </w:p>
    <w:p w14:paraId="338F3D14" w14:textId="3688E1C4" w:rsidR="00246AB6" w:rsidRDefault="007D54BC" w:rsidP="00CA29C8">
      <w:pPr>
        <w:ind w:firstLine="567"/>
      </w:pPr>
      <w:r>
        <w:t xml:space="preserve">Todos os comportamentos também possuem um método </w:t>
      </w:r>
      <w:proofErr w:type="spellStart"/>
      <w:r w:rsidRPr="0060358A">
        <w:rPr>
          <w:i/>
        </w:rPr>
        <w:t>Init</w:t>
      </w:r>
      <w:proofErr w:type="spellEnd"/>
      <w:r w:rsidR="0060358A">
        <w:t xml:space="preserve"> para a inicialização pós-construtor</w:t>
      </w:r>
      <w:r w:rsidR="0052369F">
        <w:t xml:space="preserve"> </w:t>
      </w:r>
      <w:r w:rsidR="0060358A">
        <w:t>p</w:t>
      </w:r>
      <w:r>
        <w:t>ossuindo os mesmos objetos apresentados para os objetos de jogo.</w:t>
      </w:r>
    </w:p>
    <w:p w14:paraId="118F0393" w14:textId="77777777" w:rsidR="00CA29C8" w:rsidRDefault="00CA29C8" w:rsidP="00CA29C8">
      <w:pPr>
        <w:ind w:firstLine="567"/>
      </w:pPr>
    </w:p>
    <w:p w14:paraId="3D316762" w14:textId="7760F2CC" w:rsidR="00323072" w:rsidRDefault="00323072" w:rsidP="00CA29C8">
      <w:pPr>
        <w:ind w:firstLine="567"/>
      </w:pPr>
    </w:p>
    <w:p w14:paraId="3784A955" w14:textId="77777777" w:rsidR="00323072" w:rsidRDefault="00323072" w:rsidP="00CA29C8">
      <w:pPr>
        <w:ind w:firstLine="567"/>
      </w:pPr>
    </w:p>
    <w:p w14:paraId="40A223CA" w14:textId="77777777" w:rsidR="007D54BC" w:rsidRPr="0060358A" w:rsidRDefault="007D54BC" w:rsidP="007D54BC">
      <w:pPr>
        <w:pStyle w:val="Ttulo3"/>
        <w:rPr>
          <w:i/>
        </w:rPr>
      </w:pPr>
      <w:bookmarkStart w:id="55" w:name="_Toc435309621"/>
      <w:proofErr w:type="spellStart"/>
      <w:r w:rsidRPr="0060358A">
        <w:rPr>
          <w:i/>
        </w:rPr>
        <w:lastRenderedPageBreak/>
        <w:t>Observers</w:t>
      </w:r>
      <w:bookmarkEnd w:id="55"/>
      <w:proofErr w:type="spellEnd"/>
    </w:p>
    <w:p w14:paraId="40A223CB" w14:textId="77777777" w:rsidR="0060358A" w:rsidRDefault="0060358A" w:rsidP="007D54BC">
      <w:pPr>
        <w:ind w:firstLine="567"/>
      </w:pPr>
    </w:p>
    <w:p w14:paraId="40A223CC" w14:textId="77777777" w:rsidR="007D54BC" w:rsidRDefault="007D54BC" w:rsidP="007D54BC">
      <w:pPr>
        <w:ind w:firstLine="567"/>
      </w:pPr>
      <w:r>
        <w:t xml:space="preserve">A comunicação entre objetos de jogo é um </w:t>
      </w:r>
      <w:r w:rsidR="0060358A">
        <w:t>desafio</w:t>
      </w:r>
      <w:r>
        <w:t xml:space="preserve"> comum</w:t>
      </w:r>
      <w:r w:rsidR="0060358A">
        <w:t>. M</w:t>
      </w:r>
      <w:r>
        <w:t>uitos objetos de jogo precisam referenci</w:t>
      </w:r>
      <w:r w:rsidR="0060358A">
        <w:t>ar objetos novos a todo momento e</w:t>
      </w:r>
      <w:r>
        <w:t xml:space="preserve"> esses objetos comumente </w:t>
      </w:r>
      <w:r w:rsidR="0060358A">
        <w:t>localizam-se</w:t>
      </w:r>
      <w:r>
        <w:t xml:space="preserve"> na cena</w:t>
      </w:r>
      <w:r w:rsidR="0060358A">
        <w:t>. E</w:t>
      </w:r>
      <w:r>
        <w:t>ssa cena precisa ger</w:t>
      </w:r>
      <w:r w:rsidR="0060358A">
        <w:t>enciar todos os objetos de jogo e m</w:t>
      </w:r>
      <w:r>
        <w:t xml:space="preserve">uitas vezes há necessidade de criar um novo objeto apenas para gerenciar informações, </w:t>
      </w:r>
      <w:r w:rsidR="0060358A">
        <w:t xml:space="preserve">que no caso </w:t>
      </w:r>
      <w:r>
        <w:t xml:space="preserve">não </w:t>
      </w:r>
      <w:r w:rsidR="0060358A">
        <w:t xml:space="preserve">necessita ser um objeto de jogo - </w:t>
      </w:r>
      <w:r>
        <w:t xml:space="preserve"> já que não precisa ser desenhado ou ter uma posição definida na tela.</w:t>
      </w:r>
    </w:p>
    <w:p w14:paraId="40A223CD" w14:textId="77777777" w:rsidR="007D54BC" w:rsidRDefault="007D54BC" w:rsidP="007D54BC">
      <w:pPr>
        <w:ind w:firstLine="567"/>
      </w:pPr>
      <w:r>
        <w:t>Outro caso é a necessidade de encontrar outros objetos de jogo</w:t>
      </w:r>
      <w:r w:rsidR="0060358A">
        <w:t xml:space="preserve"> e fazer referê</w:t>
      </w:r>
      <w:r>
        <w:t>ncia durante a partida. Esse objeto precisa ter armazenado a localização na mem</w:t>
      </w:r>
      <w:r w:rsidR="0060358A">
        <w:t>ó</w:t>
      </w:r>
      <w:r w:rsidR="00CF0EE4">
        <w:t>ria de todos os objetos de jogo</w:t>
      </w:r>
      <w:r>
        <w:t xml:space="preserve"> e fazer buscas em determinadas ações e alterar os objetos.</w:t>
      </w:r>
    </w:p>
    <w:p w14:paraId="40A223CE" w14:textId="77777777" w:rsidR="00FF28CF" w:rsidRDefault="007D54BC" w:rsidP="007D54BC">
      <w:pPr>
        <w:ind w:firstLine="567"/>
        <w:rPr>
          <w:noProof/>
          <w:lang w:eastAsia="pt-BR"/>
        </w:rPr>
      </w:pPr>
      <w:r>
        <w:t>Para suprir essa</w:t>
      </w:r>
      <w:r w:rsidR="00CF0EE4">
        <w:t>s</w:t>
      </w:r>
      <w:r>
        <w:t xml:space="preserve"> necessidade</w:t>
      </w:r>
      <w:r w:rsidR="00CF0EE4">
        <w:t>s,</w:t>
      </w:r>
      <w:r>
        <w:t xml:space="preserve"> fo</w:t>
      </w:r>
      <w:r w:rsidR="00CF0EE4">
        <w:t>i</w:t>
      </w:r>
      <w:r>
        <w:t xml:space="preserve"> criado os </w:t>
      </w:r>
      <w:proofErr w:type="spellStart"/>
      <w:r w:rsidRPr="00CF0EE4">
        <w:rPr>
          <w:i/>
        </w:rPr>
        <w:t>obs</w:t>
      </w:r>
      <w:r w:rsidR="00CF0EE4">
        <w:rPr>
          <w:i/>
        </w:rPr>
        <w:t>e</w:t>
      </w:r>
      <w:r w:rsidRPr="00CF0EE4">
        <w:rPr>
          <w:i/>
        </w:rPr>
        <w:t>rvers</w:t>
      </w:r>
      <w:proofErr w:type="spellEnd"/>
      <w:r w:rsidR="00CF0EE4">
        <w:t>, ou observadores. Estes</w:t>
      </w:r>
      <w:r>
        <w:t xml:space="preserve"> possuem um ponteiro para a lista de objeto da cena que estão localizados e possuem os métodos já definidos anteriormente, o </w:t>
      </w:r>
      <w:proofErr w:type="spellStart"/>
      <w:r w:rsidRPr="00CF0EE4">
        <w:rPr>
          <w:i/>
        </w:rPr>
        <w:t>Init</w:t>
      </w:r>
      <w:proofErr w:type="spellEnd"/>
      <w:r>
        <w:t xml:space="preserve"> e o </w:t>
      </w:r>
      <w:r w:rsidRPr="00CF0EE4">
        <w:rPr>
          <w:i/>
        </w:rPr>
        <w:t>Update</w:t>
      </w:r>
      <w:r>
        <w:t>. Portanto</w:t>
      </w:r>
      <w:r w:rsidR="00FF28CF">
        <w:t>,</w:t>
      </w:r>
      <w:r>
        <w:t xml:space="preserve"> com esses observadores você consegue criar novos objetos na cena,</w:t>
      </w:r>
      <w:r w:rsidRPr="00E11EF1">
        <w:t xml:space="preserve"> criar </w:t>
      </w:r>
      <w:r w:rsidRPr="00CB1F58">
        <w:rPr>
          <w:i/>
        </w:rPr>
        <w:t>pool</w:t>
      </w:r>
      <w:r w:rsidR="00E11EF1" w:rsidRPr="00E11EF1">
        <w:t>, sistema que manterá objetos na memória e irá reutilizá-los devidamente,</w:t>
      </w:r>
      <w:r>
        <w:t xml:space="preserve"> de objetos visíveis ou não e melhorar o acesso a memória</w:t>
      </w:r>
      <w:r w:rsidR="00FF28CF">
        <w:t>, c</w:t>
      </w:r>
      <w:r>
        <w:t xml:space="preserve">riando assim um sistema otimizado e específico de acesso e controle de toda a cena e de forma separada. </w:t>
      </w:r>
      <w:r w:rsidR="00FF28CF">
        <w:t>Assim,</w:t>
      </w:r>
      <w:r>
        <w:t xml:space="preserve"> podemos ter o</w:t>
      </w:r>
      <w:r w:rsidR="00CB1F58">
        <w:t>s</w:t>
      </w:r>
      <w:r>
        <w:t xml:space="preserve"> mesmo</w:t>
      </w:r>
      <w:r w:rsidR="00CB1F58">
        <w:t>s</w:t>
      </w:r>
      <w:r>
        <w:t xml:space="preserve"> observadores em diversas cenas e assumindo um papel semelhante do comportamento para evitar códigos replicados.</w:t>
      </w:r>
    </w:p>
    <w:p w14:paraId="40A223CF" w14:textId="77777777" w:rsidR="00FF28CF" w:rsidRDefault="00FF28CF" w:rsidP="00323072">
      <w:pPr>
        <w:keepNext/>
        <w:ind w:firstLine="0"/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40A224DD" wp14:editId="7B7C085B">
            <wp:extent cx="5262668" cy="4088356"/>
            <wp:effectExtent l="0" t="0" r="0" b="127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57" cy="40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23D0" w14:textId="77777777" w:rsidR="007D54BC" w:rsidRPr="00D006FC" w:rsidRDefault="00FF28CF" w:rsidP="00FF28CF">
      <w:pPr>
        <w:pStyle w:val="Legenda"/>
      </w:pPr>
      <w:bookmarkStart w:id="56" w:name="_Toc433234558"/>
      <w:r w:rsidRPr="00D006FC">
        <w:t xml:space="preserve">Figura </w:t>
      </w:r>
      <w:r w:rsidR="00EF295C">
        <w:fldChar w:fldCharType="begin"/>
      </w:r>
      <w:r w:rsidR="00EF295C">
        <w:instrText xml:space="preserve"> SEQ Figura \* ARABIC </w:instrText>
      </w:r>
      <w:r w:rsidR="00EF295C">
        <w:fldChar w:fldCharType="separate"/>
      </w:r>
      <w:r w:rsidR="00AA2FB7">
        <w:rPr>
          <w:noProof/>
        </w:rPr>
        <w:t>6</w:t>
      </w:r>
      <w:r w:rsidR="00EF295C">
        <w:rPr>
          <w:noProof/>
        </w:rPr>
        <w:fldChar w:fldCharType="end"/>
      </w:r>
      <w:r w:rsidRPr="00D006FC">
        <w:t xml:space="preserve"> Resumo da arquitetura</w:t>
      </w:r>
      <w:r w:rsidR="00D006FC">
        <w:t xml:space="preserve"> </w:t>
      </w:r>
      <w:r w:rsidRPr="00D006FC">
        <w:t>principal</w:t>
      </w:r>
      <w:bookmarkEnd w:id="56"/>
    </w:p>
    <w:p w14:paraId="15057EE0" w14:textId="52881BF4" w:rsidR="0040703C" w:rsidRPr="007D54BC" w:rsidRDefault="0040703C" w:rsidP="00323072">
      <w:pPr>
        <w:ind w:firstLine="0"/>
      </w:pPr>
    </w:p>
    <w:p w14:paraId="40A223D4" w14:textId="6C5540AE" w:rsidR="00FF28CF" w:rsidRDefault="00323981" w:rsidP="0040703C">
      <w:pPr>
        <w:pStyle w:val="Ttulo2"/>
      </w:pPr>
      <w:bookmarkStart w:id="57" w:name="_Toc435309622"/>
      <w:bookmarkStart w:id="58" w:name="_Toc124080469"/>
      <w:bookmarkStart w:id="59" w:name="_Toc125201972"/>
      <w:bookmarkStart w:id="60" w:name="_Toc125374528"/>
      <w:r>
        <w:t>Criando</w:t>
      </w:r>
      <w:r w:rsidR="003B3434">
        <w:t xml:space="preserve"> um</w:t>
      </w:r>
      <w:r>
        <w:t xml:space="preserve"> novo</w:t>
      </w:r>
      <w:r w:rsidR="003B3434">
        <w:t xml:space="preserve"> projeto</w:t>
      </w:r>
      <w:bookmarkEnd w:id="57"/>
    </w:p>
    <w:p w14:paraId="40A223D5" w14:textId="15F7CF3C" w:rsidR="007D385C" w:rsidRDefault="00323981" w:rsidP="00A50E66">
      <w:pPr>
        <w:ind w:firstLine="567"/>
      </w:pPr>
      <w:r>
        <w:t xml:space="preserve">A ferramenta possui um </w:t>
      </w:r>
      <w:r w:rsidRPr="00FF28CF">
        <w:rPr>
          <w:i/>
        </w:rPr>
        <w:t>script</w:t>
      </w:r>
      <w:r>
        <w:t xml:space="preserve"> de instalação localizado em sua pasta ra</w:t>
      </w:r>
      <w:r w:rsidR="00FF28CF">
        <w:t>iz.</w:t>
      </w:r>
      <w:r w:rsidR="0052369F">
        <w:t xml:space="preserve"> </w:t>
      </w:r>
      <w:r w:rsidR="00FF28CF">
        <w:t>E</w:t>
      </w:r>
      <w:r w:rsidR="000451B9">
        <w:t>sse</w:t>
      </w:r>
      <w:r w:rsidR="0052369F">
        <w:t xml:space="preserve"> </w:t>
      </w:r>
      <w:r w:rsidR="000451B9" w:rsidRPr="00FF28CF">
        <w:rPr>
          <w:i/>
        </w:rPr>
        <w:t>script</w:t>
      </w:r>
      <w:r w:rsidR="000451B9">
        <w:t xml:space="preserve"> apenas adiciona a pasta </w:t>
      </w:r>
      <w:r w:rsidR="000451B9" w:rsidRPr="00FF28CF">
        <w:rPr>
          <w:i/>
        </w:rPr>
        <w:t>bin</w:t>
      </w:r>
      <w:r w:rsidR="000451B9">
        <w:t xml:space="preserve"> do projeto ao </w:t>
      </w:r>
      <w:r w:rsidR="000451B9" w:rsidRPr="00FF28CF">
        <w:rPr>
          <w:i/>
        </w:rPr>
        <w:t>path</w:t>
      </w:r>
      <w:r w:rsidR="000451B9">
        <w:t xml:space="preserve"> do sistema. A pasta </w:t>
      </w:r>
      <w:r w:rsidR="000451B9" w:rsidRPr="00C200B4">
        <w:rPr>
          <w:i/>
        </w:rPr>
        <w:t>bin</w:t>
      </w:r>
      <w:r w:rsidR="000451B9">
        <w:t xml:space="preserve"> possui os arquivos utiliz</w:t>
      </w:r>
      <w:r w:rsidR="0041368E">
        <w:t>ados para a criação de projetos e</w:t>
      </w:r>
      <w:r w:rsidR="000451B9">
        <w:t xml:space="preserve"> nele foi utilizado a ferramenta </w:t>
      </w:r>
      <w:proofErr w:type="spellStart"/>
      <w:r w:rsidR="000451B9" w:rsidRPr="00E11EF1">
        <w:rPr>
          <w:i/>
        </w:rPr>
        <w:t>gradle</w:t>
      </w:r>
      <w:proofErr w:type="spellEnd"/>
      <w:r w:rsidR="0041368E">
        <w:rPr>
          <w:i/>
        </w:rPr>
        <w:t>,</w:t>
      </w:r>
      <w:r w:rsidR="000451B9">
        <w:t xml:space="preserve"> que necessita da instalação do </w:t>
      </w:r>
      <w:proofErr w:type="spellStart"/>
      <w:r w:rsidR="000451B9" w:rsidRPr="00C200B4">
        <w:rPr>
          <w:i/>
        </w:rPr>
        <w:t>java</w:t>
      </w:r>
      <w:proofErr w:type="spellEnd"/>
      <w:r w:rsidR="000451B9">
        <w:t>. Nos arquivos de confi</w:t>
      </w:r>
      <w:r w:rsidR="007D385C">
        <w:t xml:space="preserve">guração do </w:t>
      </w:r>
      <w:proofErr w:type="spellStart"/>
      <w:r w:rsidR="007D385C" w:rsidRPr="00C200B4">
        <w:rPr>
          <w:i/>
        </w:rPr>
        <w:t>gradle</w:t>
      </w:r>
      <w:proofErr w:type="spellEnd"/>
      <w:r w:rsidR="007D385C">
        <w:t xml:space="preserve"> fo</w:t>
      </w:r>
      <w:r w:rsidR="00C200B4">
        <w:t>i criada</w:t>
      </w:r>
      <w:r w:rsidR="007D385C">
        <w:t xml:space="preserve"> uma </w:t>
      </w:r>
      <w:proofErr w:type="spellStart"/>
      <w:r w:rsidR="007D385C" w:rsidRPr="00C200B4">
        <w:rPr>
          <w:i/>
        </w:rPr>
        <w:t>task</w:t>
      </w:r>
      <w:proofErr w:type="spellEnd"/>
      <w:r w:rsidR="007D385C">
        <w:t xml:space="preserve"> chamada </w:t>
      </w:r>
      <w:proofErr w:type="spellStart"/>
      <w:r w:rsidR="007D385C" w:rsidRPr="00C200B4">
        <w:rPr>
          <w:i/>
        </w:rPr>
        <w:t>create</w:t>
      </w:r>
      <w:proofErr w:type="spellEnd"/>
      <w:r w:rsidR="007D385C">
        <w:t xml:space="preserve">. Para executar, vá para a pasta em que o projeto será criado e utilize o comando </w:t>
      </w:r>
      <w:proofErr w:type="spellStart"/>
      <w:r w:rsidR="007D385C" w:rsidRPr="00C200B4">
        <w:rPr>
          <w:i/>
        </w:rPr>
        <w:t>create</w:t>
      </w:r>
      <w:proofErr w:type="spellEnd"/>
      <w:r w:rsidR="007D385C">
        <w:t xml:space="preserve">, com um parâmetro com o nome do </w:t>
      </w:r>
      <w:r w:rsidR="005816FD">
        <w:t>projeto, através</w:t>
      </w:r>
      <w:r w:rsidR="007D385C">
        <w:t xml:space="preserve"> do </w:t>
      </w:r>
      <w:r w:rsidR="007D385C" w:rsidRPr="0027068E">
        <w:rPr>
          <w:i/>
        </w:rPr>
        <w:t>script agameengine.sh</w:t>
      </w:r>
      <w:r w:rsidR="007D385C">
        <w:t>. Exemplo:</w:t>
      </w:r>
    </w:p>
    <w:p w14:paraId="40A223D6" w14:textId="77777777" w:rsidR="0027068E" w:rsidRDefault="0027068E" w:rsidP="00A50E66">
      <w:pPr>
        <w:ind w:firstLine="567"/>
      </w:pPr>
    </w:p>
    <w:p w14:paraId="40A223D7" w14:textId="77777777" w:rsidR="007D385C" w:rsidRDefault="007D385C" w:rsidP="00A50E66">
      <w:pPr>
        <w:ind w:firstLine="567"/>
      </w:pPr>
      <w:r w:rsidRPr="0027068E">
        <w:rPr>
          <w:i/>
        </w:rPr>
        <w:t xml:space="preserve">agameengine.sh </w:t>
      </w:r>
      <w:proofErr w:type="spellStart"/>
      <w:r w:rsidRPr="0027068E">
        <w:rPr>
          <w:i/>
        </w:rPr>
        <w:t>create</w:t>
      </w:r>
      <w:proofErr w:type="spellEnd"/>
      <w:r>
        <w:t xml:space="preserve"> </w:t>
      </w:r>
      <w:proofErr w:type="spellStart"/>
      <w:r>
        <w:t>NovoProjeto</w:t>
      </w:r>
      <w:proofErr w:type="spellEnd"/>
    </w:p>
    <w:p w14:paraId="40A223D8" w14:textId="77777777" w:rsidR="0027068E" w:rsidRDefault="0027068E" w:rsidP="00A50E66">
      <w:pPr>
        <w:ind w:firstLine="567"/>
      </w:pPr>
    </w:p>
    <w:p w14:paraId="40A223D9" w14:textId="77777777" w:rsidR="00703573" w:rsidRDefault="007D385C" w:rsidP="00A50E66">
      <w:pPr>
        <w:ind w:firstLine="567"/>
      </w:pPr>
      <w:r>
        <w:t>O projeto irá copiar os arquivos necessários para a criação de um jogo e já trará o exemplo criado, pode</w:t>
      </w:r>
      <w:r w:rsidR="0027068E">
        <w:t xml:space="preserve">-se </w:t>
      </w:r>
      <w:r>
        <w:t>ver em sua estr</w:t>
      </w:r>
      <w:r w:rsidR="0027068E">
        <w:t>utura inicial o seguinte código:</w:t>
      </w:r>
    </w:p>
    <w:p w14:paraId="40A223DA" w14:textId="77777777" w:rsidR="00703573" w:rsidRDefault="00703573" w:rsidP="00703573"/>
    <w:p w14:paraId="40A223DB" w14:textId="77777777" w:rsidR="00703573" w:rsidRPr="002C2397" w:rsidRDefault="00703573" w:rsidP="00A50E66">
      <w:pPr>
        <w:ind w:firstLine="567"/>
        <w:rPr>
          <w:i/>
          <w:lang w:val="en-US"/>
        </w:rPr>
      </w:pPr>
      <w:proofErr w:type="spellStart"/>
      <w:r w:rsidRPr="002C2397">
        <w:rPr>
          <w:i/>
          <w:lang w:val="en-US"/>
        </w:rPr>
        <w:lastRenderedPageBreak/>
        <w:t>int</w:t>
      </w:r>
      <w:proofErr w:type="spellEnd"/>
      <w:r w:rsidRPr="002C2397">
        <w:rPr>
          <w:i/>
          <w:lang w:val="en-US"/>
        </w:rPr>
        <w:t xml:space="preserve"> </w:t>
      </w:r>
      <w:proofErr w:type="gramStart"/>
      <w:r w:rsidRPr="002C2397">
        <w:rPr>
          <w:i/>
          <w:lang w:val="en-US"/>
        </w:rPr>
        <w:t>main(</w:t>
      </w:r>
      <w:proofErr w:type="spellStart"/>
      <w:proofErr w:type="gramEnd"/>
      <w:r w:rsidRPr="002C2397">
        <w:rPr>
          <w:i/>
          <w:lang w:val="en-US"/>
        </w:rPr>
        <w:t>int</w:t>
      </w:r>
      <w:proofErr w:type="spellEnd"/>
      <w:r w:rsidRPr="002C2397">
        <w:rPr>
          <w:i/>
          <w:lang w:val="en-US"/>
        </w:rPr>
        <w:t xml:space="preserve"> </w:t>
      </w:r>
      <w:proofErr w:type="spellStart"/>
      <w:r w:rsidRPr="002C2397">
        <w:rPr>
          <w:i/>
          <w:lang w:val="en-US"/>
        </w:rPr>
        <w:t>argc</w:t>
      </w:r>
      <w:proofErr w:type="spellEnd"/>
      <w:r w:rsidRPr="002C2397">
        <w:rPr>
          <w:i/>
          <w:lang w:val="en-US"/>
        </w:rPr>
        <w:t xml:space="preserve">, char* </w:t>
      </w:r>
      <w:proofErr w:type="spellStart"/>
      <w:r w:rsidRPr="002C2397">
        <w:rPr>
          <w:i/>
          <w:lang w:val="en-US"/>
        </w:rPr>
        <w:t>argv</w:t>
      </w:r>
      <w:proofErr w:type="spellEnd"/>
      <w:r w:rsidRPr="002C2397">
        <w:rPr>
          <w:i/>
          <w:lang w:val="en-US"/>
        </w:rPr>
        <w:t xml:space="preserve">[]) { </w:t>
      </w:r>
    </w:p>
    <w:p w14:paraId="40A223DC" w14:textId="77777777" w:rsidR="00703573" w:rsidRPr="000A68C0" w:rsidRDefault="00703573" w:rsidP="00A50E66">
      <w:pPr>
        <w:ind w:firstLine="1134"/>
        <w:rPr>
          <w:i/>
          <w:lang w:val="en-US"/>
        </w:rPr>
      </w:pPr>
      <w:proofErr w:type="spellStart"/>
      <w:r w:rsidRPr="000A68C0">
        <w:rPr>
          <w:i/>
          <w:lang w:val="en-US"/>
        </w:rPr>
        <w:t>MainGame</w:t>
      </w:r>
      <w:proofErr w:type="spellEnd"/>
      <w:r w:rsidRPr="000A68C0">
        <w:rPr>
          <w:i/>
          <w:lang w:val="en-US"/>
        </w:rPr>
        <w:t xml:space="preserve"> </w:t>
      </w:r>
      <w:proofErr w:type="spellStart"/>
      <w:r w:rsidRPr="000A68C0">
        <w:rPr>
          <w:i/>
          <w:lang w:val="en-US"/>
        </w:rPr>
        <w:t>mainGame</w:t>
      </w:r>
      <w:proofErr w:type="spellEnd"/>
      <w:r w:rsidRPr="000A68C0">
        <w:rPr>
          <w:i/>
          <w:lang w:val="en-US"/>
        </w:rPr>
        <w:t xml:space="preserve">; </w:t>
      </w:r>
    </w:p>
    <w:p w14:paraId="40A223DD" w14:textId="77777777" w:rsidR="00703573" w:rsidRPr="000A68C0" w:rsidRDefault="00703573" w:rsidP="00A50E66">
      <w:pPr>
        <w:ind w:firstLine="1134"/>
        <w:rPr>
          <w:i/>
          <w:lang w:val="en-US"/>
        </w:rPr>
      </w:pPr>
      <w:proofErr w:type="spellStart"/>
      <w:r w:rsidRPr="000A68C0">
        <w:rPr>
          <w:i/>
          <w:lang w:val="en-US"/>
        </w:rPr>
        <w:t>mainGame.Init</w:t>
      </w:r>
      <w:proofErr w:type="spellEnd"/>
      <w:r w:rsidRPr="000A68C0">
        <w:rPr>
          <w:i/>
          <w:lang w:val="en-US"/>
        </w:rPr>
        <w:t>();</w:t>
      </w:r>
    </w:p>
    <w:p w14:paraId="40A223DE" w14:textId="77777777" w:rsidR="00703573" w:rsidRPr="000A68C0" w:rsidRDefault="00703573" w:rsidP="00A50E66">
      <w:pPr>
        <w:ind w:firstLine="1134"/>
        <w:rPr>
          <w:i/>
          <w:lang w:val="en-US"/>
        </w:rPr>
      </w:pPr>
      <w:r w:rsidRPr="000A68C0">
        <w:rPr>
          <w:i/>
          <w:lang w:val="en-US"/>
        </w:rPr>
        <w:t xml:space="preserve">return </w:t>
      </w:r>
      <w:proofErr w:type="spellStart"/>
      <w:r w:rsidRPr="000A68C0">
        <w:rPr>
          <w:i/>
          <w:lang w:val="en-US"/>
        </w:rPr>
        <w:t>mainGame.Run</w:t>
      </w:r>
      <w:proofErr w:type="spellEnd"/>
      <w:r w:rsidRPr="000A68C0">
        <w:rPr>
          <w:i/>
          <w:lang w:val="en-US"/>
        </w:rPr>
        <w:t>();</w:t>
      </w:r>
    </w:p>
    <w:p w14:paraId="40A223DF" w14:textId="77777777" w:rsidR="00703573" w:rsidRPr="000A68C0" w:rsidRDefault="00703573" w:rsidP="00A50E66">
      <w:pPr>
        <w:ind w:firstLine="567"/>
        <w:rPr>
          <w:i/>
        </w:rPr>
      </w:pPr>
      <w:r w:rsidRPr="000A68C0">
        <w:rPr>
          <w:i/>
        </w:rPr>
        <w:t>}</w:t>
      </w:r>
    </w:p>
    <w:p w14:paraId="40A223E0" w14:textId="77777777" w:rsidR="00703573" w:rsidRDefault="00703573" w:rsidP="00703573"/>
    <w:p w14:paraId="40A223E1" w14:textId="77777777" w:rsidR="00781F2C" w:rsidRDefault="00703573" w:rsidP="00A50E66">
      <w:pPr>
        <w:ind w:firstLine="567"/>
      </w:pPr>
      <w:r>
        <w:t>Onde</w:t>
      </w:r>
      <w:r w:rsidR="00781F2C">
        <w:t xml:space="preserve"> a </w:t>
      </w:r>
      <w:r>
        <w:t xml:space="preserve">classe </w:t>
      </w:r>
      <w:proofErr w:type="spellStart"/>
      <w:r w:rsidRPr="0027068E">
        <w:rPr>
          <w:i/>
        </w:rPr>
        <w:t>MainGame</w:t>
      </w:r>
      <w:proofErr w:type="spellEnd"/>
      <w:r>
        <w:t xml:space="preserve"> é criada pelo usuário e deve utilizar a classe da </w:t>
      </w:r>
      <w:proofErr w:type="spellStart"/>
      <w:r w:rsidRPr="00781F2C">
        <w:rPr>
          <w:i/>
        </w:rPr>
        <w:t>Engine</w:t>
      </w:r>
      <w:proofErr w:type="spellEnd"/>
      <w:r w:rsidRPr="00781F2C">
        <w:rPr>
          <w:i/>
        </w:rPr>
        <w:t xml:space="preserve"> </w:t>
      </w:r>
      <w:proofErr w:type="spellStart"/>
      <w:r w:rsidRPr="00781F2C">
        <w:rPr>
          <w:i/>
        </w:rPr>
        <w:t>Application</w:t>
      </w:r>
      <w:proofErr w:type="spellEnd"/>
      <w:r w:rsidR="00781F2C">
        <w:t>.</w:t>
      </w:r>
    </w:p>
    <w:p w14:paraId="40A223E2" w14:textId="2A2391B3" w:rsidR="00703573" w:rsidRDefault="00703573" w:rsidP="00A50E66">
      <w:pPr>
        <w:ind w:firstLine="567"/>
      </w:pPr>
      <w:r w:rsidRPr="00E11EF1">
        <w:t>Apenas por questões de facilidade de programação</w:t>
      </w:r>
      <w:r w:rsidR="00781F2C" w:rsidRPr="00E11EF1">
        <w:t>,</w:t>
      </w:r>
      <w:r w:rsidRPr="00E11EF1">
        <w:t xml:space="preserve"> o </w:t>
      </w:r>
      <w:proofErr w:type="spellStart"/>
      <w:r w:rsidRPr="00E11EF1">
        <w:rPr>
          <w:i/>
        </w:rPr>
        <w:t>MainGame</w:t>
      </w:r>
      <w:proofErr w:type="spellEnd"/>
      <w:r w:rsidRPr="00E11EF1">
        <w:t xml:space="preserve"> foi criado</w:t>
      </w:r>
      <w:r w:rsidR="00781F2C" w:rsidRPr="00E11EF1">
        <w:t>;</w:t>
      </w:r>
      <w:r w:rsidRPr="00E11EF1">
        <w:t xml:space="preserve"> apenas o objeto </w:t>
      </w:r>
      <w:proofErr w:type="spellStart"/>
      <w:r w:rsidR="00E11EF1" w:rsidRPr="00E11EF1">
        <w:rPr>
          <w:i/>
        </w:rPr>
        <w:t>A</w:t>
      </w:r>
      <w:r w:rsidRPr="00E11EF1">
        <w:rPr>
          <w:i/>
        </w:rPr>
        <w:t>pplication</w:t>
      </w:r>
      <w:proofErr w:type="spellEnd"/>
      <w:r w:rsidRPr="00E11EF1">
        <w:t xml:space="preserve"> é necessário para executar o projeto. Nesse primeiro </w:t>
      </w:r>
      <w:proofErr w:type="spellStart"/>
      <w:proofErr w:type="gramStart"/>
      <w:r w:rsidRPr="00E11EF1">
        <w:t>método</w:t>
      </w:r>
      <w:r w:rsidR="0041368E">
        <w:t>,</w:t>
      </w:r>
      <w:r w:rsidRPr="00E11EF1">
        <w:rPr>
          <w:i/>
        </w:rPr>
        <w:t>Init</w:t>
      </w:r>
      <w:proofErr w:type="spellEnd"/>
      <w:proofErr w:type="gramEnd"/>
      <w:r w:rsidRPr="00E11EF1">
        <w:t xml:space="preserve"> é onde ele in</w:t>
      </w:r>
      <w:r w:rsidR="0041368E">
        <w:t>icializa todos os dados do jogo</w:t>
      </w:r>
      <w:r w:rsidRPr="00E11EF1">
        <w:t xml:space="preserve"> e é apenas um exemplo, o importante aqui é chamar o método </w:t>
      </w:r>
      <w:proofErr w:type="spellStart"/>
      <w:r w:rsidRPr="00E11EF1">
        <w:rPr>
          <w:i/>
        </w:rPr>
        <w:t>run</w:t>
      </w:r>
      <w:proofErr w:type="spellEnd"/>
      <w:r>
        <w:t xml:space="preserve">. Em seguida é chamado o </w:t>
      </w:r>
      <w:r w:rsidR="0052369F">
        <w:t>método</w:t>
      </w:r>
      <w:r>
        <w:t xml:space="preserve"> </w:t>
      </w:r>
      <w:proofErr w:type="spellStart"/>
      <w:r w:rsidRPr="00781F2C">
        <w:rPr>
          <w:i/>
        </w:rPr>
        <w:t>run</w:t>
      </w:r>
      <w:proofErr w:type="spellEnd"/>
      <w:r>
        <w:t xml:space="preserve">, esse método apenas executa a função </w:t>
      </w:r>
      <w:proofErr w:type="spellStart"/>
      <w:r w:rsidRPr="00781F2C">
        <w:rPr>
          <w:i/>
        </w:rPr>
        <w:t>application</w:t>
      </w:r>
      <w:r w:rsidR="00781F2C">
        <w:rPr>
          <w:rFonts w:cs="Arial"/>
          <w:i/>
        </w:rPr>
        <w:t>→</w:t>
      </w:r>
      <w:r w:rsidRPr="00781F2C">
        <w:rPr>
          <w:i/>
        </w:rPr>
        <w:t>Run</w:t>
      </w:r>
      <w:proofErr w:type="spellEnd"/>
      <w:r>
        <w:t xml:space="preserve">, esse é o método que </w:t>
      </w:r>
      <w:r w:rsidR="0052369F">
        <w:t>espera</w:t>
      </w:r>
      <w:r>
        <w:t xml:space="preserve"> ter tudo previamente inicializado e já executa o jogo previamente estudado.</w:t>
      </w:r>
    </w:p>
    <w:p w14:paraId="40A223E3" w14:textId="77777777" w:rsidR="005816FD" w:rsidRDefault="005816FD" w:rsidP="005816FD">
      <w:pPr>
        <w:pStyle w:val="Ttulo2"/>
      </w:pPr>
      <w:bookmarkStart w:id="61" w:name="_Toc435309623"/>
      <w:r>
        <w:t>Recursos</w:t>
      </w:r>
      <w:bookmarkEnd w:id="61"/>
    </w:p>
    <w:p w14:paraId="40A223E4" w14:textId="77777777" w:rsidR="0089749C" w:rsidRPr="0089749C" w:rsidRDefault="00556202" w:rsidP="0089749C">
      <w:r>
        <w:t>A ferramenta possui uma lista de recursos básicos, esses recursos podem ser utilizados para a construção de um jogo inteiro e de forma básica. Lembrando que estamos ainda no ambiente em duas dimensões. Esses recursos controlam fluxo de jogo, imagem, animações e som.</w:t>
      </w:r>
    </w:p>
    <w:p w14:paraId="40A223E5" w14:textId="77777777" w:rsidR="00A15E56" w:rsidRDefault="005A0936" w:rsidP="00A15E56">
      <w:pPr>
        <w:pStyle w:val="Ttulo3"/>
      </w:pPr>
      <w:bookmarkStart w:id="62" w:name="_Toc435309624"/>
      <w:r>
        <w:t>Aplicação</w:t>
      </w:r>
      <w:bookmarkEnd w:id="62"/>
    </w:p>
    <w:p w14:paraId="6842209D" w14:textId="130DD15A" w:rsidR="007F3325" w:rsidRDefault="00246AB6" w:rsidP="00246AB6">
      <w:pPr>
        <w:ind w:firstLine="0"/>
      </w:pPr>
      <w:r>
        <w:tab/>
      </w:r>
      <w:r w:rsidR="005E5241">
        <w:t>A aplicação é única no jogo</w:t>
      </w:r>
      <w:r w:rsidR="0041368E">
        <w:t>:</w:t>
      </w:r>
      <w:r w:rsidR="005E5241">
        <w:t xml:space="preserve"> só podemos ter uma instância, portanto</w:t>
      </w:r>
      <w:r w:rsidR="0041368E">
        <w:t>,</w:t>
      </w:r>
      <w:r w:rsidR="005E5241">
        <w:t xml:space="preserve"> ela é um </w:t>
      </w:r>
      <w:proofErr w:type="spellStart"/>
      <w:r w:rsidR="005E5241" w:rsidRPr="00323072">
        <w:rPr>
          <w:i/>
        </w:rPr>
        <w:t>singleton</w:t>
      </w:r>
      <w:proofErr w:type="spellEnd"/>
      <w:r w:rsidR="005E5241">
        <w:t>.</w:t>
      </w:r>
      <w:r w:rsidR="00C668D6">
        <w:t xml:space="preserve"> Essa aplicação gerencia o jogo, a gestão dos itens criados se assemelha ao modelo comumente adotado em desenvolvimento de software, o MVC</w:t>
      </w:r>
      <w:r w:rsidR="007F3325">
        <w:t xml:space="preserve"> (</w:t>
      </w:r>
      <w:proofErr w:type="spellStart"/>
      <w:r w:rsidR="007F3325" w:rsidRPr="00323072">
        <w:rPr>
          <w:i/>
        </w:rPr>
        <w:t>Model</w:t>
      </w:r>
      <w:proofErr w:type="spellEnd"/>
      <w:r w:rsidR="007F3325" w:rsidRPr="00323072">
        <w:rPr>
          <w:i/>
        </w:rPr>
        <w:t xml:space="preserve"> </w:t>
      </w:r>
      <w:proofErr w:type="spellStart"/>
      <w:r w:rsidR="007F3325" w:rsidRPr="00323072">
        <w:rPr>
          <w:i/>
        </w:rPr>
        <w:t>View</w:t>
      </w:r>
      <w:proofErr w:type="spellEnd"/>
      <w:r w:rsidR="007F3325" w:rsidRPr="00323072">
        <w:rPr>
          <w:i/>
        </w:rPr>
        <w:t xml:space="preserve"> </w:t>
      </w:r>
      <w:proofErr w:type="spellStart"/>
      <w:r w:rsidR="007F3325" w:rsidRPr="00323072">
        <w:rPr>
          <w:i/>
        </w:rPr>
        <w:t>Controller</w:t>
      </w:r>
      <w:proofErr w:type="spellEnd"/>
      <w:r w:rsidR="007F3325">
        <w:t>)</w:t>
      </w:r>
      <w:r w:rsidR="00323072">
        <w:t xml:space="preserve"> (</w:t>
      </w:r>
      <w:proofErr w:type="spellStart"/>
      <w:r w:rsidR="00323072">
        <w:t>Model</w:t>
      </w:r>
      <w:proofErr w:type="spellEnd"/>
      <w:r w:rsidR="00323072">
        <w:t>, 2014)</w:t>
      </w:r>
      <w:r w:rsidR="00C668D6">
        <w:t xml:space="preserve">. </w:t>
      </w:r>
      <w:r w:rsidR="00950072">
        <w:t xml:space="preserve">Fazendo um paralelo, o </w:t>
      </w:r>
      <w:proofErr w:type="spellStart"/>
      <w:r w:rsidR="00950072" w:rsidRPr="00950072">
        <w:rPr>
          <w:i/>
        </w:rPr>
        <w:t>model</w:t>
      </w:r>
      <w:proofErr w:type="spellEnd"/>
      <w:r w:rsidR="007F3325">
        <w:t>, pode ser interpretado como os comportamentos que serão criados, adicionados aos objetos, contendo to</w:t>
      </w:r>
      <w:r w:rsidR="00950072">
        <w:t xml:space="preserve">da a lógica a ser executada. As </w:t>
      </w:r>
      <w:proofErr w:type="spellStart"/>
      <w:r w:rsidR="00950072" w:rsidRPr="00950072">
        <w:rPr>
          <w:i/>
        </w:rPr>
        <w:t>views</w:t>
      </w:r>
      <w:proofErr w:type="spellEnd"/>
      <w:r w:rsidR="007F3325">
        <w:t xml:space="preserve"> podem ser comparadas as cenas, onde serão adicionados os o</w:t>
      </w:r>
      <w:r w:rsidR="00950072">
        <w:t xml:space="preserve">bjetos, no caso os </w:t>
      </w:r>
      <w:proofErr w:type="spellStart"/>
      <w:r w:rsidR="00950072" w:rsidRPr="00950072">
        <w:rPr>
          <w:i/>
        </w:rPr>
        <w:t>controllers</w:t>
      </w:r>
      <w:proofErr w:type="spellEnd"/>
      <w:r w:rsidR="007F3325">
        <w:t xml:space="preserve">, que possuirão, comportamentos. </w:t>
      </w:r>
    </w:p>
    <w:p w14:paraId="40A223E6" w14:textId="3610FEF2" w:rsidR="0089749C" w:rsidRDefault="007F3325" w:rsidP="00246AB6">
      <w:pPr>
        <w:ind w:firstLine="0"/>
      </w:pPr>
      <w:r>
        <w:tab/>
        <w:t>Para acessarmos as funções da aplicação</w:t>
      </w:r>
      <w:r w:rsidR="005E5241">
        <w:t xml:space="preserve"> utilizamos através de suas variáveis estáticas no jogo, sendo ela executada pela função </w:t>
      </w:r>
      <w:proofErr w:type="spellStart"/>
      <w:r w:rsidR="005E5241" w:rsidRPr="0041368E">
        <w:rPr>
          <w:i/>
        </w:rPr>
        <w:t>Run</w:t>
      </w:r>
      <w:proofErr w:type="spellEnd"/>
      <w:r w:rsidR="005E5241">
        <w:t>.</w:t>
      </w:r>
    </w:p>
    <w:p w14:paraId="40A223E7" w14:textId="77777777" w:rsidR="0041368E" w:rsidRDefault="0041368E" w:rsidP="0089749C"/>
    <w:p w14:paraId="40A223E8" w14:textId="77777777" w:rsidR="005E5241" w:rsidRPr="0041368E" w:rsidRDefault="005E5241" w:rsidP="0089749C">
      <w:pPr>
        <w:rPr>
          <w:i/>
        </w:rPr>
      </w:pPr>
      <w:proofErr w:type="spellStart"/>
      <w:proofErr w:type="gramStart"/>
      <w:r w:rsidRPr="0041368E">
        <w:rPr>
          <w:i/>
        </w:rPr>
        <w:t>Application</w:t>
      </w:r>
      <w:proofErr w:type="spellEnd"/>
      <w:r w:rsidRPr="0041368E">
        <w:rPr>
          <w:i/>
        </w:rPr>
        <w:t>::</w:t>
      </w:r>
      <w:proofErr w:type="spellStart"/>
      <w:proofErr w:type="gramEnd"/>
      <w:r w:rsidRPr="0041368E">
        <w:rPr>
          <w:i/>
        </w:rPr>
        <w:t>Run</w:t>
      </w:r>
      <w:proofErr w:type="spellEnd"/>
      <w:r w:rsidRPr="0041368E">
        <w:rPr>
          <w:i/>
        </w:rPr>
        <w:t>();</w:t>
      </w:r>
    </w:p>
    <w:p w14:paraId="40A223E9" w14:textId="77777777" w:rsidR="005E5241" w:rsidRDefault="005E5241" w:rsidP="0089749C">
      <w:r>
        <w:t xml:space="preserve">Executado na classe exemplo </w:t>
      </w:r>
      <w:proofErr w:type="spellStart"/>
      <w:r w:rsidRPr="0041368E">
        <w:rPr>
          <w:i/>
        </w:rPr>
        <w:t>main</w:t>
      </w:r>
      <w:proofErr w:type="spellEnd"/>
      <w:r w:rsidRPr="0041368E">
        <w:rPr>
          <w:i/>
        </w:rPr>
        <w:t xml:space="preserve"> game</w:t>
      </w:r>
      <w:r>
        <w:t>. Outras funções também estão disponíveis.</w:t>
      </w:r>
      <w:r w:rsidR="00461901">
        <w:t xml:space="preserve"> É a criação inicial do jogo, a aplicação determina também qual será a câmera principal, através do método:</w:t>
      </w:r>
    </w:p>
    <w:p w14:paraId="40A223EA" w14:textId="77777777" w:rsidR="0041368E" w:rsidRDefault="0041368E" w:rsidP="0089749C"/>
    <w:p w14:paraId="40A223EB" w14:textId="77777777" w:rsidR="008C705C" w:rsidRPr="0041368E" w:rsidRDefault="008C705C" w:rsidP="008C705C">
      <w:pPr>
        <w:rPr>
          <w:i/>
        </w:rPr>
      </w:pPr>
      <w:proofErr w:type="spellStart"/>
      <w:proofErr w:type="gramStart"/>
      <w:r w:rsidRPr="0041368E">
        <w:rPr>
          <w:i/>
        </w:rPr>
        <w:t>Application</w:t>
      </w:r>
      <w:proofErr w:type="spellEnd"/>
      <w:r w:rsidRPr="0041368E">
        <w:rPr>
          <w:i/>
        </w:rPr>
        <w:t>::</w:t>
      </w:r>
      <w:proofErr w:type="spellStart"/>
      <w:proofErr w:type="gramEnd"/>
      <w:r w:rsidRPr="0041368E">
        <w:rPr>
          <w:i/>
        </w:rPr>
        <w:t>SetMainCamera</w:t>
      </w:r>
      <w:proofErr w:type="spellEnd"/>
      <w:r w:rsidRPr="0041368E">
        <w:rPr>
          <w:i/>
        </w:rPr>
        <w:t>(</w:t>
      </w:r>
      <w:proofErr w:type="spellStart"/>
      <w:r w:rsidRPr="0041368E">
        <w:rPr>
          <w:i/>
        </w:rPr>
        <w:t>mainCamera</w:t>
      </w:r>
      <w:proofErr w:type="spellEnd"/>
      <w:r w:rsidRPr="0041368E">
        <w:rPr>
          <w:i/>
        </w:rPr>
        <w:t>);</w:t>
      </w:r>
    </w:p>
    <w:p w14:paraId="40A223EC" w14:textId="77777777" w:rsidR="0041368E" w:rsidRDefault="0041368E" w:rsidP="0089749C"/>
    <w:p w14:paraId="40A223ED" w14:textId="77777777" w:rsidR="00461901" w:rsidRDefault="008C705C" w:rsidP="0089749C">
      <w:r>
        <w:t>O nome do jogo indica qual é o nome que é exibido no topo da janela e configurações exibidas.</w:t>
      </w:r>
    </w:p>
    <w:p w14:paraId="40A223EE" w14:textId="77777777" w:rsidR="0041368E" w:rsidRDefault="0041368E" w:rsidP="0089749C"/>
    <w:p w14:paraId="40A223EF" w14:textId="77777777" w:rsidR="008C705C" w:rsidRPr="0041368E" w:rsidRDefault="008C705C" w:rsidP="0089749C">
      <w:pPr>
        <w:rPr>
          <w:i/>
        </w:rPr>
      </w:pPr>
      <w:proofErr w:type="spellStart"/>
      <w:proofErr w:type="gramStart"/>
      <w:r w:rsidRPr="0041368E">
        <w:rPr>
          <w:i/>
        </w:rPr>
        <w:t>Application</w:t>
      </w:r>
      <w:proofErr w:type="spellEnd"/>
      <w:r w:rsidRPr="0041368E">
        <w:rPr>
          <w:i/>
        </w:rPr>
        <w:t>::</w:t>
      </w:r>
      <w:proofErr w:type="spellStart"/>
      <w:proofErr w:type="gramEnd"/>
      <w:r w:rsidRPr="0041368E">
        <w:rPr>
          <w:i/>
        </w:rPr>
        <w:t>SetGameName</w:t>
      </w:r>
      <w:proofErr w:type="spellEnd"/>
      <w:r w:rsidRPr="0041368E">
        <w:rPr>
          <w:i/>
        </w:rPr>
        <w:t>(</w:t>
      </w:r>
      <w:proofErr w:type="spellStart"/>
      <w:r w:rsidRPr="0041368E">
        <w:rPr>
          <w:i/>
        </w:rPr>
        <w:t>string</w:t>
      </w:r>
      <w:proofErr w:type="spellEnd"/>
      <w:r w:rsidRPr="0041368E">
        <w:rPr>
          <w:i/>
        </w:rPr>
        <w:t xml:space="preserve"> </w:t>
      </w:r>
      <w:proofErr w:type="spellStart"/>
      <w:r w:rsidRPr="0041368E">
        <w:rPr>
          <w:i/>
        </w:rPr>
        <w:t>name</w:t>
      </w:r>
      <w:proofErr w:type="spellEnd"/>
      <w:r w:rsidRPr="0041368E">
        <w:rPr>
          <w:i/>
        </w:rPr>
        <w:t>);</w:t>
      </w:r>
    </w:p>
    <w:p w14:paraId="40A223F0" w14:textId="77777777" w:rsidR="0041368E" w:rsidRDefault="0041368E" w:rsidP="0089749C"/>
    <w:p w14:paraId="40A223F1" w14:textId="77777777" w:rsidR="008C705C" w:rsidRDefault="008C705C" w:rsidP="0089749C">
      <w:r>
        <w:t xml:space="preserve">Seguindo o mesmo padrão de chamada, temos as funções </w:t>
      </w:r>
      <w:proofErr w:type="spellStart"/>
      <w:proofErr w:type="gramStart"/>
      <w:r w:rsidRPr="0041368E">
        <w:rPr>
          <w:i/>
        </w:rPr>
        <w:t>CloseGame</w:t>
      </w:r>
      <w:proofErr w:type="spellEnd"/>
      <w:r w:rsidRPr="0041368E">
        <w:rPr>
          <w:i/>
        </w:rPr>
        <w:t>(</w:t>
      </w:r>
      <w:proofErr w:type="gramEnd"/>
      <w:r w:rsidRPr="0041368E">
        <w:rPr>
          <w:i/>
        </w:rPr>
        <w:t>)</w:t>
      </w:r>
      <w:r>
        <w:t>, que pode ser executada a qualquer momento do jogo</w:t>
      </w:r>
      <w:r w:rsidR="0041368E">
        <w:t>;</w:t>
      </w:r>
      <w:r>
        <w:t xml:space="preserve"> e ele será interrompido e a memória devidamente limpa. </w:t>
      </w:r>
      <w:r w:rsidR="0041368E">
        <w:t>É p</w:t>
      </w:r>
      <w:r>
        <w:t>ossível pegar o tamanho da tela em que o jogo será exibido e editar.</w:t>
      </w:r>
    </w:p>
    <w:p w14:paraId="40A223F2" w14:textId="77777777" w:rsidR="008C705C" w:rsidRDefault="008C705C" w:rsidP="0089749C">
      <w:proofErr w:type="spellStart"/>
      <w:r w:rsidRPr="0041368E">
        <w:rPr>
          <w:i/>
        </w:rPr>
        <w:t>AddScene</w:t>
      </w:r>
      <w:proofErr w:type="spellEnd"/>
      <w:r>
        <w:t xml:space="preserve"> criará cenas e o conceito de cenas será mais detalhado a seguir.</w:t>
      </w:r>
    </w:p>
    <w:p w14:paraId="40A223F3" w14:textId="77777777" w:rsidR="005E5241" w:rsidRPr="0089749C" w:rsidRDefault="005E5241" w:rsidP="0089749C"/>
    <w:p w14:paraId="40A223F4" w14:textId="77777777" w:rsidR="00703573" w:rsidRDefault="005A0936" w:rsidP="005816FD">
      <w:pPr>
        <w:pStyle w:val="Ttulo3"/>
      </w:pPr>
      <w:bookmarkStart w:id="63" w:name="_Toc435309625"/>
      <w:r>
        <w:t>Cenas</w:t>
      </w:r>
      <w:bookmarkEnd w:id="63"/>
    </w:p>
    <w:p w14:paraId="40A223F5" w14:textId="77777777" w:rsidR="0089749C" w:rsidRDefault="0089749C" w:rsidP="00A50E66">
      <w:pPr>
        <w:ind w:firstLine="567"/>
      </w:pPr>
    </w:p>
    <w:p w14:paraId="40A223F6" w14:textId="343A1079" w:rsidR="000D2215" w:rsidRDefault="00703573" w:rsidP="00F65780">
      <w:r>
        <w:t>Cenas são objetos que estrutura</w:t>
      </w:r>
      <w:r w:rsidR="00205A64">
        <w:t>m tudo que será mantido no jogo.</w:t>
      </w:r>
      <w:r w:rsidR="0052369F">
        <w:t xml:space="preserve"> </w:t>
      </w:r>
      <w:r w:rsidR="00205A64">
        <w:t>Uma cena é basicamente um mapa, onde objetos e informações serão mantidos</w:t>
      </w:r>
      <w:r w:rsidRPr="00A42497">
        <w:t>.</w:t>
      </w:r>
      <w:r w:rsidR="00950072">
        <w:t xml:space="preserve"> Cenas podem receber </w:t>
      </w:r>
      <w:r w:rsidRPr="00205A64">
        <w:rPr>
          <w:i/>
        </w:rPr>
        <w:t xml:space="preserve">game </w:t>
      </w:r>
      <w:proofErr w:type="spellStart"/>
      <w:r w:rsidRPr="00205A64">
        <w:rPr>
          <w:i/>
        </w:rPr>
        <w:t>objects</w:t>
      </w:r>
      <w:proofErr w:type="spellEnd"/>
      <w:r>
        <w:t>, que são objetos gerais de jogo</w:t>
      </w:r>
      <w:r w:rsidR="00205A64">
        <w:t>;</w:t>
      </w:r>
      <w:r w:rsidR="0052369F">
        <w:t xml:space="preserve"> </w:t>
      </w:r>
      <w:proofErr w:type="spellStart"/>
      <w:r w:rsidRPr="00205A64">
        <w:rPr>
          <w:i/>
        </w:rPr>
        <w:t>sprite</w:t>
      </w:r>
      <w:r w:rsidR="000D2215">
        <w:rPr>
          <w:i/>
        </w:rPr>
        <w:t>s</w:t>
      </w:r>
      <w:proofErr w:type="spellEnd"/>
      <w:r w:rsidR="000D2215">
        <w:rPr>
          <w:i/>
        </w:rPr>
        <w:t>,</w:t>
      </w:r>
      <w:r>
        <w:t xml:space="preserve"> por exemplo</w:t>
      </w:r>
      <w:r w:rsidR="000D2215">
        <w:t>,</w:t>
      </w:r>
      <w:r>
        <w:t xml:space="preserve"> são objetos de jogo que podem ser carregados nas cenas necessárias. As funções necessárias da cena são de adicionar novos objetos de jogo.</w:t>
      </w:r>
    </w:p>
    <w:p w14:paraId="40A223F7" w14:textId="77777777" w:rsidR="0041368E" w:rsidRDefault="0041368E" w:rsidP="00F65780"/>
    <w:p w14:paraId="40A223F8" w14:textId="77777777" w:rsidR="00703573" w:rsidRPr="0041368E" w:rsidRDefault="00703573" w:rsidP="00F65780">
      <w:pPr>
        <w:rPr>
          <w:i/>
        </w:rPr>
      </w:pPr>
      <w:r w:rsidRPr="0041368E">
        <w:rPr>
          <w:i/>
        </w:rPr>
        <w:t>scene1.AddGameObject(</w:t>
      </w:r>
      <w:proofErr w:type="spellStart"/>
      <w:r w:rsidRPr="0041368E">
        <w:rPr>
          <w:i/>
        </w:rPr>
        <w:t>sprite</w:t>
      </w:r>
      <w:proofErr w:type="spellEnd"/>
      <w:r w:rsidRPr="0041368E">
        <w:rPr>
          <w:i/>
        </w:rPr>
        <w:t>);</w:t>
      </w:r>
    </w:p>
    <w:p w14:paraId="40A223F9" w14:textId="77777777" w:rsidR="0041368E" w:rsidRDefault="0041368E" w:rsidP="00F65780"/>
    <w:p w14:paraId="40A223FA" w14:textId="77777777" w:rsidR="00F65780" w:rsidRDefault="00F65780" w:rsidP="00F65780">
      <w:r>
        <w:lastRenderedPageBreak/>
        <w:t xml:space="preserve">As cenas possuem duas etapas de inicialização, assim como grande parte das classes da ferramenta, o construtor e a classe </w:t>
      </w:r>
      <w:proofErr w:type="spellStart"/>
      <w:r w:rsidRPr="0041368E">
        <w:rPr>
          <w:i/>
        </w:rPr>
        <w:t>Init</w:t>
      </w:r>
      <w:proofErr w:type="spellEnd"/>
      <w:r w:rsidR="0041368E">
        <w:t>. A</w:t>
      </w:r>
      <w:r>
        <w:t xml:space="preserve"> classe </w:t>
      </w:r>
      <w:proofErr w:type="spellStart"/>
      <w:r w:rsidRPr="0041368E">
        <w:rPr>
          <w:i/>
        </w:rPr>
        <w:t>Init</w:t>
      </w:r>
      <w:proofErr w:type="spellEnd"/>
      <w:r>
        <w:t xml:space="preserve"> é invocada a cada momento que a cena é carregada.</w:t>
      </w:r>
    </w:p>
    <w:p w14:paraId="40A223FB" w14:textId="77777777" w:rsidR="00F65780" w:rsidRDefault="00F65780" w:rsidP="00F65780">
      <w:r>
        <w:t>Quando a cena é encerrada, ou seja, ao trocarmos de cena, todos os objetos vinculados são destruídos. Portanto</w:t>
      </w:r>
      <w:r w:rsidR="0041368E">
        <w:t>,</w:t>
      </w:r>
      <w:r>
        <w:t xml:space="preserve"> os objetos só podem ser adicionados no método </w:t>
      </w:r>
      <w:proofErr w:type="spellStart"/>
      <w:proofErr w:type="gramStart"/>
      <w:r w:rsidRPr="0041368E">
        <w:rPr>
          <w:i/>
        </w:rPr>
        <w:t>Init</w:t>
      </w:r>
      <w:proofErr w:type="spellEnd"/>
      <w:r w:rsidRPr="0041368E">
        <w:rPr>
          <w:i/>
        </w:rPr>
        <w:t>(</w:t>
      </w:r>
      <w:proofErr w:type="gramEnd"/>
      <w:r w:rsidRPr="0041368E">
        <w:rPr>
          <w:i/>
        </w:rPr>
        <w:t>)</w:t>
      </w:r>
      <w:r>
        <w:t>.</w:t>
      </w:r>
    </w:p>
    <w:p w14:paraId="40A223FC" w14:textId="3296CE0C" w:rsidR="00A42497" w:rsidRDefault="00F65780" w:rsidP="00F65780">
      <w:r>
        <w:t>A</w:t>
      </w:r>
      <w:r w:rsidR="00703573">
        <w:t xml:space="preserve">dicionar nomes, através </w:t>
      </w:r>
      <w:r w:rsidR="000D2215">
        <w:t>da variá</w:t>
      </w:r>
      <w:r w:rsidR="00703573">
        <w:t xml:space="preserve">vel </w:t>
      </w:r>
      <w:proofErr w:type="spellStart"/>
      <w:r w:rsidR="00703573" w:rsidRPr="0041368E">
        <w:rPr>
          <w:i/>
        </w:rPr>
        <w:t>name</w:t>
      </w:r>
      <w:proofErr w:type="spellEnd"/>
      <w:r w:rsidR="00703573">
        <w:t>, é possível carregar e descarregar cenas através do nome e índice na aplicação</w:t>
      </w:r>
      <w:r w:rsidR="00950072">
        <w:t xml:space="preserve"> </w:t>
      </w:r>
      <w:r w:rsidR="00703573">
        <w:t>(</w:t>
      </w:r>
      <w:r w:rsidR="00703573" w:rsidRPr="000D2215">
        <w:rPr>
          <w:i/>
        </w:rPr>
        <w:t xml:space="preserve">item </w:t>
      </w:r>
      <w:proofErr w:type="spellStart"/>
      <w:r w:rsidR="00703573" w:rsidRPr="000D2215">
        <w:rPr>
          <w:i/>
        </w:rPr>
        <w:t>application</w:t>
      </w:r>
      <w:proofErr w:type="spellEnd"/>
      <w:r w:rsidR="00703573">
        <w:t>). Cenas podem ser adicionadas na aplicação antes de da aplicação ser executada.</w:t>
      </w:r>
    </w:p>
    <w:p w14:paraId="40A223FD" w14:textId="77777777" w:rsidR="0041368E" w:rsidRDefault="0041368E" w:rsidP="00F65780"/>
    <w:p w14:paraId="40A223FE" w14:textId="77777777" w:rsidR="00F65780" w:rsidRPr="0041368E" w:rsidRDefault="005E5241" w:rsidP="00F65780">
      <w:pPr>
        <w:rPr>
          <w:i/>
        </w:rPr>
      </w:pPr>
      <w:proofErr w:type="spellStart"/>
      <w:proofErr w:type="gramStart"/>
      <w:r w:rsidRPr="0041368E">
        <w:rPr>
          <w:i/>
        </w:rPr>
        <w:t>Application</w:t>
      </w:r>
      <w:proofErr w:type="spellEnd"/>
      <w:r w:rsidRPr="0041368E">
        <w:rPr>
          <w:rFonts w:cs="Arial"/>
          <w:i/>
        </w:rPr>
        <w:t>::</w:t>
      </w:r>
      <w:proofErr w:type="spellStart"/>
      <w:proofErr w:type="gramEnd"/>
      <w:r w:rsidR="00703573" w:rsidRPr="0041368E">
        <w:rPr>
          <w:i/>
        </w:rPr>
        <w:t>AddScene</w:t>
      </w:r>
      <w:proofErr w:type="spellEnd"/>
      <w:r w:rsidR="00703573" w:rsidRPr="0041368E">
        <w:rPr>
          <w:i/>
        </w:rPr>
        <w:t>(scene1);</w:t>
      </w:r>
    </w:p>
    <w:p w14:paraId="40A223FF" w14:textId="77777777" w:rsidR="006631E8" w:rsidRDefault="006631E8" w:rsidP="006631E8">
      <w:pPr>
        <w:pStyle w:val="Ttulo3"/>
      </w:pPr>
      <w:bookmarkStart w:id="64" w:name="_Toc435309626"/>
      <w:r>
        <w:t>Vetores</w:t>
      </w:r>
      <w:bookmarkEnd w:id="64"/>
    </w:p>
    <w:p w14:paraId="40A22400" w14:textId="17444EF9" w:rsidR="0089749C" w:rsidRDefault="006631E8" w:rsidP="00703573">
      <w:r w:rsidRPr="006631E8">
        <w:t>Ao trabalh</w:t>
      </w:r>
      <w:r>
        <w:t>armo</w:t>
      </w:r>
      <w:r w:rsidRPr="006631E8">
        <w:t xml:space="preserve">s com </w:t>
      </w:r>
      <w:r>
        <w:t>jogos em duas dimensões, com frequência necessitamos um vetor de posições com dados X e Y, representando um ponto no espaço</w:t>
      </w:r>
      <w:r w:rsidR="0052369F">
        <w:t xml:space="preserve"> </w:t>
      </w:r>
      <w:r>
        <w:t>ou tamanho.</w:t>
      </w:r>
      <w:r w:rsidR="008274E1">
        <w:t xml:space="preserve"> É comum trabalhar com valores inteiros para referenciarmos pontos, já que não é possível termos</w:t>
      </w:r>
      <w:r w:rsidR="0041368E">
        <w:t>,</w:t>
      </w:r>
      <w:r w:rsidR="008274E1">
        <w:t xml:space="preserve"> tecnicamente falando</w:t>
      </w:r>
      <w:r w:rsidR="0041368E">
        <w:t>,</w:t>
      </w:r>
      <w:r w:rsidR="008274E1">
        <w:t xml:space="preserve"> um ponto em 0,5 pixels por exemplo. Porém</w:t>
      </w:r>
      <w:r w:rsidR="0041368E">
        <w:t>,</w:t>
      </w:r>
      <w:r w:rsidR="008274E1">
        <w:t xml:space="preserve"> com a funcionalidade de tamanho escalável de acordo com a resolução da tela, vários pontos no jogo são dados em decimais.</w:t>
      </w:r>
    </w:p>
    <w:p w14:paraId="40A22401" w14:textId="4BBDEC11" w:rsidR="008274E1" w:rsidRDefault="008274E1" w:rsidP="00703573">
      <w:r>
        <w:t xml:space="preserve">A classe </w:t>
      </w:r>
      <w:r w:rsidRPr="00E47A15">
        <w:rPr>
          <w:i/>
        </w:rPr>
        <w:t>Vector2D</w:t>
      </w:r>
      <w:r>
        <w:t xml:space="preserve"> trabalha </w:t>
      </w:r>
      <w:r w:rsidR="0052369F">
        <w:t xml:space="preserve">com esses </w:t>
      </w:r>
      <w:r>
        <w:t>pontos, porém</w:t>
      </w:r>
      <w:r w:rsidR="008025FF">
        <w:t>,</w:t>
      </w:r>
      <w:r>
        <w:t xml:space="preserve"> ela é definida através de um </w:t>
      </w:r>
      <w:proofErr w:type="spellStart"/>
      <w:r w:rsidRPr="008025FF">
        <w:rPr>
          <w:i/>
        </w:rPr>
        <w:t>template</w:t>
      </w:r>
      <w:proofErr w:type="spellEnd"/>
      <w:r w:rsidR="008025FF">
        <w:t xml:space="preserve"> o</w:t>
      </w:r>
      <w:r>
        <w:t xml:space="preserve">nde os dois </w:t>
      </w:r>
      <w:proofErr w:type="spellStart"/>
      <w:r w:rsidRPr="008025FF">
        <w:rPr>
          <w:i/>
        </w:rPr>
        <w:t>templates</w:t>
      </w:r>
      <w:proofErr w:type="spellEnd"/>
      <w:r>
        <w:t xml:space="preserve"> definidos variam em inteiro ou flutuante (</w:t>
      </w:r>
      <w:proofErr w:type="spellStart"/>
      <w:r w:rsidRPr="008025FF">
        <w:rPr>
          <w:i/>
        </w:rPr>
        <w:t>integer</w:t>
      </w:r>
      <w:proofErr w:type="spellEnd"/>
      <w:r w:rsidRPr="008025FF">
        <w:rPr>
          <w:i/>
        </w:rPr>
        <w:t xml:space="preserve">, </w:t>
      </w:r>
      <w:proofErr w:type="spellStart"/>
      <w:r w:rsidRPr="008025FF">
        <w:rPr>
          <w:i/>
        </w:rPr>
        <w:t>float</w:t>
      </w:r>
      <w:proofErr w:type="spellEnd"/>
      <w:r w:rsidR="008025FF">
        <w:t xml:space="preserve">). Para usarmos o vetor, </w:t>
      </w:r>
      <w:r>
        <w:t>portanto</w:t>
      </w:r>
      <w:r w:rsidR="008025FF">
        <w:t>,</w:t>
      </w:r>
      <w:r>
        <w:t xml:space="preserve"> usamos</w:t>
      </w:r>
      <w:r w:rsidR="008025FF">
        <w:t>:</w:t>
      </w:r>
    </w:p>
    <w:p w14:paraId="40A22402" w14:textId="77777777" w:rsidR="008025FF" w:rsidRDefault="008025FF" w:rsidP="00703573"/>
    <w:p w14:paraId="40A22403" w14:textId="77777777" w:rsidR="008274E1" w:rsidRPr="008025FF" w:rsidRDefault="008274E1" w:rsidP="00703573">
      <w:pPr>
        <w:rPr>
          <w:i/>
        </w:rPr>
      </w:pPr>
      <w:r w:rsidRPr="008025FF">
        <w:rPr>
          <w:i/>
        </w:rPr>
        <w:t>Vector2D&lt;</w:t>
      </w:r>
      <w:proofErr w:type="spellStart"/>
      <w:r w:rsidRPr="008025FF">
        <w:rPr>
          <w:i/>
        </w:rPr>
        <w:t>float</w:t>
      </w:r>
      <w:proofErr w:type="spellEnd"/>
      <w:r w:rsidRPr="008025FF">
        <w:rPr>
          <w:i/>
        </w:rPr>
        <w:t xml:space="preserve">&gt; </w:t>
      </w:r>
      <w:proofErr w:type="spellStart"/>
      <w:r w:rsidRPr="008025FF">
        <w:rPr>
          <w:i/>
        </w:rPr>
        <w:t>floatVector</w:t>
      </w:r>
      <w:proofErr w:type="spellEnd"/>
      <w:r w:rsidRPr="008025FF">
        <w:rPr>
          <w:i/>
        </w:rPr>
        <w:t>;</w:t>
      </w:r>
    </w:p>
    <w:p w14:paraId="40A22404" w14:textId="77777777" w:rsidR="008274E1" w:rsidRPr="008025FF" w:rsidRDefault="008274E1" w:rsidP="00703573">
      <w:pPr>
        <w:rPr>
          <w:i/>
        </w:rPr>
      </w:pPr>
      <w:r w:rsidRPr="008025FF">
        <w:rPr>
          <w:i/>
        </w:rPr>
        <w:t>Valores tanto inteiro e flutuantes possuem as mesmas funções:</w:t>
      </w:r>
    </w:p>
    <w:p w14:paraId="40A22405" w14:textId="77777777" w:rsidR="008274E1" w:rsidRPr="008025FF" w:rsidRDefault="008274E1" w:rsidP="008274E1">
      <w:pPr>
        <w:rPr>
          <w:i/>
        </w:rPr>
      </w:pPr>
      <w:r w:rsidRPr="008025FF">
        <w:rPr>
          <w:i/>
        </w:rPr>
        <w:t>Vector2D&lt;</w:t>
      </w:r>
      <w:proofErr w:type="spellStart"/>
      <w:r w:rsidRPr="008025FF">
        <w:rPr>
          <w:i/>
        </w:rPr>
        <w:t>int</w:t>
      </w:r>
      <w:proofErr w:type="spellEnd"/>
      <w:r w:rsidRPr="008025FF">
        <w:rPr>
          <w:i/>
        </w:rPr>
        <w:t xml:space="preserve">&gt; </w:t>
      </w:r>
      <w:proofErr w:type="gramStart"/>
      <w:r w:rsidRPr="008025FF">
        <w:rPr>
          <w:i/>
        </w:rPr>
        <w:t>Zero(</w:t>
      </w:r>
      <w:proofErr w:type="gramEnd"/>
      <w:r w:rsidRPr="008025FF">
        <w:rPr>
          <w:i/>
        </w:rPr>
        <w:t>);</w:t>
      </w:r>
    </w:p>
    <w:p w14:paraId="40A22406" w14:textId="77777777" w:rsidR="008274E1" w:rsidRPr="008025FF" w:rsidRDefault="008274E1" w:rsidP="008274E1">
      <w:pPr>
        <w:rPr>
          <w:i/>
        </w:rPr>
      </w:pPr>
      <w:r w:rsidRPr="008025FF">
        <w:rPr>
          <w:i/>
        </w:rPr>
        <w:tab/>
        <w:t>Vector2D&lt;</w:t>
      </w:r>
      <w:proofErr w:type="spellStart"/>
      <w:r w:rsidRPr="008025FF">
        <w:rPr>
          <w:i/>
        </w:rPr>
        <w:t>int</w:t>
      </w:r>
      <w:proofErr w:type="spellEnd"/>
      <w:r w:rsidRPr="008025FF">
        <w:rPr>
          <w:i/>
        </w:rPr>
        <w:t xml:space="preserve">&gt; </w:t>
      </w:r>
      <w:proofErr w:type="spellStart"/>
      <w:proofErr w:type="gramStart"/>
      <w:r w:rsidRPr="008025FF">
        <w:rPr>
          <w:i/>
        </w:rPr>
        <w:t>One</w:t>
      </w:r>
      <w:proofErr w:type="spellEnd"/>
      <w:r w:rsidRPr="008025FF">
        <w:rPr>
          <w:i/>
        </w:rPr>
        <w:t>(</w:t>
      </w:r>
      <w:proofErr w:type="gramEnd"/>
      <w:r w:rsidRPr="008025FF">
        <w:rPr>
          <w:i/>
        </w:rPr>
        <w:t>);</w:t>
      </w:r>
    </w:p>
    <w:p w14:paraId="40A22407" w14:textId="77777777" w:rsidR="008025FF" w:rsidRDefault="008025FF" w:rsidP="008274E1"/>
    <w:p w14:paraId="40A22408" w14:textId="77777777" w:rsidR="008274E1" w:rsidRDefault="008274E1" w:rsidP="008274E1">
      <w:r w:rsidRPr="008274E1">
        <w:t>Ambas retornam vetores do tipo definido, ou com ambos os valores preenchidos</w:t>
      </w:r>
      <w:r>
        <w:t xml:space="preserve">. O método </w:t>
      </w:r>
      <w:proofErr w:type="gramStart"/>
      <w:r w:rsidRPr="00612E41">
        <w:rPr>
          <w:i/>
        </w:rPr>
        <w:t>Zero(</w:t>
      </w:r>
      <w:proofErr w:type="gramEnd"/>
      <w:r w:rsidRPr="00612E41">
        <w:rPr>
          <w:i/>
        </w:rPr>
        <w:t>)</w:t>
      </w:r>
      <w:r>
        <w:t xml:space="preserve"> retorna o vetor preenchido</w:t>
      </w:r>
      <w:r w:rsidRPr="008274E1">
        <w:t xml:space="preserve"> com 0, convencionalmente usado para posi</w:t>
      </w:r>
      <w:r>
        <w:t xml:space="preserve">ção e o método </w:t>
      </w:r>
      <w:proofErr w:type="spellStart"/>
      <w:r w:rsidRPr="00612E41">
        <w:rPr>
          <w:i/>
        </w:rPr>
        <w:t>One</w:t>
      </w:r>
      <w:proofErr w:type="spellEnd"/>
      <w:r w:rsidRPr="00612E41">
        <w:rPr>
          <w:i/>
        </w:rPr>
        <w:t>()</w:t>
      </w:r>
      <w:r>
        <w:t xml:space="preserve"> o vetor preenchido com 1, que pode ser usado ao trabalhos com escalas.</w:t>
      </w:r>
    </w:p>
    <w:p w14:paraId="40A22409" w14:textId="77777777" w:rsidR="00612E41" w:rsidRPr="008274E1" w:rsidRDefault="00612E41" w:rsidP="008274E1"/>
    <w:p w14:paraId="40A2240A" w14:textId="77777777" w:rsidR="008274E1" w:rsidRPr="008274E1" w:rsidRDefault="008274E1" w:rsidP="008274E1">
      <w:proofErr w:type="spellStart"/>
      <w:proofErr w:type="gramStart"/>
      <w:r w:rsidRPr="00612E41">
        <w:rPr>
          <w:i/>
        </w:rPr>
        <w:t>SetVector</w:t>
      </w:r>
      <w:proofErr w:type="spellEnd"/>
      <w:r w:rsidRPr="00612E41">
        <w:rPr>
          <w:i/>
        </w:rPr>
        <w:t>(</w:t>
      </w:r>
      <w:proofErr w:type="gramEnd"/>
      <w:r w:rsidRPr="00612E41">
        <w:rPr>
          <w:i/>
        </w:rPr>
        <w:t>x, y);</w:t>
      </w:r>
      <w:r w:rsidRPr="008274E1">
        <w:t>Retorna um vetor com os valores indicados.</w:t>
      </w:r>
    </w:p>
    <w:p w14:paraId="40A2240B" w14:textId="77777777" w:rsidR="008274E1" w:rsidRPr="006631E8" w:rsidRDefault="008274E1" w:rsidP="008274E1">
      <w:proofErr w:type="spellStart"/>
      <w:proofErr w:type="gramStart"/>
      <w:r w:rsidRPr="00612E41">
        <w:rPr>
          <w:i/>
        </w:rPr>
        <w:t>Abs</w:t>
      </w:r>
      <w:proofErr w:type="spellEnd"/>
      <w:r w:rsidRPr="00612E41">
        <w:rPr>
          <w:i/>
        </w:rPr>
        <w:t>(</w:t>
      </w:r>
      <w:proofErr w:type="gramEnd"/>
      <w:r w:rsidRPr="00612E41">
        <w:rPr>
          <w:i/>
        </w:rPr>
        <w:t>);</w:t>
      </w:r>
      <w:r>
        <w:t xml:space="preserve"> Retorna o vetor com valores positivos.</w:t>
      </w:r>
    </w:p>
    <w:p w14:paraId="40A2240C" w14:textId="77777777" w:rsidR="005A0936" w:rsidRDefault="00612E41" w:rsidP="005A0936">
      <w:pPr>
        <w:pStyle w:val="Ttulo3"/>
      </w:pPr>
      <w:bookmarkStart w:id="65" w:name="_Toc435309627"/>
      <w:r>
        <w:t>Objetos d</w:t>
      </w:r>
      <w:r w:rsidR="005A0936">
        <w:t>e Jogo</w:t>
      </w:r>
      <w:bookmarkEnd w:id="65"/>
    </w:p>
    <w:p w14:paraId="40A2240D" w14:textId="77777777" w:rsidR="006631E8" w:rsidRDefault="006631E8" w:rsidP="006631E8">
      <w:r>
        <w:t xml:space="preserve">Objeto de jogo </w:t>
      </w:r>
      <w:r w:rsidR="00D04E63">
        <w:t>é uma das bases da ferramenta,</w:t>
      </w:r>
      <w:r>
        <w:t xml:space="preserve"> uma classe virtual e que faz referência a todos os objetos que possuem uma posição no espaço, tamanho e rotação</w:t>
      </w:r>
      <w:r w:rsidR="008274E1">
        <w:t xml:space="preserve">, que é obtido através do </w:t>
      </w:r>
      <w:proofErr w:type="spellStart"/>
      <w:r w:rsidR="008274E1" w:rsidRPr="00D04E63">
        <w:rPr>
          <w:i/>
        </w:rPr>
        <w:t>Transform</w:t>
      </w:r>
      <w:proofErr w:type="spellEnd"/>
      <w:r w:rsidR="008274E1">
        <w:t>, descrito a seguir</w:t>
      </w:r>
      <w:r>
        <w:t>. Além de um ciclo de vida em comum, um ponto de início.</w:t>
      </w:r>
    </w:p>
    <w:p w14:paraId="40A2240E" w14:textId="77777777" w:rsidR="008274E1" w:rsidRPr="006631E8" w:rsidRDefault="008274E1" w:rsidP="006631E8">
      <w:r>
        <w:t>Além da posição, objetos de jogo possuem um ciclo de</w:t>
      </w:r>
      <w:r w:rsidR="00D04E63">
        <w:t xml:space="preserve"> vida em que temos o construtor -</w:t>
      </w:r>
      <w:r>
        <w:t xml:space="preserve"> que é iniciado antes de todos os objetos serem posicionados e a cena devidamente criada</w:t>
      </w:r>
      <w:r w:rsidR="00EF4244">
        <w:t xml:space="preserve">. Após a construção da cena e posicionamento dos objetos é invocado o método </w:t>
      </w:r>
      <w:proofErr w:type="spellStart"/>
      <w:r w:rsidR="00EF4244" w:rsidRPr="00D04E63">
        <w:rPr>
          <w:i/>
        </w:rPr>
        <w:t>Init</w:t>
      </w:r>
      <w:proofErr w:type="spellEnd"/>
      <w:r w:rsidR="00EF4244">
        <w:t xml:space="preserve">, </w:t>
      </w:r>
      <w:r w:rsidR="00D04E63">
        <w:t xml:space="preserve">e </w:t>
      </w:r>
      <w:r w:rsidR="00EF4244">
        <w:t>nesse momento já possuímos a cena construída e o método é invocado como um segundo construtor, útil para referenciar novos objetos e obter dados únicos da cena.</w:t>
      </w:r>
    </w:p>
    <w:p w14:paraId="40A2240F" w14:textId="77777777" w:rsidR="005A0936" w:rsidRPr="005A0936" w:rsidRDefault="005A0936" w:rsidP="005A0936"/>
    <w:p w14:paraId="40A22410" w14:textId="672D5938" w:rsidR="006631E8" w:rsidRDefault="003063DB" w:rsidP="006631E8">
      <w:pPr>
        <w:pStyle w:val="Ttulo4"/>
        <w:rPr>
          <w:lang w:val="en-US"/>
        </w:rPr>
      </w:pPr>
      <w:r>
        <w:rPr>
          <w:lang w:val="en-US"/>
        </w:rPr>
        <w:t>Transform</w:t>
      </w:r>
    </w:p>
    <w:p w14:paraId="40A22411" w14:textId="77777777" w:rsidR="006631E8" w:rsidRDefault="006631E8" w:rsidP="006631E8">
      <w:pPr>
        <w:ind w:firstLine="567"/>
      </w:pPr>
    </w:p>
    <w:p w14:paraId="40A22412" w14:textId="77777777" w:rsidR="006631E8" w:rsidRDefault="006631E8" w:rsidP="006631E8">
      <w:pPr>
        <w:ind w:firstLine="567"/>
      </w:pPr>
      <w:r>
        <w:t xml:space="preserve">Todo objeto de jogo </w:t>
      </w:r>
      <w:r w:rsidRPr="00703573">
        <w:t>pos</w:t>
      </w:r>
      <w:r>
        <w:t>sui uma classe de transformação</w:t>
      </w:r>
      <w:r w:rsidRPr="00703573">
        <w:t xml:space="preserve"> chamado </w:t>
      </w:r>
      <w:proofErr w:type="spellStart"/>
      <w:r w:rsidRPr="0089749C">
        <w:rPr>
          <w:i/>
        </w:rPr>
        <w:t>transform</w:t>
      </w:r>
      <w:proofErr w:type="spellEnd"/>
      <w:r w:rsidRPr="00703573">
        <w:t>. Essa classe contém as informações re</w:t>
      </w:r>
      <w:r>
        <w:t>lativas ao objeto de jogo c</w:t>
      </w:r>
      <w:r w:rsidRPr="00703573">
        <w:t>omo posição, rotação e escala. Todos esses parâmetros são públicos e passíveis de alteração e podem ser utilizados pelo código do usuário. Esse objeto é necessário para compa</w:t>
      </w:r>
      <w:r>
        <w:t>rtilhar informações necessárias</w:t>
      </w:r>
      <w:r w:rsidRPr="00703573">
        <w:t xml:space="preserve"> e evitar problemas de código cíclico. Escala relativa ao seu tamanho, por padrão</w:t>
      </w:r>
      <w:r>
        <w:t>,</w:t>
      </w:r>
      <w:r w:rsidRPr="00703573">
        <w:t xml:space="preserve"> essa escala assume a forma de um </w:t>
      </w:r>
      <w:r w:rsidRPr="00F03101">
        <w:t>vetor unário de duas dimensões</w:t>
      </w:r>
      <w:r w:rsidRPr="00703573">
        <w:t>. Ao aumentar ou diminuir tem</w:t>
      </w:r>
      <w:r>
        <w:t>-se</w:t>
      </w:r>
      <w:r w:rsidRPr="00703573">
        <w:t xml:space="preserve"> uma multiplicação do tamanho que ocupa na tela, e caso esse número se torne negativo</w:t>
      </w:r>
      <w:r w:rsidR="00D04E63">
        <w:t>,</w:t>
      </w:r>
      <w:r w:rsidRPr="00703573">
        <w:t xml:space="preserve"> ele inverte a imagem, tanto no eixo X, quanto no eixo Y.</w:t>
      </w:r>
    </w:p>
    <w:p w14:paraId="40A22413" w14:textId="77777777" w:rsidR="006631E8" w:rsidRPr="00703573" w:rsidRDefault="006631E8" w:rsidP="006631E8">
      <w:pPr>
        <w:ind w:firstLine="567"/>
      </w:pPr>
    </w:p>
    <w:p w14:paraId="40A22414" w14:textId="77777777" w:rsidR="006631E8" w:rsidRPr="00A50E66" w:rsidRDefault="006631E8" w:rsidP="006631E8">
      <w:pPr>
        <w:ind w:firstLine="567"/>
        <w:rPr>
          <w:i/>
        </w:rPr>
      </w:pPr>
      <w:proofErr w:type="spellStart"/>
      <w:proofErr w:type="gramStart"/>
      <w:r>
        <w:rPr>
          <w:i/>
        </w:rPr>
        <w:t>objeto</w:t>
      </w:r>
      <w:proofErr w:type="gramEnd"/>
      <w:r>
        <w:rPr>
          <w:rFonts w:cs="Arial"/>
          <w:i/>
        </w:rPr>
        <w:t>→</w:t>
      </w:r>
      <w:r w:rsidRPr="00A50E66">
        <w:rPr>
          <w:i/>
        </w:rPr>
        <w:t>transform</w:t>
      </w:r>
      <w:r>
        <w:rPr>
          <w:rFonts w:cs="Arial"/>
          <w:i/>
        </w:rPr>
        <w:t>→</w:t>
      </w:r>
      <w:r w:rsidRPr="00A50E66">
        <w:rPr>
          <w:i/>
        </w:rPr>
        <w:t>scale.x</w:t>
      </w:r>
      <w:proofErr w:type="spellEnd"/>
      <w:r w:rsidRPr="00A50E66">
        <w:rPr>
          <w:i/>
        </w:rPr>
        <w:t xml:space="preserve"> = -1;</w:t>
      </w:r>
    </w:p>
    <w:p w14:paraId="40A22415" w14:textId="77777777" w:rsidR="006631E8" w:rsidRDefault="006631E8" w:rsidP="006631E8">
      <w:pPr>
        <w:ind w:firstLine="567"/>
      </w:pPr>
    </w:p>
    <w:p w14:paraId="40A22416" w14:textId="7605B388" w:rsidR="006631E8" w:rsidRDefault="006631E8" w:rsidP="006631E8">
      <w:pPr>
        <w:ind w:firstLine="567"/>
      </w:pPr>
      <w:r w:rsidRPr="00703573">
        <w:lastRenderedPageBreak/>
        <w:t>Além da escala</w:t>
      </w:r>
      <w:r>
        <w:t xml:space="preserve">, é possível </w:t>
      </w:r>
      <w:proofErr w:type="spellStart"/>
      <w:r>
        <w:t>rotacionar</w:t>
      </w:r>
      <w:proofErr w:type="spellEnd"/>
      <w:r>
        <w:t xml:space="preserve"> o objeto;</w:t>
      </w:r>
      <w:r w:rsidRPr="00703573">
        <w:t xml:space="preserve"> ele é iniciado com os valores em zero, podendo </w:t>
      </w:r>
      <w:proofErr w:type="spellStart"/>
      <w:r w:rsidRPr="00703573">
        <w:t>r</w:t>
      </w:r>
      <w:r>
        <w:t>otacionar</w:t>
      </w:r>
      <w:proofErr w:type="spellEnd"/>
      <w:r>
        <w:t xml:space="preserve"> no eixo X e no eixo Y. A</w:t>
      </w:r>
      <w:r w:rsidRPr="00703573">
        <w:t>s transformações de rotação também são relativas a posição 0 e trabalham em graus, então</w:t>
      </w:r>
      <w:r>
        <w:t>,</w:t>
      </w:r>
      <w:r w:rsidRPr="00703573">
        <w:t xml:space="preserve"> para </w:t>
      </w:r>
      <w:proofErr w:type="spellStart"/>
      <w:r w:rsidRPr="00703573">
        <w:t>rotacionar</w:t>
      </w:r>
      <w:proofErr w:type="spellEnd"/>
      <w:r>
        <w:t>,</w:t>
      </w:r>
      <w:r w:rsidRPr="00703573">
        <w:t xml:space="preserve"> é só alterar os valores da opção </w:t>
      </w:r>
      <w:proofErr w:type="spellStart"/>
      <w:r w:rsidRPr="0089749C">
        <w:rPr>
          <w:i/>
        </w:rPr>
        <w:t>rotation</w:t>
      </w:r>
      <w:proofErr w:type="spellEnd"/>
      <w:r>
        <w:t>. O último elemento é a posição</w:t>
      </w:r>
      <w:r w:rsidR="00B66C6E">
        <w:t xml:space="preserve"> </w:t>
      </w:r>
      <w:r>
        <w:t>que</w:t>
      </w:r>
      <w:r w:rsidR="00B66C6E">
        <w:t xml:space="preserve"> </w:t>
      </w:r>
      <w:r>
        <w:t xml:space="preserve">é </w:t>
      </w:r>
      <w:r w:rsidRPr="00703573">
        <w:t>determina</w:t>
      </w:r>
      <w:r>
        <w:t>da</w:t>
      </w:r>
      <w:r w:rsidRPr="00703573">
        <w:t xml:space="preserve"> de acordo com o eixo x, y da tela e podendo estourar os limites da tela. Bastante utilizado e nenhuma operação matemática é feita, o usuário pode utilizá-lo para mover o objeto.</w:t>
      </w:r>
    </w:p>
    <w:p w14:paraId="40A22417" w14:textId="77777777" w:rsidR="00A42497" w:rsidRPr="000D2215" w:rsidRDefault="00A42497" w:rsidP="00A42497"/>
    <w:p w14:paraId="40A22418" w14:textId="77777777" w:rsidR="00825AF9" w:rsidRDefault="00EF4244" w:rsidP="00825AF9">
      <w:pPr>
        <w:pStyle w:val="Ttulo3"/>
      </w:pPr>
      <w:bookmarkStart w:id="66" w:name="_Toc435309628"/>
      <w:r>
        <w:t>Câmera</w:t>
      </w:r>
      <w:bookmarkEnd w:id="66"/>
    </w:p>
    <w:p w14:paraId="40A22419" w14:textId="77777777" w:rsidR="00825AF9" w:rsidRDefault="00EF4244" w:rsidP="00825AF9">
      <w:r>
        <w:t>Câmeras são objetos de jogo único, elas não são desenhadas na tela, porém necessitam de posição e tamanho</w:t>
      </w:r>
      <w:r w:rsidR="00D04E63">
        <w:t>. S</w:t>
      </w:r>
      <w:r>
        <w:t>ua função primordial é desenhar objetos na tela. A ferramenta trabalha automaticamente com uma câmera, e um objeto do tipo câmera é criado durante o fluxo da aplicação, essa câmera pode ser obtida através do método estático:</w:t>
      </w:r>
    </w:p>
    <w:p w14:paraId="40A2241A" w14:textId="77777777" w:rsidR="00D04E63" w:rsidRDefault="00D04E63" w:rsidP="00825AF9"/>
    <w:p w14:paraId="40A2241B" w14:textId="77777777" w:rsidR="00EF4244" w:rsidRPr="00D04E63" w:rsidRDefault="00EF4244" w:rsidP="00825AF9">
      <w:pPr>
        <w:rPr>
          <w:i/>
        </w:rPr>
      </w:pPr>
      <w:proofErr w:type="spellStart"/>
      <w:proofErr w:type="gramStart"/>
      <w:r w:rsidRPr="00D04E63">
        <w:rPr>
          <w:i/>
        </w:rPr>
        <w:t>Application</w:t>
      </w:r>
      <w:proofErr w:type="spellEnd"/>
      <w:r w:rsidRPr="00D04E63">
        <w:rPr>
          <w:i/>
        </w:rPr>
        <w:t>::</w:t>
      </w:r>
      <w:proofErr w:type="spellStart"/>
      <w:proofErr w:type="gramEnd"/>
      <w:r w:rsidRPr="00D04E63">
        <w:rPr>
          <w:i/>
        </w:rPr>
        <w:t>GetMainCamera</w:t>
      </w:r>
      <w:proofErr w:type="spellEnd"/>
      <w:r w:rsidRPr="00D04E63">
        <w:rPr>
          <w:i/>
        </w:rPr>
        <w:t>();</w:t>
      </w:r>
    </w:p>
    <w:p w14:paraId="40A2241C" w14:textId="77777777" w:rsidR="00D04E63" w:rsidRDefault="00D04E63" w:rsidP="00825AF9"/>
    <w:p w14:paraId="40A2241D" w14:textId="77777777" w:rsidR="00E9277D" w:rsidRDefault="00E9277D" w:rsidP="00825AF9">
      <w:r>
        <w:t>As câmeras determinam qual o tamanho do objeto que será desenhado na cena que varia de acordo com a resolução da tela e determinadas proporções</w:t>
      </w:r>
      <w:r w:rsidR="00B356C2">
        <w:t>;</w:t>
      </w:r>
      <w:r>
        <w:t xml:space="preserve"> com isso</w:t>
      </w:r>
      <w:r w:rsidR="00B356C2">
        <w:t>,</w:t>
      </w:r>
      <w:r>
        <w:t xml:space="preserve"> o usuário poderá criar um jogo que funcionará com resoluções diferentes e sendo automaticamente tratadas durante a inicialização do </w:t>
      </w:r>
      <w:r w:rsidRPr="00B356C2">
        <w:rPr>
          <w:i/>
        </w:rPr>
        <w:t>framework</w:t>
      </w:r>
      <w:r>
        <w:t>.</w:t>
      </w:r>
    </w:p>
    <w:p w14:paraId="40A2241E" w14:textId="77777777" w:rsidR="00E9277D" w:rsidRDefault="00E9277D" w:rsidP="00825AF9">
      <w:r>
        <w:t>O tamanho da tela da câmera não necessariamente é o tamanho inteiro do jogo, apesar de por padrão ser delimitado assim, sendo que pode existir câmeras menores que a tela do jogo. Portanto</w:t>
      </w:r>
      <w:r w:rsidR="00B356C2">
        <w:t>,</w:t>
      </w:r>
      <w:r>
        <w:t xml:space="preserve"> existe a função para mudar seu tamanho padrão.</w:t>
      </w:r>
    </w:p>
    <w:p w14:paraId="40A2241F" w14:textId="77777777" w:rsidR="00B356C2" w:rsidRDefault="00B356C2" w:rsidP="00825AF9"/>
    <w:p w14:paraId="40A22420" w14:textId="77777777" w:rsidR="00E9277D" w:rsidRPr="00B356C2" w:rsidRDefault="00E9277D" w:rsidP="00825AF9">
      <w:pPr>
        <w:rPr>
          <w:i/>
        </w:rPr>
      </w:pPr>
      <w:proofErr w:type="spellStart"/>
      <w:proofErr w:type="gramStart"/>
      <w:r w:rsidRPr="00B356C2">
        <w:rPr>
          <w:i/>
        </w:rPr>
        <w:t>mainCamera</w:t>
      </w:r>
      <w:proofErr w:type="spellEnd"/>
      <w:proofErr w:type="gramEnd"/>
      <w:r w:rsidRPr="00B356C2">
        <w:rPr>
          <w:i/>
        </w:rPr>
        <w:t>-&gt;</w:t>
      </w:r>
      <w:proofErr w:type="spellStart"/>
      <w:r w:rsidRPr="00B356C2">
        <w:rPr>
          <w:i/>
        </w:rPr>
        <w:t>SetScreenSize</w:t>
      </w:r>
      <w:proofErr w:type="spellEnd"/>
      <w:r w:rsidRPr="00B356C2">
        <w:rPr>
          <w:i/>
        </w:rPr>
        <w:t>(</w:t>
      </w:r>
      <w:proofErr w:type="spellStart"/>
      <w:r w:rsidRPr="00B356C2">
        <w:rPr>
          <w:i/>
        </w:rPr>
        <w:t>this</w:t>
      </w:r>
      <w:proofErr w:type="spellEnd"/>
      <w:r w:rsidRPr="00B356C2">
        <w:rPr>
          <w:i/>
        </w:rPr>
        <w:t>-&gt;</w:t>
      </w:r>
      <w:proofErr w:type="spellStart"/>
      <w:r w:rsidRPr="00B356C2">
        <w:rPr>
          <w:i/>
        </w:rPr>
        <w:t>screenSize</w:t>
      </w:r>
      <w:proofErr w:type="spellEnd"/>
      <w:r w:rsidRPr="00B356C2">
        <w:rPr>
          <w:i/>
        </w:rPr>
        <w:t>);</w:t>
      </w:r>
    </w:p>
    <w:p w14:paraId="40A22421" w14:textId="77777777" w:rsidR="00B356C2" w:rsidRDefault="00B356C2" w:rsidP="00825AF9"/>
    <w:p w14:paraId="40A22422" w14:textId="77777777" w:rsidR="00E9277D" w:rsidRDefault="00E9277D" w:rsidP="00825AF9">
      <w:r>
        <w:t>Para trabalhar com posições e tamanhos relativos, todos os objetos visual</w:t>
      </w:r>
      <w:r w:rsidR="00B356C2">
        <w:t>izados possuem um tamanho especí</w:t>
      </w:r>
      <w:r>
        <w:t>fic</w:t>
      </w:r>
      <w:r w:rsidR="00B356C2">
        <w:t>o dado o tamanho em X da câmera -</w:t>
      </w:r>
      <w:r>
        <w:t xml:space="preserve"> por padrão</w:t>
      </w:r>
      <w:r w:rsidR="00B356C2">
        <w:t>,</w:t>
      </w:r>
      <w:r>
        <w:t xml:space="preserve"> esse tamanho é inicializado com o valor 10, porém</w:t>
      </w:r>
      <w:r w:rsidR="00B356C2">
        <w:t>,</w:t>
      </w:r>
      <w:r>
        <w:t xml:space="preserve"> ele pode ser alterado através da variável pública </w:t>
      </w:r>
      <w:proofErr w:type="spellStart"/>
      <w:r w:rsidRPr="00B356C2">
        <w:rPr>
          <w:i/>
        </w:rPr>
        <w:t>size</w:t>
      </w:r>
      <w:proofErr w:type="spellEnd"/>
      <w:r>
        <w:t>.</w:t>
      </w:r>
    </w:p>
    <w:p w14:paraId="40A22423" w14:textId="494FA45B" w:rsidR="00C30F3D" w:rsidRDefault="00B66C6E" w:rsidP="00825AF9">
      <w:r>
        <w:lastRenderedPageBreak/>
        <w:t>Para obter os dados</w:t>
      </w:r>
      <w:r w:rsidR="00C30F3D">
        <w:t xml:space="preserve"> reais, e não relativos:</w:t>
      </w:r>
    </w:p>
    <w:p w14:paraId="40A22424" w14:textId="77777777" w:rsidR="00B356C2" w:rsidRDefault="00B356C2" w:rsidP="00825AF9"/>
    <w:p w14:paraId="40A22425" w14:textId="77777777" w:rsidR="00C30F3D" w:rsidRPr="00B356C2" w:rsidRDefault="00C30F3D" w:rsidP="00C30F3D">
      <w:pPr>
        <w:rPr>
          <w:i/>
          <w:lang w:val="en-US"/>
        </w:rPr>
      </w:pPr>
      <w:proofErr w:type="spellStart"/>
      <w:r w:rsidRPr="00B356C2">
        <w:rPr>
          <w:i/>
          <w:lang w:val="en-US"/>
        </w:rPr>
        <w:t>mainCamera</w:t>
      </w:r>
      <w:proofErr w:type="spellEnd"/>
      <w:r w:rsidRPr="00B356C2">
        <w:rPr>
          <w:i/>
          <w:lang w:val="en-US"/>
        </w:rPr>
        <w:t xml:space="preserve">-&gt; </w:t>
      </w:r>
      <w:proofErr w:type="spellStart"/>
      <w:r w:rsidRPr="00B356C2">
        <w:rPr>
          <w:i/>
          <w:lang w:val="en-US"/>
        </w:rPr>
        <w:t>WorldToCameraTransform</w:t>
      </w:r>
      <w:proofErr w:type="spellEnd"/>
      <w:r w:rsidRPr="00B356C2">
        <w:rPr>
          <w:i/>
          <w:lang w:val="en-US"/>
        </w:rPr>
        <w:t xml:space="preserve"> (this-&gt;transform);</w:t>
      </w:r>
    </w:p>
    <w:p w14:paraId="40A22426" w14:textId="77777777" w:rsidR="00C30F3D" w:rsidRPr="00B356C2" w:rsidRDefault="00C30F3D" w:rsidP="00C30F3D">
      <w:pPr>
        <w:rPr>
          <w:i/>
          <w:lang w:val="en-US"/>
        </w:rPr>
      </w:pPr>
      <w:proofErr w:type="spellStart"/>
      <w:r w:rsidRPr="00B356C2">
        <w:rPr>
          <w:i/>
          <w:lang w:val="en-US"/>
        </w:rPr>
        <w:t>mainCamera</w:t>
      </w:r>
      <w:proofErr w:type="spellEnd"/>
      <w:r w:rsidRPr="00B356C2">
        <w:rPr>
          <w:i/>
          <w:lang w:val="en-US"/>
        </w:rPr>
        <w:t xml:space="preserve">-&gt; </w:t>
      </w:r>
      <w:proofErr w:type="spellStart"/>
      <w:r w:rsidRPr="00B356C2">
        <w:rPr>
          <w:i/>
          <w:lang w:val="en-US"/>
        </w:rPr>
        <w:t>WorldToCameraScale</w:t>
      </w:r>
      <w:proofErr w:type="spellEnd"/>
      <w:r w:rsidRPr="00B356C2">
        <w:rPr>
          <w:i/>
          <w:lang w:val="en-US"/>
        </w:rPr>
        <w:t xml:space="preserve"> (this-&gt;</w:t>
      </w:r>
      <w:proofErr w:type="spellStart"/>
      <w:proofErr w:type="gramStart"/>
      <w:r w:rsidRPr="00B356C2">
        <w:rPr>
          <w:i/>
          <w:lang w:val="en-US"/>
        </w:rPr>
        <w:t>transform.scale</w:t>
      </w:r>
      <w:proofErr w:type="spellEnd"/>
      <w:proofErr w:type="gramEnd"/>
      <w:r w:rsidRPr="00B356C2">
        <w:rPr>
          <w:i/>
          <w:lang w:val="en-US"/>
        </w:rPr>
        <w:t>);</w:t>
      </w:r>
    </w:p>
    <w:p w14:paraId="40A22427" w14:textId="77777777" w:rsidR="00C30F3D" w:rsidRPr="00B356C2" w:rsidRDefault="00C30F3D" w:rsidP="00C30F3D">
      <w:pPr>
        <w:rPr>
          <w:i/>
          <w:lang w:val="en-US"/>
        </w:rPr>
      </w:pPr>
      <w:proofErr w:type="spellStart"/>
      <w:r w:rsidRPr="00B356C2">
        <w:rPr>
          <w:i/>
          <w:lang w:val="en-US"/>
        </w:rPr>
        <w:t>mainCamera</w:t>
      </w:r>
      <w:proofErr w:type="spellEnd"/>
      <w:r w:rsidRPr="00B356C2">
        <w:rPr>
          <w:i/>
          <w:lang w:val="en-US"/>
        </w:rPr>
        <w:t xml:space="preserve">-&gt; </w:t>
      </w:r>
      <w:proofErr w:type="spellStart"/>
      <w:r w:rsidRPr="00B356C2">
        <w:rPr>
          <w:i/>
          <w:lang w:val="en-US"/>
        </w:rPr>
        <w:t>WorldToCameraPosition</w:t>
      </w:r>
      <w:proofErr w:type="spellEnd"/>
      <w:r w:rsidRPr="00B356C2">
        <w:rPr>
          <w:i/>
          <w:lang w:val="en-US"/>
        </w:rPr>
        <w:t xml:space="preserve"> (this-&gt;</w:t>
      </w:r>
      <w:proofErr w:type="spellStart"/>
      <w:proofErr w:type="gramStart"/>
      <w:r w:rsidRPr="00B356C2">
        <w:rPr>
          <w:i/>
          <w:lang w:val="en-US"/>
        </w:rPr>
        <w:t>transform.position</w:t>
      </w:r>
      <w:proofErr w:type="spellEnd"/>
      <w:proofErr w:type="gramEnd"/>
      <w:r w:rsidRPr="00B356C2">
        <w:rPr>
          <w:i/>
          <w:lang w:val="en-US"/>
        </w:rPr>
        <w:t>);</w:t>
      </w:r>
    </w:p>
    <w:p w14:paraId="40A22428" w14:textId="77777777" w:rsidR="00C30F3D" w:rsidRPr="00C30F3D" w:rsidRDefault="00C30F3D" w:rsidP="00825AF9">
      <w:pPr>
        <w:rPr>
          <w:lang w:val="en-US"/>
        </w:rPr>
      </w:pPr>
    </w:p>
    <w:p w14:paraId="40A22429" w14:textId="77777777" w:rsidR="00825AF9" w:rsidRDefault="005A0936" w:rsidP="00825AF9">
      <w:pPr>
        <w:pStyle w:val="Ttulo3"/>
      </w:pPr>
      <w:bookmarkStart w:id="67" w:name="_Toc435309629"/>
      <w:r>
        <w:t>Texto</w:t>
      </w:r>
      <w:bookmarkEnd w:id="67"/>
    </w:p>
    <w:p w14:paraId="40A2242A" w14:textId="77777777" w:rsidR="0089749C" w:rsidRDefault="00C30F3D" w:rsidP="0089749C">
      <w:r>
        <w:t>Textos são gerados a partir de fontes e podem ser posicion</w:t>
      </w:r>
      <w:r w:rsidR="00B356C2">
        <w:t>ados em qualquer região da tela. P</w:t>
      </w:r>
      <w:r>
        <w:t>ara inicializ</w:t>
      </w:r>
      <w:r w:rsidR="00B356C2">
        <w:t>á</w:t>
      </w:r>
      <w:r>
        <w:t xml:space="preserve">-lo é necessário passar o caminho do arquivo da fonte </w:t>
      </w:r>
      <w:r w:rsidR="00B356C2">
        <w:t>que será usado:</w:t>
      </w:r>
      <w:r>
        <w:t xml:space="preserve"> o </w:t>
      </w:r>
      <w:r w:rsidRPr="00B356C2">
        <w:rPr>
          <w:i/>
        </w:rPr>
        <w:t>framework</w:t>
      </w:r>
      <w:r>
        <w:t xml:space="preserve"> não usa nenhuma fonte padrão, portanto</w:t>
      </w:r>
      <w:r w:rsidR="00B356C2">
        <w:t>,</w:t>
      </w:r>
      <w:r>
        <w:t xml:space="preserve"> essa etapa é necessária.</w:t>
      </w:r>
    </w:p>
    <w:p w14:paraId="40A2242B" w14:textId="77777777" w:rsidR="00B356C2" w:rsidRDefault="00B356C2" w:rsidP="0089749C"/>
    <w:p w14:paraId="40A2242C" w14:textId="77777777" w:rsidR="00C30F3D" w:rsidRPr="00E415EE" w:rsidRDefault="00C30F3D" w:rsidP="00C30F3D">
      <w:pPr>
        <w:rPr>
          <w:i/>
          <w:lang w:val="en-US"/>
        </w:rPr>
      </w:pPr>
      <w:r w:rsidRPr="00E415EE">
        <w:rPr>
          <w:i/>
          <w:lang w:val="en-US"/>
        </w:rPr>
        <w:t xml:space="preserve">Text* </w:t>
      </w:r>
      <w:r w:rsidRPr="00E415EE">
        <w:rPr>
          <w:i/>
          <w:lang w:val="en-US"/>
        </w:rPr>
        <w:tab/>
        <w:t>button = new Text("CaviarDreams.ttf");</w:t>
      </w:r>
    </w:p>
    <w:p w14:paraId="40A2242D" w14:textId="77777777" w:rsidR="00B356C2" w:rsidRPr="00E415EE" w:rsidRDefault="00B356C2" w:rsidP="00C30F3D">
      <w:pPr>
        <w:rPr>
          <w:lang w:val="en-US"/>
        </w:rPr>
      </w:pPr>
    </w:p>
    <w:p w14:paraId="40A2242E" w14:textId="77777777" w:rsidR="00C30F3D" w:rsidRDefault="00C30F3D" w:rsidP="00C30F3D">
      <w:r w:rsidRPr="00C30F3D">
        <w:t>Com a fonte inicializada</w:t>
      </w:r>
      <w:r w:rsidR="00B356C2">
        <w:t>,</w:t>
      </w:r>
      <w:r w:rsidRPr="00C30F3D">
        <w:t xml:space="preserve"> é necess</w:t>
      </w:r>
      <w:r w:rsidR="00B356C2">
        <w:t>ário preencher com o texto (</w:t>
      </w:r>
      <w:r>
        <w:t>o texto padrão é o texto vazio</w:t>
      </w:r>
      <w:r w:rsidR="00B356C2">
        <w:t>)</w:t>
      </w:r>
      <w:r>
        <w:t>.</w:t>
      </w:r>
    </w:p>
    <w:p w14:paraId="40A2242F" w14:textId="77777777" w:rsidR="00B356C2" w:rsidRPr="00C30F3D" w:rsidRDefault="00B356C2" w:rsidP="00C30F3D"/>
    <w:p w14:paraId="40A22430" w14:textId="77777777" w:rsidR="00C30F3D" w:rsidRPr="00E970AE" w:rsidRDefault="00C30F3D" w:rsidP="00C30F3D">
      <w:r w:rsidRPr="00C30F3D">
        <w:tab/>
      </w:r>
      <w:proofErr w:type="spellStart"/>
      <w:proofErr w:type="gramStart"/>
      <w:r w:rsidRPr="00B356C2">
        <w:rPr>
          <w:i/>
        </w:rPr>
        <w:t>button</w:t>
      </w:r>
      <w:proofErr w:type="spellEnd"/>
      <w:proofErr w:type="gramEnd"/>
      <w:r w:rsidRPr="00B356C2">
        <w:rPr>
          <w:i/>
        </w:rPr>
        <w:t>-&gt;</w:t>
      </w:r>
      <w:proofErr w:type="spellStart"/>
      <w:r w:rsidRPr="00B356C2">
        <w:rPr>
          <w:i/>
        </w:rPr>
        <w:t>SetContent</w:t>
      </w:r>
      <w:proofErr w:type="spellEnd"/>
      <w:r w:rsidRPr="00B356C2">
        <w:rPr>
          <w:i/>
        </w:rPr>
        <w:t>(“Texto exemplo”);</w:t>
      </w:r>
    </w:p>
    <w:p w14:paraId="40A22431" w14:textId="77777777" w:rsidR="00B356C2" w:rsidRDefault="00B356C2" w:rsidP="00C30F3D"/>
    <w:p w14:paraId="40A22432" w14:textId="0F610A15" w:rsidR="00C30F3D" w:rsidRDefault="00C210DA" w:rsidP="00C30F3D">
      <w:r>
        <w:t>É p</w:t>
      </w:r>
      <w:r w:rsidR="00C30F3D" w:rsidRPr="00C30F3D">
        <w:t>o</w:t>
      </w:r>
      <w:r>
        <w:t>ssível alterar a cor e</w:t>
      </w:r>
      <w:r w:rsidR="00C30F3D" w:rsidRPr="00C30F3D">
        <w:t xml:space="preserve"> para tal</w:t>
      </w:r>
      <w:r>
        <w:t>,</w:t>
      </w:r>
      <w:r w:rsidR="00B66C6E">
        <w:t xml:space="preserve"> </w:t>
      </w:r>
      <w:r w:rsidR="00C30F3D">
        <w:t xml:space="preserve">é necessário informar o código RGB da cor e </w:t>
      </w:r>
      <w:r>
        <w:t>passá-lo</w:t>
      </w:r>
      <w:r w:rsidR="00C30F3D">
        <w:t xml:space="preserve"> através da função </w:t>
      </w:r>
      <w:proofErr w:type="spellStart"/>
      <w:proofErr w:type="gramStart"/>
      <w:r w:rsidR="00C30F3D" w:rsidRPr="00C210DA">
        <w:rPr>
          <w:i/>
        </w:rPr>
        <w:t>ChangeColor</w:t>
      </w:r>
      <w:proofErr w:type="spellEnd"/>
      <w:r w:rsidR="00C30F3D" w:rsidRPr="00C210DA">
        <w:rPr>
          <w:i/>
        </w:rPr>
        <w:t>(</w:t>
      </w:r>
      <w:proofErr w:type="gramEnd"/>
      <w:r w:rsidR="00C30F3D" w:rsidRPr="00C210DA">
        <w:rPr>
          <w:i/>
        </w:rPr>
        <w:t>),</w:t>
      </w:r>
      <w:r w:rsidR="00C30F3D">
        <w:t xml:space="preserve"> a função irá aceitar os campos variando de 0 a 255.</w:t>
      </w:r>
    </w:p>
    <w:p w14:paraId="40A22433" w14:textId="77777777" w:rsidR="00C210DA" w:rsidRPr="00C30F3D" w:rsidRDefault="00C210DA" w:rsidP="00C30F3D"/>
    <w:p w14:paraId="40A22434" w14:textId="77777777" w:rsidR="00C30F3D" w:rsidRPr="00C210DA" w:rsidRDefault="00C30F3D" w:rsidP="00C30F3D">
      <w:pPr>
        <w:rPr>
          <w:i/>
          <w:lang w:val="en-US"/>
        </w:rPr>
      </w:pPr>
      <w:r w:rsidRPr="00C30F3D">
        <w:tab/>
      </w:r>
      <w:r w:rsidRPr="00C210DA">
        <w:rPr>
          <w:i/>
          <w:lang w:val="en-US"/>
        </w:rPr>
        <w:t>button-&gt;</w:t>
      </w:r>
      <w:proofErr w:type="spellStart"/>
      <w:proofErr w:type="gramStart"/>
      <w:r w:rsidRPr="00C210DA">
        <w:rPr>
          <w:i/>
          <w:lang w:val="en-US"/>
        </w:rPr>
        <w:t>ChangeColor</w:t>
      </w:r>
      <w:proofErr w:type="spellEnd"/>
      <w:r w:rsidRPr="00C210DA">
        <w:rPr>
          <w:i/>
          <w:lang w:val="en-US"/>
        </w:rPr>
        <w:t>(</w:t>
      </w:r>
      <w:proofErr w:type="gramEnd"/>
      <w:r w:rsidRPr="00C210DA">
        <w:rPr>
          <w:i/>
          <w:lang w:val="en-US"/>
        </w:rPr>
        <w:t>0, 255, 255);</w:t>
      </w:r>
    </w:p>
    <w:p w14:paraId="40A22435" w14:textId="77777777" w:rsidR="0089749C" w:rsidRPr="005A0936" w:rsidRDefault="005A0936" w:rsidP="0089749C">
      <w:pPr>
        <w:pStyle w:val="Ttulo3"/>
      </w:pPr>
      <w:bookmarkStart w:id="68" w:name="_Toc435309630"/>
      <w:proofErr w:type="spellStart"/>
      <w:r w:rsidRPr="005A0936">
        <w:t>Sprites</w:t>
      </w:r>
      <w:bookmarkEnd w:id="68"/>
      <w:proofErr w:type="spellEnd"/>
    </w:p>
    <w:p w14:paraId="40A22436" w14:textId="77777777" w:rsidR="0089749C" w:rsidRDefault="0089749C" w:rsidP="00A50E66">
      <w:pPr>
        <w:ind w:firstLine="567"/>
      </w:pPr>
    </w:p>
    <w:p w14:paraId="40A22437" w14:textId="77777777" w:rsidR="00703573" w:rsidRDefault="00703573" w:rsidP="00A50E66">
      <w:pPr>
        <w:ind w:firstLine="567"/>
      </w:pPr>
      <w:r>
        <w:t>Nessa primeira etapa</w:t>
      </w:r>
      <w:r w:rsidR="00C210DA">
        <w:t>,</w:t>
      </w:r>
      <w:r>
        <w:t xml:space="preserve"> foi cria</w:t>
      </w:r>
      <w:r w:rsidR="00C210DA">
        <w:t>do</w:t>
      </w:r>
      <w:r>
        <w:t xml:space="preserve"> um sistema simples de </w:t>
      </w:r>
      <w:proofErr w:type="spellStart"/>
      <w:r w:rsidRPr="000D2215">
        <w:rPr>
          <w:i/>
        </w:rPr>
        <w:t>sprites</w:t>
      </w:r>
      <w:proofErr w:type="spellEnd"/>
      <w:r>
        <w:t xml:space="preserve"> onde o programador apenas necessi</w:t>
      </w:r>
      <w:r w:rsidR="00C210DA">
        <w:t>ta informar o caminho da imagem. Um dos</w:t>
      </w:r>
      <w:r>
        <w:t xml:space="preserve"> problemas </w:t>
      </w:r>
      <w:r>
        <w:lastRenderedPageBreak/>
        <w:t xml:space="preserve">apresentados </w:t>
      </w:r>
      <w:r w:rsidR="00C210DA">
        <w:t>foi</w:t>
      </w:r>
      <w:r>
        <w:t xml:space="preserve"> a diferença entre os caminhos de acordo com o sistema operacional envolvido. </w:t>
      </w:r>
    </w:p>
    <w:p w14:paraId="40A22438" w14:textId="77777777" w:rsidR="000D2215" w:rsidRDefault="000D2215" w:rsidP="00A50E66">
      <w:pPr>
        <w:ind w:firstLine="567"/>
      </w:pPr>
    </w:p>
    <w:p w14:paraId="40A22439" w14:textId="77777777" w:rsidR="00703573" w:rsidRPr="00E415EE" w:rsidRDefault="00703573" w:rsidP="00A50E66">
      <w:pPr>
        <w:ind w:firstLine="567"/>
        <w:rPr>
          <w:i/>
          <w:lang w:val="en-US"/>
        </w:rPr>
      </w:pPr>
      <w:r w:rsidRPr="00E415EE">
        <w:rPr>
          <w:i/>
          <w:lang w:val="en-US"/>
        </w:rPr>
        <w:t>Sprite* sprite = new Sprite;</w:t>
      </w:r>
    </w:p>
    <w:p w14:paraId="40A2243A" w14:textId="77777777" w:rsidR="00703573" w:rsidRPr="00E415EE" w:rsidRDefault="00703573" w:rsidP="00A50E66">
      <w:pPr>
        <w:ind w:firstLine="567"/>
        <w:rPr>
          <w:i/>
          <w:lang w:val="en-US"/>
        </w:rPr>
      </w:pPr>
      <w:proofErr w:type="spellStart"/>
      <w:r w:rsidRPr="00E415EE">
        <w:rPr>
          <w:i/>
          <w:lang w:val="en-US"/>
        </w:rPr>
        <w:t>sprite</w:t>
      </w:r>
      <w:r w:rsidR="000D2215" w:rsidRPr="00E415EE">
        <w:rPr>
          <w:rFonts w:cs="Arial"/>
          <w:i/>
          <w:lang w:val="en-US"/>
        </w:rPr>
        <w:t>→</w:t>
      </w:r>
      <w:r w:rsidRPr="00E415EE">
        <w:rPr>
          <w:i/>
          <w:lang w:val="en-US"/>
        </w:rPr>
        <w:t>AddTexture</w:t>
      </w:r>
      <w:proofErr w:type="spellEnd"/>
      <w:r w:rsidRPr="00E415EE">
        <w:rPr>
          <w:i/>
          <w:lang w:val="en-US"/>
        </w:rPr>
        <w:t>("Media/batafire-spritesheet.png");</w:t>
      </w:r>
    </w:p>
    <w:p w14:paraId="40A2243B" w14:textId="77777777" w:rsidR="000D2215" w:rsidRPr="00E415EE" w:rsidRDefault="000D2215" w:rsidP="00A50E66">
      <w:pPr>
        <w:ind w:firstLine="567"/>
        <w:rPr>
          <w:lang w:val="en-US"/>
        </w:rPr>
      </w:pPr>
    </w:p>
    <w:p w14:paraId="40A2243C" w14:textId="77777777" w:rsidR="00703573" w:rsidRDefault="00703573" w:rsidP="00A50E66">
      <w:pPr>
        <w:ind w:firstLine="567"/>
      </w:pPr>
      <w:r>
        <w:t>Com isso</w:t>
      </w:r>
      <w:r w:rsidR="00C210DA">
        <w:t>,</w:t>
      </w:r>
      <w:r>
        <w:t xml:space="preserve"> uma textura é adicionada </w:t>
      </w:r>
      <w:proofErr w:type="spellStart"/>
      <w:r>
        <w:t>a</w:t>
      </w:r>
      <w:proofErr w:type="spellEnd"/>
      <w:r>
        <w:t xml:space="preserve"> lista de imagens, contida na </w:t>
      </w:r>
      <w:proofErr w:type="gramStart"/>
      <w:r>
        <w:t xml:space="preserve">pasta </w:t>
      </w:r>
      <w:r w:rsidRPr="003C3F91">
        <w:rPr>
          <w:i/>
        </w:rPr>
        <w:t>Media</w:t>
      </w:r>
      <w:proofErr w:type="gramEnd"/>
      <w:r w:rsidR="00C210DA">
        <w:t>. E</w:t>
      </w:r>
      <w:r>
        <w:t>ssa imagem será</w:t>
      </w:r>
      <w:r w:rsidR="003C3F91">
        <w:t xml:space="preserve"> por padrão posta na posição 0,</w:t>
      </w:r>
      <w:r>
        <w:t>0 da tela. Além disso</w:t>
      </w:r>
      <w:r w:rsidR="003C3F91">
        <w:t>,</w:t>
      </w:r>
      <w:r>
        <w:t xml:space="preserve"> ela terá o tamanho proporcional ao tamanho da imagem em relação a tela, então</w:t>
      </w:r>
      <w:r w:rsidR="003C3F91">
        <w:t>,</w:t>
      </w:r>
      <w:r>
        <w:t xml:space="preserve"> se tivermos uma imagem de 50 por 50 pixel</w:t>
      </w:r>
      <w:r w:rsidR="003C3F91">
        <w:t>s</w:t>
      </w:r>
      <w:r>
        <w:t>, ela irá seguir esse tamanho em relação a resolução da tela. A resolução da tela é</w:t>
      </w:r>
      <w:r w:rsidR="003C3F91">
        <w:t>,</w:t>
      </w:r>
      <w:r>
        <w:t xml:space="preserve"> por padrão</w:t>
      </w:r>
      <w:r w:rsidR="003C3F91">
        <w:t>,</w:t>
      </w:r>
      <w:r>
        <w:t xml:space="preserve"> inicializada com os valores de 640 por 480. Essa resolução também poderá ser alterada.</w:t>
      </w:r>
    </w:p>
    <w:p w14:paraId="40A2243D" w14:textId="77777777" w:rsidR="0089749C" w:rsidRDefault="0089749C" w:rsidP="00A50E66">
      <w:pPr>
        <w:ind w:firstLine="567"/>
      </w:pPr>
    </w:p>
    <w:p w14:paraId="40A2243E" w14:textId="77777777" w:rsidR="0089749C" w:rsidRPr="0089749C" w:rsidRDefault="0089749C" w:rsidP="0089749C"/>
    <w:p w14:paraId="40A2243F" w14:textId="1BACCED6" w:rsidR="00703573" w:rsidRDefault="00B61D68" w:rsidP="00950072">
      <w:pPr>
        <w:pStyle w:val="Ttulo4"/>
      </w:pPr>
      <w:r>
        <w:t>Animação</w:t>
      </w:r>
    </w:p>
    <w:p w14:paraId="40A22440" w14:textId="77777777" w:rsidR="0089749C" w:rsidRDefault="0089749C" w:rsidP="00A50E66">
      <w:pPr>
        <w:ind w:firstLine="567"/>
      </w:pPr>
    </w:p>
    <w:p w14:paraId="40A22441" w14:textId="5EFE0F15" w:rsidR="00703573" w:rsidRDefault="00703573" w:rsidP="00A50E66">
      <w:pPr>
        <w:ind w:firstLine="567"/>
      </w:pPr>
      <w:r>
        <w:t xml:space="preserve">Para animar o </w:t>
      </w:r>
      <w:proofErr w:type="spellStart"/>
      <w:r w:rsidRPr="003C3F91">
        <w:rPr>
          <w:i/>
        </w:rPr>
        <w:t>sprite</w:t>
      </w:r>
      <w:proofErr w:type="spellEnd"/>
      <w:r>
        <w:t xml:space="preserve"> é necessário colocar mais texturas, porém</w:t>
      </w:r>
      <w:r w:rsidR="00C210DA">
        <w:t>,</w:t>
      </w:r>
      <w:r w:rsidR="009E476C">
        <w:t xml:space="preserve"> </w:t>
      </w:r>
      <w:r w:rsidR="003C3F91">
        <w:t>estas</w:t>
      </w:r>
      <w:r>
        <w:t xml:space="preserve"> serão colocadas em um objeto da classe </w:t>
      </w:r>
      <w:proofErr w:type="spellStart"/>
      <w:r w:rsidRPr="003C3F91">
        <w:rPr>
          <w:i/>
        </w:rPr>
        <w:t>Animation</w:t>
      </w:r>
      <w:proofErr w:type="spellEnd"/>
      <w:r>
        <w:t>.</w:t>
      </w:r>
    </w:p>
    <w:p w14:paraId="40A22442" w14:textId="77777777" w:rsidR="003C3F91" w:rsidRDefault="003C3F91" w:rsidP="00A50E66">
      <w:pPr>
        <w:ind w:firstLine="567"/>
      </w:pPr>
    </w:p>
    <w:p w14:paraId="40A22443" w14:textId="77777777" w:rsidR="00703573" w:rsidRPr="00A50E66" w:rsidRDefault="00703573" w:rsidP="00A50E66">
      <w:pPr>
        <w:ind w:firstLine="567"/>
        <w:rPr>
          <w:i/>
          <w:lang w:val="en-US"/>
        </w:rPr>
      </w:pPr>
      <w:r w:rsidRPr="00A50E66">
        <w:rPr>
          <w:i/>
          <w:lang w:val="en-US"/>
        </w:rPr>
        <w:t xml:space="preserve">Animation* </w:t>
      </w:r>
      <w:proofErr w:type="spellStart"/>
      <w:r w:rsidRPr="00A50E66">
        <w:rPr>
          <w:i/>
          <w:lang w:val="en-US"/>
        </w:rPr>
        <w:t>newAnimation</w:t>
      </w:r>
      <w:proofErr w:type="spellEnd"/>
      <w:r w:rsidRPr="00A50E66">
        <w:rPr>
          <w:i/>
          <w:lang w:val="en-US"/>
        </w:rPr>
        <w:t xml:space="preserve"> = new Animation;</w:t>
      </w:r>
    </w:p>
    <w:p w14:paraId="40A22444" w14:textId="77777777" w:rsidR="00703573" w:rsidRPr="00A50E66" w:rsidRDefault="00703573" w:rsidP="00A50E66">
      <w:pPr>
        <w:ind w:firstLine="567"/>
        <w:rPr>
          <w:i/>
          <w:lang w:val="en-US"/>
        </w:rPr>
      </w:pPr>
      <w:r w:rsidRPr="00A50E66">
        <w:rPr>
          <w:i/>
          <w:lang w:val="en-US"/>
        </w:rPr>
        <w:t xml:space="preserve">    </w:t>
      </w:r>
      <w:proofErr w:type="spellStart"/>
      <w:r w:rsidRPr="00A50E66">
        <w:rPr>
          <w:i/>
          <w:lang w:val="en-US"/>
        </w:rPr>
        <w:t>newAnimation</w:t>
      </w:r>
      <w:r w:rsidR="003C3F91" w:rsidRPr="003C3F91">
        <w:rPr>
          <w:rFonts w:cs="Arial"/>
          <w:i/>
          <w:lang w:val="en-US"/>
        </w:rPr>
        <w:t>→</w:t>
      </w:r>
      <w:r w:rsidRPr="00A50E66">
        <w:rPr>
          <w:i/>
          <w:lang w:val="en-US"/>
        </w:rPr>
        <w:t>AddTexture</w:t>
      </w:r>
      <w:proofErr w:type="spellEnd"/>
      <w:r w:rsidRPr="00A50E66">
        <w:rPr>
          <w:i/>
          <w:lang w:val="en-US"/>
        </w:rPr>
        <w:t>("Media/batafire-spritesheet.png");</w:t>
      </w:r>
    </w:p>
    <w:p w14:paraId="40A22445" w14:textId="77777777" w:rsidR="003C3F91" w:rsidRDefault="003C3F91" w:rsidP="00A50E66">
      <w:pPr>
        <w:ind w:firstLine="567"/>
        <w:rPr>
          <w:lang w:val="en-US"/>
        </w:rPr>
      </w:pPr>
    </w:p>
    <w:p w14:paraId="40A22446" w14:textId="5CFF8796" w:rsidR="00703573" w:rsidRDefault="00703573" w:rsidP="00A50E66">
      <w:pPr>
        <w:ind w:firstLine="567"/>
      </w:pPr>
      <w:r>
        <w:t>Ess</w:t>
      </w:r>
      <w:r w:rsidR="003C3F91">
        <w:t>a</w:t>
      </w:r>
      <w:r w:rsidR="009E476C">
        <w:t xml:space="preserve"> </w:t>
      </w:r>
      <w:proofErr w:type="spellStart"/>
      <w:r w:rsidRPr="003C3F91">
        <w:rPr>
          <w:i/>
        </w:rPr>
        <w:t>animation</w:t>
      </w:r>
      <w:proofErr w:type="spellEnd"/>
      <w:r w:rsidR="009E476C">
        <w:rPr>
          <w:i/>
        </w:rPr>
        <w:t xml:space="preserve"> </w:t>
      </w:r>
      <w:r w:rsidR="003C3F91">
        <w:t>torna-se</w:t>
      </w:r>
      <w:r>
        <w:t xml:space="preserve"> um </w:t>
      </w:r>
      <w:r w:rsidRPr="003C3F91">
        <w:rPr>
          <w:i/>
        </w:rPr>
        <w:t>frame</w:t>
      </w:r>
      <w:r w:rsidR="003C3F91">
        <w:t xml:space="preserve"> da animação. A</w:t>
      </w:r>
      <w:r>
        <w:t>o adicionar várias texturas em uma animação</w:t>
      </w:r>
      <w:r w:rsidR="003C3F91">
        <w:t>, ela seguirá sequencialmente. A</w:t>
      </w:r>
      <w:r>
        <w:t xml:space="preserve"> classe </w:t>
      </w:r>
      <w:proofErr w:type="spellStart"/>
      <w:r w:rsidRPr="003C3F91">
        <w:rPr>
          <w:i/>
        </w:rPr>
        <w:t>animation</w:t>
      </w:r>
      <w:proofErr w:type="spellEnd"/>
      <w:r>
        <w:t xml:space="preserve"> possui configurações de </w:t>
      </w:r>
      <w:r w:rsidRPr="003C3F91">
        <w:rPr>
          <w:i/>
        </w:rPr>
        <w:t>frames</w:t>
      </w:r>
      <w:r>
        <w:t xml:space="preserve"> por segundo de exibição</w:t>
      </w:r>
      <w:r w:rsidR="0089749C">
        <w:t xml:space="preserve"> entre</w:t>
      </w:r>
      <w:r>
        <w:t xml:space="preserve"> outras opções. Após adicionar a textura, é necessário vincular o </w:t>
      </w:r>
      <w:proofErr w:type="spellStart"/>
      <w:r>
        <w:t>sprite</w:t>
      </w:r>
      <w:proofErr w:type="spellEnd"/>
      <w:r>
        <w:t xml:space="preserve"> a animação, </w:t>
      </w:r>
      <w:r w:rsidR="0089749C">
        <w:t xml:space="preserve">o que </w:t>
      </w:r>
      <w:r>
        <w:t>também é bem simples.</w:t>
      </w:r>
    </w:p>
    <w:p w14:paraId="40A22447" w14:textId="77777777" w:rsidR="0089749C" w:rsidRDefault="0089749C" w:rsidP="00A50E66">
      <w:pPr>
        <w:ind w:firstLine="567"/>
      </w:pPr>
    </w:p>
    <w:p w14:paraId="40A22448" w14:textId="77777777" w:rsidR="00703573" w:rsidRPr="0089749C" w:rsidRDefault="00703573" w:rsidP="00A50E66">
      <w:pPr>
        <w:ind w:firstLine="567"/>
        <w:rPr>
          <w:i/>
        </w:rPr>
      </w:pPr>
      <w:proofErr w:type="spellStart"/>
      <w:proofErr w:type="gramStart"/>
      <w:r w:rsidRPr="0089749C">
        <w:rPr>
          <w:i/>
        </w:rPr>
        <w:t>sprite</w:t>
      </w:r>
      <w:proofErr w:type="gramEnd"/>
      <w:r w:rsidR="0089749C" w:rsidRPr="0089749C">
        <w:rPr>
          <w:rFonts w:cs="Arial"/>
          <w:i/>
        </w:rPr>
        <w:t>→</w:t>
      </w:r>
      <w:r w:rsidRPr="0089749C">
        <w:rPr>
          <w:i/>
        </w:rPr>
        <w:t>AddAnimantion</w:t>
      </w:r>
      <w:proofErr w:type="spellEnd"/>
      <w:r w:rsidRPr="0089749C">
        <w:rPr>
          <w:i/>
        </w:rPr>
        <w:t>(</w:t>
      </w:r>
      <w:proofErr w:type="spellStart"/>
      <w:r w:rsidRPr="0089749C">
        <w:rPr>
          <w:i/>
        </w:rPr>
        <w:t>newAnimation</w:t>
      </w:r>
      <w:proofErr w:type="spellEnd"/>
      <w:r w:rsidRPr="0089749C">
        <w:rPr>
          <w:i/>
        </w:rPr>
        <w:t>);</w:t>
      </w:r>
    </w:p>
    <w:p w14:paraId="40A22449" w14:textId="77777777" w:rsidR="0089749C" w:rsidRDefault="0089749C" w:rsidP="00A50E66">
      <w:pPr>
        <w:ind w:firstLine="567"/>
      </w:pPr>
    </w:p>
    <w:p w14:paraId="40A2244A" w14:textId="77777777" w:rsidR="00703573" w:rsidRDefault="00703573" w:rsidP="00A50E66">
      <w:pPr>
        <w:ind w:firstLine="567"/>
      </w:pPr>
      <w:r>
        <w:t xml:space="preserve">Também é possível retornar a </w:t>
      </w:r>
      <w:r w:rsidR="005816FD">
        <w:t>última</w:t>
      </w:r>
      <w:r>
        <w:t xml:space="preserve"> textura da animação.</w:t>
      </w:r>
    </w:p>
    <w:p w14:paraId="40A2244B" w14:textId="77777777" w:rsidR="0089749C" w:rsidRDefault="0089749C" w:rsidP="00A50E66">
      <w:pPr>
        <w:ind w:firstLine="567"/>
      </w:pPr>
    </w:p>
    <w:p w14:paraId="40A2244C" w14:textId="77777777" w:rsidR="00703573" w:rsidRDefault="00703573" w:rsidP="00A50E66">
      <w:pPr>
        <w:ind w:firstLine="567"/>
        <w:rPr>
          <w:i/>
        </w:rPr>
      </w:pPr>
      <w:proofErr w:type="spellStart"/>
      <w:proofErr w:type="gramStart"/>
      <w:r w:rsidRPr="0089749C">
        <w:rPr>
          <w:i/>
        </w:rPr>
        <w:lastRenderedPageBreak/>
        <w:t>sprite</w:t>
      </w:r>
      <w:proofErr w:type="gramEnd"/>
      <w:r w:rsidR="0089749C" w:rsidRPr="0089749C">
        <w:rPr>
          <w:rFonts w:cs="Arial"/>
          <w:i/>
        </w:rPr>
        <w:t>→</w:t>
      </w:r>
      <w:r w:rsidRPr="0089749C">
        <w:rPr>
          <w:i/>
        </w:rPr>
        <w:t>LastTexture</w:t>
      </w:r>
      <w:proofErr w:type="spellEnd"/>
      <w:r w:rsidRPr="0089749C">
        <w:rPr>
          <w:i/>
        </w:rPr>
        <w:t>();</w:t>
      </w:r>
    </w:p>
    <w:p w14:paraId="40A2244D" w14:textId="77777777" w:rsidR="0089749C" w:rsidRPr="0089749C" w:rsidRDefault="0089749C" w:rsidP="00A50E66">
      <w:pPr>
        <w:ind w:firstLine="567"/>
        <w:rPr>
          <w:i/>
        </w:rPr>
      </w:pPr>
    </w:p>
    <w:p w14:paraId="40A2244E" w14:textId="08C1B09A" w:rsidR="00703573" w:rsidRDefault="00B61D68" w:rsidP="00825AF9">
      <w:pPr>
        <w:pStyle w:val="Ttulo4"/>
      </w:pPr>
      <w:r>
        <w:t>Clipping</w:t>
      </w:r>
    </w:p>
    <w:p w14:paraId="40A2244F" w14:textId="77777777" w:rsidR="0089749C" w:rsidRDefault="0089749C" w:rsidP="00A50E66">
      <w:pPr>
        <w:ind w:firstLine="567"/>
      </w:pPr>
    </w:p>
    <w:p w14:paraId="40A22450" w14:textId="52015E6E" w:rsidR="00703573" w:rsidRDefault="00C76159" w:rsidP="00C76159">
      <w:pPr>
        <w:ind w:firstLine="567"/>
      </w:pPr>
      <w:r w:rsidRPr="00D52A01">
        <w:rPr>
          <w:i/>
        </w:rPr>
        <w:t>Clipping</w:t>
      </w:r>
      <w:r>
        <w:t xml:space="preserve"> é a função de separar um pedaço da textura, determinando um tamanho a textura referência a mesma </w:t>
      </w:r>
      <w:proofErr w:type="gramStart"/>
      <w:r>
        <w:t>imagem</w:t>
      </w:r>
      <w:r w:rsidR="009E476C">
        <w:t xml:space="preserve"> </w:t>
      </w:r>
      <w:r w:rsidR="00B00AE5">
        <w:t>,</w:t>
      </w:r>
      <w:r w:rsidR="00E415EE">
        <w:t>porém</w:t>
      </w:r>
      <w:proofErr w:type="gramEnd"/>
      <w:r w:rsidR="00E415EE">
        <w:t xml:space="preserve"> possui a capacidade de exibir pedaços distintos da mesma imagem</w:t>
      </w:r>
      <w:r>
        <w:t>,</w:t>
      </w:r>
      <w:r w:rsidR="00703573">
        <w:t xml:space="preserve"> essa função é muito útil para separar </w:t>
      </w:r>
      <w:proofErr w:type="spellStart"/>
      <w:r w:rsidR="00703573" w:rsidRPr="0089749C">
        <w:rPr>
          <w:i/>
        </w:rPr>
        <w:t>spritesheets</w:t>
      </w:r>
      <w:proofErr w:type="spellEnd"/>
      <w:r w:rsidR="00703573">
        <w:t>. Pode</w:t>
      </w:r>
      <w:r w:rsidR="0089749C">
        <w:t>-se,</w:t>
      </w:r>
      <w:r w:rsidR="00703573">
        <w:t xml:space="preserve"> por exemplo</w:t>
      </w:r>
      <w:r w:rsidR="0089749C">
        <w:t>,</w:t>
      </w:r>
      <w:r w:rsidR="00703573">
        <w:t xml:space="preserve"> cortar a última textura adicionada no </w:t>
      </w:r>
      <w:proofErr w:type="spellStart"/>
      <w:r w:rsidR="00703573" w:rsidRPr="0089749C">
        <w:rPr>
          <w:i/>
        </w:rPr>
        <w:t>sprite</w:t>
      </w:r>
      <w:proofErr w:type="spellEnd"/>
      <w:r w:rsidR="00703573">
        <w:t>. Os par</w:t>
      </w:r>
      <w:r w:rsidR="0089749C">
        <w:t>â</w:t>
      </w:r>
      <w:r w:rsidR="00703573">
        <w:t xml:space="preserve">metros do </w:t>
      </w:r>
      <w:r w:rsidR="00703573" w:rsidRPr="0089749C">
        <w:rPr>
          <w:i/>
        </w:rPr>
        <w:t>clipping</w:t>
      </w:r>
      <w:r w:rsidR="0089749C">
        <w:t xml:space="preserve"> são:</w:t>
      </w:r>
      <w:r w:rsidR="00703573">
        <w:t xml:space="preserve"> a</w:t>
      </w:r>
      <w:r w:rsidR="0089749C">
        <w:t xml:space="preserve"> posição inicial do corte em </w:t>
      </w:r>
      <w:proofErr w:type="gramStart"/>
      <w:r w:rsidR="0089749C">
        <w:t>X,</w:t>
      </w:r>
      <w:r w:rsidR="00703573">
        <w:t>Y</w:t>
      </w:r>
      <w:proofErr w:type="gramEnd"/>
      <w:r w:rsidR="00703573">
        <w:t xml:space="preserve"> e os tamanhos da imagem que será resultante do corte.</w:t>
      </w:r>
      <w:r>
        <w:t xml:space="preserve"> Há</w:t>
      </w:r>
      <w:r w:rsidR="00703573">
        <w:t xml:space="preserve"> a opção de adicionar </w:t>
      </w:r>
      <w:r w:rsidR="00703573" w:rsidRPr="0089749C">
        <w:rPr>
          <w:i/>
        </w:rPr>
        <w:t>clips</w:t>
      </w:r>
      <w:r w:rsidR="001063FE">
        <w:t xml:space="preserve"> -</w:t>
      </w:r>
      <w:r w:rsidR="00703573">
        <w:t xml:space="preserve"> ele gera um outro</w:t>
      </w:r>
      <w:r w:rsidR="001063FE">
        <w:t xml:space="preserve"> apontador para a mesma textura</w:t>
      </w:r>
      <w:r w:rsidR="00703573">
        <w:t xml:space="preserve"> assim não gerando cópias da textura.</w:t>
      </w:r>
    </w:p>
    <w:p w14:paraId="40A22451" w14:textId="77777777" w:rsidR="0089749C" w:rsidRDefault="0089749C" w:rsidP="00A50E66">
      <w:pPr>
        <w:ind w:firstLine="567"/>
      </w:pPr>
    </w:p>
    <w:p w14:paraId="40A22452" w14:textId="77777777" w:rsidR="00703573" w:rsidRPr="00A50E66" w:rsidRDefault="00703573" w:rsidP="00A50E66">
      <w:pPr>
        <w:ind w:firstLine="567"/>
        <w:rPr>
          <w:i/>
          <w:lang w:val="en-US"/>
        </w:rPr>
      </w:pPr>
      <w:proofErr w:type="spellStart"/>
      <w:r w:rsidRPr="00A50E66">
        <w:rPr>
          <w:i/>
          <w:lang w:val="en-US"/>
        </w:rPr>
        <w:t>sprite</w:t>
      </w:r>
      <w:r w:rsidR="0089749C" w:rsidRPr="0089749C">
        <w:rPr>
          <w:rFonts w:cs="Arial"/>
          <w:i/>
          <w:lang w:val="en-US"/>
        </w:rPr>
        <w:t>→</w:t>
      </w:r>
      <w:proofErr w:type="gramStart"/>
      <w:r w:rsidRPr="00A50E66">
        <w:rPr>
          <w:i/>
          <w:lang w:val="en-US"/>
        </w:rPr>
        <w:t>AddClip</w:t>
      </w:r>
      <w:proofErr w:type="spellEnd"/>
      <w:r w:rsidRPr="00A50E66">
        <w:rPr>
          <w:i/>
          <w:lang w:val="en-US"/>
        </w:rPr>
        <w:t>(</w:t>
      </w:r>
      <w:proofErr w:type="gramEnd"/>
      <w:r w:rsidRPr="00A50E66">
        <w:rPr>
          <w:i/>
          <w:lang w:val="en-US"/>
        </w:rPr>
        <w:t>75 , 0, 75, 75);</w:t>
      </w:r>
    </w:p>
    <w:p w14:paraId="40A22453" w14:textId="77777777" w:rsidR="00703573" w:rsidRPr="00A50E66" w:rsidRDefault="00703573" w:rsidP="00A50E66">
      <w:pPr>
        <w:ind w:firstLine="567"/>
        <w:rPr>
          <w:i/>
          <w:lang w:val="en-US"/>
        </w:rPr>
      </w:pPr>
      <w:proofErr w:type="spellStart"/>
      <w:r w:rsidRPr="00A50E66">
        <w:rPr>
          <w:i/>
          <w:lang w:val="en-US"/>
        </w:rPr>
        <w:t>sprite</w:t>
      </w:r>
      <w:r w:rsidR="0089749C" w:rsidRPr="0089749C">
        <w:rPr>
          <w:rFonts w:cs="Arial"/>
          <w:i/>
          <w:lang w:val="en-US"/>
        </w:rPr>
        <w:t>→</w:t>
      </w:r>
      <w:proofErr w:type="gramStart"/>
      <w:r w:rsidRPr="00A50E66">
        <w:rPr>
          <w:i/>
          <w:lang w:val="en-US"/>
        </w:rPr>
        <w:t>AddClip</w:t>
      </w:r>
      <w:proofErr w:type="spellEnd"/>
      <w:r w:rsidRPr="00A50E66">
        <w:rPr>
          <w:i/>
          <w:lang w:val="en-US"/>
        </w:rPr>
        <w:t>(</w:t>
      </w:r>
      <w:proofErr w:type="gramEnd"/>
      <w:r w:rsidRPr="00A50E66">
        <w:rPr>
          <w:i/>
          <w:lang w:val="en-US"/>
        </w:rPr>
        <w:t>180, 0, 75, 75);</w:t>
      </w:r>
    </w:p>
    <w:p w14:paraId="13288083" w14:textId="01D5E37D" w:rsidR="00950072" w:rsidRDefault="00950072" w:rsidP="00950072">
      <w:pPr>
        <w:ind w:firstLine="567"/>
        <w:rPr>
          <w:i/>
          <w:lang w:val="en-US"/>
        </w:rPr>
      </w:pPr>
      <w:r>
        <w:rPr>
          <w:i/>
          <w:noProof/>
          <w:color w:val="4F81BD" w:themeColor="accent1"/>
          <w:lang w:eastAsia="pt-BR"/>
        </w:rPr>
        <w:drawing>
          <wp:anchor distT="0" distB="0" distL="114300" distR="114300" simplePos="0" relativeHeight="251690496" behindDoc="0" locked="0" layoutInCell="1" allowOverlap="1" wp14:anchorId="1303CB0D" wp14:editId="5651975C">
            <wp:simplePos x="0" y="0"/>
            <wp:positionH relativeFrom="column">
              <wp:posOffset>-73025</wp:posOffset>
            </wp:positionH>
            <wp:positionV relativeFrom="paragraph">
              <wp:posOffset>389890</wp:posOffset>
            </wp:positionV>
            <wp:extent cx="5634990" cy="1756410"/>
            <wp:effectExtent l="0" t="0" r="3810" b="0"/>
            <wp:wrapSquare wrapText="bothSides"/>
            <wp:docPr id="9" name="Picture 9" descr="Macintosh HD:Users:mac:Documents:AGameEngine:AGame:Media:fo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ocuments:AGameEngine:AGame:Media:fox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2F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50EE4D7" wp14:editId="4BC71B68">
                <wp:simplePos x="0" y="0"/>
                <wp:positionH relativeFrom="column">
                  <wp:posOffset>-76200</wp:posOffset>
                </wp:positionH>
                <wp:positionV relativeFrom="paragraph">
                  <wp:posOffset>2240915</wp:posOffset>
                </wp:positionV>
                <wp:extent cx="5757545" cy="146050"/>
                <wp:effectExtent l="0" t="0" r="0" b="0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54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0CAA41" w14:textId="34E21C72" w:rsidR="002733B1" w:rsidRPr="0019726A" w:rsidRDefault="002733B1" w:rsidP="000342F8">
                            <w:pPr>
                              <w:pStyle w:val="Legenda"/>
                              <w:rPr>
                                <w:i/>
                                <w:noProof/>
                                <w:color w:val="4F81BD" w:themeColor="accent1"/>
                              </w:rPr>
                            </w:pPr>
                            <w:bookmarkStart w:id="69" w:name="_Toc433234559"/>
                            <w:r>
                              <w:t xml:space="preserve">Figura </w:t>
                            </w:r>
                            <w:r w:rsidR="00EF295C">
                              <w:fldChar w:fldCharType="begin"/>
                            </w:r>
                            <w:r w:rsidR="00EF295C">
                              <w:instrText xml:space="preserve"> SEQ Figura \* ARABIC </w:instrText>
                            </w:r>
                            <w:r w:rsidR="00EF29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EF29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exemplo de spritesheet</w:t>
                            </w:r>
                            <w:bookmarkEnd w:id="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50EE4D7" id="Caixa_x0020_de_x0020_Texto_x0020_34" o:spid="_x0000_s1044" type="#_x0000_t202" style="position:absolute;left:0;text-align:left;margin-left:-6pt;margin-top:176.45pt;width:453.35pt;height:11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" stroked="f">
                <v:textbox style="mso-fit-shape-to-text:t" inset="0,0,0,0">
                  <w:txbxContent>
                    <w:p w14:paraId="3F0CAA41" w14:textId="34E21C72" w:rsidR="002733B1" w:rsidRPr="0019726A" w:rsidRDefault="002733B1" w:rsidP="000342F8">
                      <w:pPr>
                        <w:pStyle w:val="Legenda"/>
                        <w:rPr>
                          <w:i/>
                          <w:noProof/>
                          <w:color w:val="4F81BD" w:themeColor="accent1"/>
                        </w:rPr>
                      </w:pPr>
                      <w:bookmarkStart w:id="78" w:name="_Toc433234559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exemplo de spritesheet</w:t>
                      </w:r>
                      <w:bookmarkEnd w:id="78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03573" w:rsidRPr="00A50E66">
        <w:rPr>
          <w:i/>
          <w:lang w:val="en-US"/>
        </w:rPr>
        <w:t>sprite</w:t>
      </w:r>
      <w:r w:rsidR="0089749C" w:rsidRPr="0089749C">
        <w:rPr>
          <w:rFonts w:cs="Arial"/>
          <w:i/>
          <w:lang w:val="en-US"/>
        </w:rPr>
        <w:t>→</w:t>
      </w:r>
      <w:proofErr w:type="gramStart"/>
      <w:r w:rsidR="00703573" w:rsidRPr="00A50E66">
        <w:rPr>
          <w:i/>
          <w:lang w:val="en-US"/>
        </w:rPr>
        <w:t>AddClip</w:t>
      </w:r>
      <w:proofErr w:type="spellEnd"/>
      <w:r w:rsidR="00703573" w:rsidRPr="00A50E66">
        <w:rPr>
          <w:i/>
          <w:lang w:val="en-US"/>
        </w:rPr>
        <w:t>(</w:t>
      </w:r>
      <w:proofErr w:type="gramEnd"/>
      <w:r w:rsidR="00703573" w:rsidRPr="00A50E66">
        <w:rPr>
          <w:i/>
          <w:lang w:val="en-US"/>
        </w:rPr>
        <w:t>280, 0, 75, 75);</w:t>
      </w:r>
    </w:p>
    <w:p w14:paraId="31448337" w14:textId="77777777" w:rsidR="005D287A" w:rsidRPr="0002695B" w:rsidRDefault="005D287A" w:rsidP="000342F8">
      <w:pPr>
        <w:ind w:firstLine="0"/>
        <w:rPr>
          <w:i/>
          <w:color w:val="4F81BD" w:themeColor="accent1"/>
          <w:lang w:val="en-US"/>
        </w:rPr>
      </w:pPr>
    </w:p>
    <w:p w14:paraId="40A22456" w14:textId="77777777" w:rsidR="009912D4" w:rsidRDefault="009912D4" w:rsidP="009912D4">
      <w:pPr>
        <w:pStyle w:val="Ttulo3"/>
      </w:pPr>
      <w:bookmarkStart w:id="70" w:name="_Toc435309631"/>
      <w:r>
        <w:t>Comportamento</w:t>
      </w:r>
      <w:bookmarkEnd w:id="70"/>
    </w:p>
    <w:p w14:paraId="40A22457" w14:textId="77777777" w:rsidR="00636DB7" w:rsidRDefault="00636DB7" w:rsidP="00636DB7">
      <w:r>
        <w:t>Todo objeto de jogo pode possuir comportamentos, esses comportamentos dão uma ação ao objeto. Podemos exemplificar que</w:t>
      </w:r>
      <w:r w:rsidR="001063FE">
        <w:t>,</w:t>
      </w:r>
      <w:r>
        <w:t xml:space="preserve"> para cada um objeto de jogo que represente um jogador, seus comportamentos sejam se movimentar e atacar</w:t>
      </w:r>
      <w:r w:rsidR="00D2016D">
        <w:t>,</w:t>
      </w:r>
      <w:r>
        <w:t xml:space="preserve"> por exemplo. Cada comportamento tem ação ao objeto de jogo em que ele está localizado </w:t>
      </w:r>
      <w:r>
        <w:lastRenderedPageBreak/>
        <w:t xml:space="preserve">e podendo fazer uma configuração no mesmo, </w:t>
      </w:r>
      <w:r w:rsidR="001063FE">
        <w:t>no entanto,</w:t>
      </w:r>
      <w:r>
        <w:t xml:space="preserve"> esse objeto só </w:t>
      </w:r>
      <w:r w:rsidR="001063FE">
        <w:t xml:space="preserve">será </w:t>
      </w:r>
      <w:r>
        <w:t xml:space="preserve">acessível após a inicialização do objeto utilizando o método </w:t>
      </w:r>
      <w:proofErr w:type="spellStart"/>
      <w:proofErr w:type="gramStart"/>
      <w:r w:rsidRPr="001063FE">
        <w:rPr>
          <w:i/>
        </w:rPr>
        <w:t>Init</w:t>
      </w:r>
      <w:proofErr w:type="spellEnd"/>
      <w:r w:rsidRPr="001063FE">
        <w:rPr>
          <w:i/>
        </w:rPr>
        <w:t>(</w:t>
      </w:r>
      <w:proofErr w:type="gramEnd"/>
      <w:r w:rsidRPr="001063FE">
        <w:rPr>
          <w:i/>
        </w:rPr>
        <w:t>).</w:t>
      </w:r>
    </w:p>
    <w:p w14:paraId="40A22458" w14:textId="77777777" w:rsidR="00636DB7" w:rsidRDefault="00636DB7" w:rsidP="00636DB7">
      <w:r>
        <w:t>Para criar o comportamento</w:t>
      </w:r>
      <w:r w:rsidR="001063FE">
        <w:t>,</w:t>
      </w:r>
      <w:r>
        <w:t xml:space="preserve"> seguimos o padrão de heran</w:t>
      </w:r>
      <w:r w:rsidR="001063FE">
        <w:t>ça utilizado nas outras classes;</w:t>
      </w:r>
      <w:r>
        <w:t xml:space="preserve"> esse comportamento deve herdar a classe </w:t>
      </w:r>
      <w:proofErr w:type="spellStart"/>
      <w:r w:rsidRPr="001063FE">
        <w:rPr>
          <w:i/>
        </w:rPr>
        <w:t>Behaviour</w:t>
      </w:r>
      <w:proofErr w:type="spellEnd"/>
      <w:r>
        <w:t xml:space="preserve">. Essa classe deve implementar os métodos </w:t>
      </w:r>
      <w:proofErr w:type="spellStart"/>
      <w:proofErr w:type="gramStart"/>
      <w:r w:rsidRPr="001063FE">
        <w:rPr>
          <w:i/>
        </w:rPr>
        <w:t>Init</w:t>
      </w:r>
      <w:proofErr w:type="spellEnd"/>
      <w:r w:rsidRPr="001063FE">
        <w:rPr>
          <w:i/>
        </w:rPr>
        <w:t>(</w:t>
      </w:r>
      <w:proofErr w:type="gramEnd"/>
      <w:r w:rsidRPr="001063FE">
        <w:rPr>
          <w:i/>
        </w:rPr>
        <w:t>)</w:t>
      </w:r>
      <w:r>
        <w:t xml:space="preserve"> e </w:t>
      </w:r>
      <w:r w:rsidRPr="001063FE">
        <w:rPr>
          <w:i/>
        </w:rPr>
        <w:t>Update().</w:t>
      </w:r>
    </w:p>
    <w:p w14:paraId="40A22459" w14:textId="77777777" w:rsidR="00636DB7" w:rsidRDefault="00636DB7" w:rsidP="00636DB7">
      <w:r>
        <w:t xml:space="preserve">O método </w:t>
      </w:r>
      <w:r w:rsidRPr="001063FE">
        <w:rPr>
          <w:i/>
        </w:rPr>
        <w:t>Update</w:t>
      </w:r>
      <w:r>
        <w:t xml:space="preserve"> é onde grande parte da lógica do objeto é criada, executado a cada frame do jogo. Ele poderá acessar os </w:t>
      </w:r>
      <w:r w:rsidRPr="001063FE">
        <w:rPr>
          <w:i/>
        </w:rPr>
        <w:t>inputs</w:t>
      </w:r>
      <w:r>
        <w:t xml:space="preserve"> do jogo e até mesmo outros objetos.</w:t>
      </w:r>
    </w:p>
    <w:p w14:paraId="40A2245A" w14:textId="77777777" w:rsidR="00636DB7" w:rsidRDefault="00636DB7" w:rsidP="00636DB7">
      <w:r>
        <w:t xml:space="preserve">O comportamento pode ser adicionado na cena a qualquer momento, porém ele não será executado logo após inserido, ao ser inserido o método </w:t>
      </w:r>
      <w:proofErr w:type="spellStart"/>
      <w:proofErr w:type="gramStart"/>
      <w:r w:rsidRPr="00C60082">
        <w:rPr>
          <w:i/>
        </w:rPr>
        <w:t>Init</w:t>
      </w:r>
      <w:proofErr w:type="spellEnd"/>
      <w:r w:rsidRPr="00C60082">
        <w:rPr>
          <w:i/>
        </w:rPr>
        <w:t>(</w:t>
      </w:r>
      <w:proofErr w:type="gramEnd"/>
      <w:r w:rsidRPr="00C60082">
        <w:rPr>
          <w:i/>
        </w:rPr>
        <w:t>)</w:t>
      </w:r>
      <w:r>
        <w:t xml:space="preserve"> será invocado e o método de </w:t>
      </w:r>
      <w:r w:rsidRPr="00C60082">
        <w:rPr>
          <w:i/>
        </w:rPr>
        <w:t>Update</w:t>
      </w:r>
      <w:r>
        <w:t xml:space="preserve"> só será utilizar no próximo frame.</w:t>
      </w:r>
    </w:p>
    <w:p w14:paraId="40A2245B" w14:textId="77777777" w:rsidR="00636DB7" w:rsidRPr="00636DB7" w:rsidRDefault="00636DB7" w:rsidP="00636DB7">
      <w:r>
        <w:t>Se o objeto do jogo em questão for removido antes do comportamento dele ter sido executado, o objeto irá esperar executar o comportamento naquele mesmo frame e depois será destruído logo em seguida.</w:t>
      </w:r>
    </w:p>
    <w:p w14:paraId="40A2245C" w14:textId="77777777" w:rsidR="005A0936" w:rsidRDefault="006631E8" w:rsidP="005A0936">
      <w:pPr>
        <w:pStyle w:val="Ttulo3"/>
      </w:pPr>
      <w:bookmarkStart w:id="71" w:name="_Toc435309632"/>
      <w:r>
        <w:t>O</w:t>
      </w:r>
      <w:r w:rsidR="005A0936">
        <w:t>bservadores</w:t>
      </w:r>
      <w:bookmarkEnd w:id="71"/>
    </w:p>
    <w:p w14:paraId="40A2245D" w14:textId="77777777" w:rsidR="005A0936" w:rsidRDefault="005A0936" w:rsidP="005A0936">
      <w:r>
        <w:t>Observadores se diferem aos objetos de jogo por não possuírem posição ou imagem na tela, assim</w:t>
      </w:r>
      <w:r w:rsidR="00C60082">
        <w:t>,</w:t>
      </w:r>
      <w:r>
        <w:t xml:space="preserve"> eles tornam mais leves e simples de trabalhar. Possuem acesso à cena e são úteis para controlar estatíst</w:t>
      </w:r>
      <w:r w:rsidR="00C60082">
        <w:t>icas de jogo e ações que dependa</w:t>
      </w:r>
      <w:r>
        <w:t>m de vários objetos do jogo, por exemplo</w:t>
      </w:r>
      <w:r w:rsidR="00C60082">
        <w:t>,</w:t>
      </w:r>
      <w:r>
        <w:t xml:space="preserve"> um gerador de inimigos aleatório.</w:t>
      </w:r>
    </w:p>
    <w:p w14:paraId="40A2245F" w14:textId="3E33BB2F" w:rsidR="00C60082" w:rsidRDefault="005A0936" w:rsidP="0040703C">
      <w:r>
        <w:t xml:space="preserve">Para utilizá-lo é necessário criar uma classe </w:t>
      </w:r>
      <w:r w:rsidR="0040703C">
        <w:t>e herdar o observador, exemplo:</w:t>
      </w:r>
    </w:p>
    <w:p w14:paraId="40A22460" w14:textId="77777777" w:rsidR="005A0936" w:rsidRPr="00C60082" w:rsidRDefault="005A0936" w:rsidP="005A0936">
      <w:pPr>
        <w:rPr>
          <w:i/>
          <w:lang w:val="en-US"/>
        </w:rPr>
      </w:pPr>
      <w:r w:rsidRPr="00C60082">
        <w:rPr>
          <w:i/>
          <w:lang w:val="en-US"/>
        </w:rPr>
        <w:t xml:space="preserve">class </w:t>
      </w:r>
      <w:proofErr w:type="spellStart"/>
      <w:proofErr w:type="gramStart"/>
      <w:r w:rsidRPr="00C60082">
        <w:rPr>
          <w:i/>
          <w:lang w:val="en-US"/>
        </w:rPr>
        <w:t>ExampleObserver</w:t>
      </w:r>
      <w:proofErr w:type="spellEnd"/>
      <w:r w:rsidRPr="00C60082">
        <w:rPr>
          <w:i/>
          <w:lang w:val="en-US"/>
        </w:rPr>
        <w:t xml:space="preserve"> :</w:t>
      </w:r>
      <w:proofErr w:type="gramEnd"/>
    </w:p>
    <w:p w14:paraId="40A22461" w14:textId="77777777" w:rsidR="005A0936" w:rsidRPr="00C60082" w:rsidRDefault="005A0936" w:rsidP="005A0936">
      <w:pPr>
        <w:rPr>
          <w:i/>
          <w:lang w:val="en-US"/>
        </w:rPr>
      </w:pPr>
      <w:r w:rsidRPr="00C60082">
        <w:rPr>
          <w:i/>
          <w:lang w:val="en-US"/>
        </w:rPr>
        <w:tab/>
        <w:t>public Observer</w:t>
      </w:r>
    </w:p>
    <w:p w14:paraId="40A22462" w14:textId="77777777" w:rsidR="005A0936" w:rsidRPr="00C60082" w:rsidRDefault="005A0936" w:rsidP="005A0936">
      <w:pPr>
        <w:rPr>
          <w:i/>
          <w:lang w:val="en-US"/>
        </w:rPr>
      </w:pPr>
      <w:r w:rsidRPr="00C60082">
        <w:rPr>
          <w:i/>
          <w:lang w:val="en-US"/>
        </w:rPr>
        <w:t>{</w:t>
      </w:r>
    </w:p>
    <w:p w14:paraId="40A22463" w14:textId="77777777" w:rsidR="005A0936" w:rsidRPr="00C60082" w:rsidRDefault="005A0936" w:rsidP="005A0936">
      <w:pPr>
        <w:rPr>
          <w:i/>
          <w:lang w:val="en-US"/>
        </w:rPr>
      </w:pP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  <w:t xml:space="preserve">virtual void </w:t>
      </w:r>
      <w:proofErr w:type="spellStart"/>
      <w:proofErr w:type="gramStart"/>
      <w:r w:rsidRPr="00C60082">
        <w:rPr>
          <w:i/>
          <w:lang w:val="en-US"/>
        </w:rPr>
        <w:t>Init</w:t>
      </w:r>
      <w:proofErr w:type="spellEnd"/>
      <w:r w:rsidRPr="00C60082">
        <w:rPr>
          <w:i/>
          <w:lang w:val="en-US"/>
        </w:rPr>
        <w:t>(</w:t>
      </w:r>
      <w:proofErr w:type="gramEnd"/>
      <w:r w:rsidRPr="00C60082">
        <w:rPr>
          <w:i/>
          <w:lang w:val="en-US"/>
        </w:rPr>
        <w:t>);</w:t>
      </w:r>
    </w:p>
    <w:p w14:paraId="40A22464" w14:textId="77777777" w:rsidR="005A0936" w:rsidRPr="00C60082" w:rsidRDefault="005A0936" w:rsidP="005A0936">
      <w:pPr>
        <w:rPr>
          <w:i/>
          <w:lang w:val="en-US"/>
        </w:rPr>
      </w:pPr>
    </w:p>
    <w:p w14:paraId="40A22465" w14:textId="77777777" w:rsidR="005A0936" w:rsidRPr="006F189D" w:rsidRDefault="005A0936" w:rsidP="005A0936">
      <w:pPr>
        <w:tabs>
          <w:tab w:val="clear" w:pos="851"/>
          <w:tab w:val="left" w:pos="426"/>
        </w:tabs>
        <w:rPr>
          <w:i/>
        </w:rPr>
      </w:pP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r w:rsidRPr="00C60082">
        <w:rPr>
          <w:i/>
          <w:lang w:val="en-US"/>
        </w:rPr>
        <w:tab/>
      </w:r>
      <w:proofErr w:type="gramStart"/>
      <w:r w:rsidRPr="006F189D">
        <w:rPr>
          <w:i/>
        </w:rPr>
        <w:t>virtual</w:t>
      </w:r>
      <w:proofErr w:type="gramEnd"/>
      <w:r w:rsidRPr="006F189D">
        <w:rPr>
          <w:i/>
        </w:rPr>
        <w:t xml:space="preserve"> </w:t>
      </w:r>
      <w:proofErr w:type="spellStart"/>
      <w:r w:rsidRPr="006F189D">
        <w:rPr>
          <w:i/>
        </w:rPr>
        <w:t>void</w:t>
      </w:r>
      <w:proofErr w:type="spellEnd"/>
      <w:r w:rsidRPr="006F189D">
        <w:rPr>
          <w:i/>
        </w:rPr>
        <w:t xml:space="preserve"> Update();</w:t>
      </w:r>
    </w:p>
    <w:p w14:paraId="40A22466" w14:textId="77777777" w:rsidR="005A0936" w:rsidRPr="00C60082" w:rsidRDefault="005A0936" w:rsidP="005A0936">
      <w:pPr>
        <w:rPr>
          <w:i/>
        </w:rPr>
      </w:pPr>
      <w:r w:rsidRPr="006F189D">
        <w:rPr>
          <w:i/>
        </w:rPr>
        <w:tab/>
      </w:r>
      <w:r w:rsidRPr="00C60082">
        <w:rPr>
          <w:i/>
        </w:rPr>
        <w:t>};</w:t>
      </w:r>
    </w:p>
    <w:p w14:paraId="40A22467" w14:textId="77777777" w:rsidR="00C60082" w:rsidRDefault="005A0936" w:rsidP="005A0936">
      <w:r>
        <w:tab/>
      </w:r>
      <w:r>
        <w:tab/>
      </w:r>
      <w:r>
        <w:tab/>
      </w:r>
    </w:p>
    <w:p w14:paraId="40A22468" w14:textId="77777777" w:rsidR="005A0936" w:rsidRDefault="005A0936" w:rsidP="005A0936">
      <w:r>
        <w:t>Com isso</w:t>
      </w:r>
      <w:r w:rsidR="00C60082">
        <w:t>,</w:t>
      </w:r>
      <w:r>
        <w:t xml:space="preserve"> o observador possui os mesmos métodos que são executados que um objeto de jogo, com as mesmas regras, porém</w:t>
      </w:r>
      <w:r w:rsidR="00C60082">
        <w:t>,</w:t>
      </w:r>
      <w:r>
        <w:t xml:space="preserve"> objetos de jogo serão executados </w:t>
      </w:r>
      <w:r>
        <w:lastRenderedPageBreak/>
        <w:t>antes em ambos os métodos. Após criar um observador é necessário adicioná-lo na cena.</w:t>
      </w:r>
    </w:p>
    <w:p w14:paraId="40A22469" w14:textId="77777777" w:rsidR="00C60082" w:rsidRDefault="00C60082" w:rsidP="005A0936"/>
    <w:p w14:paraId="40A2246A" w14:textId="77777777" w:rsidR="005A0936" w:rsidRPr="00C60082" w:rsidRDefault="005A0936" w:rsidP="005A0936">
      <w:pPr>
        <w:rPr>
          <w:i/>
        </w:rPr>
      </w:pPr>
      <w:r w:rsidRPr="005A0936">
        <w:tab/>
      </w:r>
      <w:proofErr w:type="spellStart"/>
      <w:proofErr w:type="gramStart"/>
      <w:r w:rsidRPr="00C60082">
        <w:rPr>
          <w:i/>
        </w:rPr>
        <w:t>AddObserver</w:t>
      </w:r>
      <w:proofErr w:type="spellEnd"/>
      <w:r w:rsidRPr="00C60082">
        <w:rPr>
          <w:i/>
        </w:rPr>
        <w:t>(</w:t>
      </w:r>
      <w:proofErr w:type="gramEnd"/>
      <w:r w:rsidRPr="00C60082">
        <w:rPr>
          <w:i/>
        </w:rPr>
        <w:t xml:space="preserve">new </w:t>
      </w:r>
      <w:proofErr w:type="spellStart"/>
      <w:r w:rsidRPr="00C60082">
        <w:rPr>
          <w:i/>
        </w:rPr>
        <w:t>ExampleObserver</w:t>
      </w:r>
      <w:proofErr w:type="spellEnd"/>
      <w:r w:rsidRPr="00C60082">
        <w:rPr>
          <w:i/>
        </w:rPr>
        <w:t>);</w:t>
      </w:r>
    </w:p>
    <w:p w14:paraId="40A2246B" w14:textId="77777777" w:rsidR="00C60082" w:rsidRDefault="00C60082" w:rsidP="00636DB7"/>
    <w:p w14:paraId="40A2246C" w14:textId="77777777" w:rsidR="005A0936" w:rsidRDefault="005A0936" w:rsidP="00636DB7">
      <w:r>
        <w:t xml:space="preserve">Os objetos de jogo possuem a referência da cena e essa referência pode ser obtida durante o método </w:t>
      </w:r>
      <w:proofErr w:type="spellStart"/>
      <w:proofErr w:type="gramStart"/>
      <w:r w:rsidRPr="00053E4B">
        <w:rPr>
          <w:i/>
        </w:rPr>
        <w:t>Init</w:t>
      </w:r>
      <w:proofErr w:type="spellEnd"/>
      <w:r w:rsidRPr="00053E4B">
        <w:rPr>
          <w:i/>
        </w:rPr>
        <w:t>(</w:t>
      </w:r>
      <w:proofErr w:type="gramEnd"/>
      <w:r w:rsidRPr="00053E4B">
        <w:rPr>
          <w:i/>
        </w:rPr>
        <w:t>)</w:t>
      </w:r>
      <w:r>
        <w:t>, com isso</w:t>
      </w:r>
      <w:r w:rsidR="00053E4B">
        <w:t>,</w:t>
      </w:r>
      <w:r>
        <w:t xml:space="preserve"> um observador possui acesso a toda cena executada e pode trabalhar da melhor forma que o usuário desejar.</w:t>
      </w:r>
    </w:p>
    <w:p w14:paraId="40A2246D" w14:textId="77777777" w:rsidR="0065622F" w:rsidRDefault="006631E8" w:rsidP="0065622F">
      <w:pPr>
        <w:pStyle w:val="Ttulo3"/>
      </w:pPr>
      <w:bookmarkStart w:id="72" w:name="_Toc435309633"/>
      <w:r>
        <w:t>Controles</w:t>
      </w:r>
      <w:bookmarkEnd w:id="72"/>
    </w:p>
    <w:p w14:paraId="40A2246E" w14:textId="77777777" w:rsidR="00636DB7" w:rsidRDefault="00053E4B" w:rsidP="00636DB7">
      <w:r>
        <w:t>Todas as formas de controle</w:t>
      </w:r>
      <w:r w:rsidR="00E970AE">
        <w:t xml:space="preserve"> herdam d</w:t>
      </w:r>
      <w:r>
        <w:t>a</w:t>
      </w:r>
      <w:r w:rsidR="00E970AE">
        <w:t xml:space="preserve"> classe </w:t>
      </w:r>
      <w:r w:rsidR="00E970AE" w:rsidRPr="00053E4B">
        <w:rPr>
          <w:i/>
        </w:rPr>
        <w:t>Input</w:t>
      </w:r>
      <w:r w:rsidR="00E970AE">
        <w:t xml:space="preserve">, </w:t>
      </w:r>
      <w:r>
        <w:t>a qual</w:t>
      </w:r>
      <w:r w:rsidR="00E970AE">
        <w:t xml:space="preserve"> não possui nenhum método padrão </w:t>
      </w:r>
      <w:r>
        <w:t>e apenas definem sintaticamente. N</w:t>
      </w:r>
      <w:r w:rsidR="00E970AE">
        <w:t xml:space="preserve">o futuro essa classe pode ser usada de forma mais ampla para analisar os sistemas de controle </w:t>
      </w:r>
      <w:proofErr w:type="spellStart"/>
      <w:r w:rsidR="00E970AE">
        <w:t>multiplataforma</w:t>
      </w:r>
      <w:proofErr w:type="spellEnd"/>
      <w:r w:rsidR="00E970AE">
        <w:t>.</w:t>
      </w:r>
    </w:p>
    <w:p w14:paraId="40A2246F" w14:textId="77777777" w:rsidR="00E970AE" w:rsidRPr="00636DB7" w:rsidRDefault="00E970AE" w:rsidP="00636DB7">
      <w:r>
        <w:t>No momento</w:t>
      </w:r>
      <w:r w:rsidR="00053E4B">
        <w:t>,</w:t>
      </w:r>
      <w:r>
        <w:t xml:space="preserve"> estão sendo captados três tipos distintos de </w:t>
      </w:r>
      <w:r w:rsidRPr="00053E4B">
        <w:rPr>
          <w:i/>
        </w:rPr>
        <w:t>input</w:t>
      </w:r>
      <w:r>
        <w:t xml:space="preserve"> do jogador. Eles são inseridos em </w:t>
      </w:r>
      <w:proofErr w:type="spellStart"/>
      <w:r w:rsidRPr="00053E4B">
        <w:rPr>
          <w:i/>
        </w:rPr>
        <w:t>singletons</w:t>
      </w:r>
      <w:proofErr w:type="spellEnd"/>
      <w:r>
        <w:t xml:space="preserve">, que pega toda a informação de um único jogador. Esses </w:t>
      </w:r>
      <w:r w:rsidRPr="00053E4B">
        <w:rPr>
          <w:i/>
        </w:rPr>
        <w:t>inputs</w:t>
      </w:r>
      <w:r>
        <w:t xml:space="preserve"> são o teclado, m</w:t>
      </w:r>
      <w:r w:rsidR="00053E4B">
        <w:t>ouse e o toque de telas sensíveis</w:t>
      </w:r>
      <w:r>
        <w:t xml:space="preserve"> ao toque.</w:t>
      </w:r>
    </w:p>
    <w:p w14:paraId="40A22470" w14:textId="77777777" w:rsidR="0065622F" w:rsidRDefault="006631E8" w:rsidP="00950072">
      <w:pPr>
        <w:pStyle w:val="Ttulo4"/>
      </w:pPr>
      <w:r>
        <w:t>Mouse</w:t>
      </w:r>
    </w:p>
    <w:p w14:paraId="40A22471" w14:textId="77777777" w:rsidR="003A3554" w:rsidRDefault="00744D6D" w:rsidP="003A3554">
      <w:r>
        <w:t xml:space="preserve">O mouse é a classe única mais simples, </w:t>
      </w:r>
      <w:r w:rsidR="00053E4B">
        <w:t xml:space="preserve">possuindo </w:t>
      </w:r>
      <w:r>
        <w:t>um método para acessar a posição atual do mouse e um método para identifica</w:t>
      </w:r>
      <w:r w:rsidR="00053E4B">
        <w:t>r se algum dos botões foi usado;</w:t>
      </w:r>
      <w:r>
        <w:t xml:space="preserve"> detecta apenas os botões esquerdo, direito e do meio. Botões configuráveis de mouse não</w:t>
      </w:r>
      <w:r w:rsidR="00053E4B">
        <w:t xml:space="preserve"> são</w:t>
      </w:r>
      <w:r>
        <w:t xml:space="preserve"> detectados.</w:t>
      </w:r>
    </w:p>
    <w:p w14:paraId="40A22472" w14:textId="77777777" w:rsidR="00744D6D" w:rsidRDefault="00744D6D" w:rsidP="003A3554">
      <w:r>
        <w:t xml:space="preserve">O método para adquirir a posição retorna um </w:t>
      </w:r>
      <w:r w:rsidRPr="00053E4B">
        <w:rPr>
          <w:i/>
        </w:rPr>
        <w:t>Vector2D</w:t>
      </w:r>
      <w:r>
        <w:t xml:space="preserve"> do tipo inteiro e dá a posição exata em pixels e de onde foi tirada, para conseguir a posição relativa, esse valor deverá ser passado para a câmera executar a devida correção.</w:t>
      </w:r>
    </w:p>
    <w:p w14:paraId="40A22473" w14:textId="77777777" w:rsidR="00053E4B" w:rsidRDefault="00053E4B" w:rsidP="003A3554"/>
    <w:p w14:paraId="40A22474" w14:textId="77777777" w:rsidR="00744D6D" w:rsidRPr="00053E4B" w:rsidRDefault="00744D6D" w:rsidP="003A3554">
      <w:pPr>
        <w:rPr>
          <w:i/>
          <w:u w:val="single"/>
        </w:rPr>
      </w:pPr>
      <w:proofErr w:type="gramStart"/>
      <w:r w:rsidRPr="00053E4B">
        <w:rPr>
          <w:i/>
        </w:rPr>
        <w:t>Mouse::</w:t>
      </w:r>
      <w:proofErr w:type="gramEnd"/>
      <w:r w:rsidRPr="00053E4B">
        <w:rPr>
          <w:i/>
        </w:rPr>
        <w:t>Position();</w:t>
      </w:r>
    </w:p>
    <w:p w14:paraId="40A22475" w14:textId="77777777" w:rsidR="00053E4B" w:rsidRDefault="00053E4B" w:rsidP="003A3554"/>
    <w:p w14:paraId="40A22476" w14:textId="77777777" w:rsidR="00744D6D" w:rsidRDefault="003634E3" w:rsidP="003A3554">
      <w:r>
        <w:t xml:space="preserve">Para saber se um determinado botão de mouse foi clicado, utilizar o enumerador </w:t>
      </w:r>
      <w:proofErr w:type="spellStart"/>
      <w:r w:rsidRPr="00053E4B">
        <w:rPr>
          <w:i/>
        </w:rPr>
        <w:t>MouseCode</w:t>
      </w:r>
      <w:proofErr w:type="spellEnd"/>
      <w:r>
        <w:t xml:space="preserve">, que lista os valores para cada botão, ao passar na classe </w:t>
      </w:r>
      <w:proofErr w:type="spellStart"/>
      <w:r w:rsidRPr="00053E4B">
        <w:rPr>
          <w:i/>
        </w:rPr>
        <w:lastRenderedPageBreak/>
        <w:t>MouseButtonDown</w:t>
      </w:r>
      <w:proofErr w:type="spellEnd"/>
      <w:r>
        <w:t>, ela retornará um valor lógico que representará se o botão foi clicado ou não.</w:t>
      </w:r>
    </w:p>
    <w:p w14:paraId="40A22477" w14:textId="77777777" w:rsidR="00053E4B" w:rsidRDefault="00053E4B" w:rsidP="003A3554"/>
    <w:p w14:paraId="40A22478" w14:textId="77777777" w:rsidR="003634E3" w:rsidRPr="00053E4B" w:rsidRDefault="003634E3" w:rsidP="003634E3">
      <w:pPr>
        <w:rPr>
          <w:i/>
          <w:u w:val="single"/>
        </w:rPr>
      </w:pPr>
      <w:proofErr w:type="gramStart"/>
      <w:r w:rsidRPr="00053E4B">
        <w:rPr>
          <w:i/>
        </w:rPr>
        <w:t>Mouse::</w:t>
      </w:r>
      <w:proofErr w:type="gramEnd"/>
      <w:r w:rsidRPr="00053E4B">
        <w:rPr>
          <w:i/>
        </w:rPr>
        <w:t xml:space="preserve"> </w:t>
      </w:r>
      <w:proofErr w:type="spellStart"/>
      <w:r w:rsidRPr="00053E4B">
        <w:rPr>
          <w:i/>
        </w:rPr>
        <w:t>MouseButtonDown</w:t>
      </w:r>
      <w:proofErr w:type="spellEnd"/>
      <w:r w:rsidRPr="00053E4B">
        <w:rPr>
          <w:i/>
        </w:rPr>
        <w:t>(</w:t>
      </w:r>
      <w:proofErr w:type="spellStart"/>
      <w:r w:rsidRPr="00053E4B">
        <w:rPr>
          <w:i/>
        </w:rPr>
        <w:t>mouseButton</w:t>
      </w:r>
      <w:proofErr w:type="spellEnd"/>
      <w:r w:rsidRPr="00053E4B">
        <w:rPr>
          <w:i/>
        </w:rPr>
        <w:t>);</w:t>
      </w:r>
    </w:p>
    <w:p w14:paraId="40A22479" w14:textId="77777777" w:rsidR="003634E3" w:rsidRPr="003A3554" w:rsidRDefault="003634E3" w:rsidP="003A3554"/>
    <w:p w14:paraId="40A2247A" w14:textId="77777777" w:rsidR="0065622F" w:rsidRDefault="006631E8" w:rsidP="003A3554">
      <w:pPr>
        <w:pStyle w:val="Ttulo4"/>
      </w:pPr>
      <w:r>
        <w:t>Teclado</w:t>
      </w:r>
    </w:p>
    <w:p w14:paraId="40A2247B" w14:textId="77777777" w:rsidR="00F2670C" w:rsidRDefault="00F25B87" w:rsidP="00F2670C">
      <w:r>
        <w:t xml:space="preserve">Teclados são mais simples, a única função registrada é a função </w:t>
      </w:r>
      <w:proofErr w:type="spellStart"/>
      <w:r w:rsidRPr="00053E4B">
        <w:rPr>
          <w:i/>
        </w:rPr>
        <w:t>KeyDown</w:t>
      </w:r>
      <w:proofErr w:type="spellEnd"/>
      <w:r>
        <w:t xml:space="preserve">, onde ela retorna um valor lógico se a teclada passada foi apertada. A tecla é o enumerador </w:t>
      </w:r>
      <w:proofErr w:type="spellStart"/>
      <w:r w:rsidRPr="00053E4B">
        <w:rPr>
          <w:i/>
        </w:rPr>
        <w:t>KeyCode</w:t>
      </w:r>
      <w:proofErr w:type="spellEnd"/>
      <w:r>
        <w:t>. Nele é listado todas as teclas de um teclado padrão.</w:t>
      </w:r>
    </w:p>
    <w:p w14:paraId="40A2247C" w14:textId="77777777" w:rsidR="00053E4B" w:rsidRDefault="00053E4B" w:rsidP="00F2670C"/>
    <w:p w14:paraId="40A2247D" w14:textId="77777777" w:rsidR="00F25B87" w:rsidRPr="00053E4B" w:rsidRDefault="00F25B87" w:rsidP="00F25B87">
      <w:pPr>
        <w:rPr>
          <w:i/>
        </w:rPr>
      </w:pPr>
      <w:proofErr w:type="gramStart"/>
      <w:r w:rsidRPr="00053E4B">
        <w:rPr>
          <w:i/>
        </w:rPr>
        <w:t>Keyboard::</w:t>
      </w:r>
      <w:proofErr w:type="spellStart"/>
      <w:proofErr w:type="gramEnd"/>
      <w:r w:rsidRPr="00053E4B">
        <w:rPr>
          <w:i/>
        </w:rPr>
        <w:t>KeyDown</w:t>
      </w:r>
      <w:proofErr w:type="spellEnd"/>
      <w:r w:rsidRPr="00053E4B">
        <w:rPr>
          <w:i/>
        </w:rPr>
        <w:t>(</w:t>
      </w:r>
      <w:proofErr w:type="spellStart"/>
      <w:r w:rsidRPr="00053E4B">
        <w:rPr>
          <w:i/>
        </w:rPr>
        <w:t>keyCode</w:t>
      </w:r>
      <w:proofErr w:type="spellEnd"/>
      <w:r w:rsidRPr="00053E4B">
        <w:rPr>
          <w:i/>
        </w:rPr>
        <w:t>);</w:t>
      </w:r>
    </w:p>
    <w:p w14:paraId="40A2247E" w14:textId="77777777" w:rsidR="00E970AE" w:rsidRDefault="00E970AE" w:rsidP="003A3554">
      <w:pPr>
        <w:pStyle w:val="Ttulo4"/>
      </w:pPr>
      <w:r>
        <w:t>Toque</w:t>
      </w:r>
    </w:p>
    <w:p w14:paraId="40A2247F" w14:textId="77777777" w:rsidR="00F25B87" w:rsidRDefault="00F25B87" w:rsidP="00F25B87">
      <w:r>
        <w:t>O uso de toques é l</w:t>
      </w:r>
      <w:r w:rsidR="00053E4B">
        <w:t>igeiramente</w:t>
      </w:r>
      <w:r>
        <w:t xml:space="preserve"> mais complicado já que ele precisa definir o </w:t>
      </w:r>
      <w:proofErr w:type="spellStart"/>
      <w:r>
        <w:t>multi-toque</w:t>
      </w:r>
      <w:proofErr w:type="spellEnd"/>
      <w:r>
        <w:t xml:space="preserve"> nas telas. Para tal</w:t>
      </w:r>
      <w:r w:rsidR="00053E4B">
        <w:t>,</w:t>
      </w:r>
      <w:r>
        <w:t xml:space="preserve"> a classe </w:t>
      </w:r>
      <w:proofErr w:type="spellStart"/>
      <w:r w:rsidRPr="00053E4B">
        <w:rPr>
          <w:i/>
        </w:rPr>
        <w:t>Touch</w:t>
      </w:r>
      <w:proofErr w:type="spellEnd"/>
      <w:r>
        <w:t xml:space="preserve"> possui o método </w:t>
      </w:r>
      <w:proofErr w:type="spellStart"/>
      <w:r w:rsidRPr="00053E4B">
        <w:rPr>
          <w:i/>
        </w:rPr>
        <w:t>Touching</w:t>
      </w:r>
      <w:proofErr w:type="spellEnd"/>
      <w:r>
        <w:t xml:space="preserve"> que retorna variável lógica que é verdadeira caso haja algum toque.</w:t>
      </w:r>
    </w:p>
    <w:p w14:paraId="40A22480" w14:textId="77777777" w:rsidR="00053E4B" w:rsidRDefault="00053E4B" w:rsidP="00F25B87"/>
    <w:p w14:paraId="40A22481" w14:textId="77777777" w:rsidR="00F25B87" w:rsidRPr="00053E4B" w:rsidRDefault="00F25B87" w:rsidP="00F25B87">
      <w:pPr>
        <w:rPr>
          <w:i/>
        </w:rPr>
      </w:pPr>
      <w:proofErr w:type="spellStart"/>
      <w:proofErr w:type="gramStart"/>
      <w:r w:rsidRPr="00053E4B">
        <w:rPr>
          <w:i/>
        </w:rPr>
        <w:t>Touch</w:t>
      </w:r>
      <w:proofErr w:type="spellEnd"/>
      <w:r w:rsidRPr="00053E4B">
        <w:rPr>
          <w:i/>
        </w:rPr>
        <w:t>::</w:t>
      </w:r>
      <w:proofErr w:type="spellStart"/>
      <w:proofErr w:type="gramEnd"/>
      <w:r w:rsidRPr="00053E4B">
        <w:rPr>
          <w:i/>
        </w:rPr>
        <w:t>Touching</w:t>
      </w:r>
      <w:proofErr w:type="spellEnd"/>
      <w:r w:rsidRPr="00053E4B">
        <w:rPr>
          <w:i/>
        </w:rPr>
        <w:t>();</w:t>
      </w:r>
    </w:p>
    <w:p w14:paraId="40A22482" w14:textId="77777777" w:rsidR="00053E4B" w:rsidRDefault="00053E4B" w:rsidP="00F25B87"/>
    <w:p w14:paraId="40A22483" w14:textId="77777777" w:rsidR="00F25B87" w:rsidRDefault="00F25B87" w:rsidP="00F25B87">
      <w:r>
        <w:t xml:space="preserve">Para sabermos se possui algum dedo na tela, temos a função </w:t>
      </w:r>
      <w:proofErr w:type="spellStart"/>
      <w:r w:rsidRPr="00053E4B">
        <w:rPr>
          <w:i/>
        </w:rPr>
        <w:t>GetFinger</w:t>
      </w:r>
      <w:proofErr w:type="spellEnd"/>
      <w:r>
        <w:t xml:space="preserve">, que retorna um objeto do tipo </w:t>
      </w:r>
      <w:proofErr w:type="spellStart"/>
      <w:proofErr w:type="gramStart"/>
      <w:r w:rsidRPr="00053E4B">
        <w:rPr>
          <w:i/>
        </w:rPr>
        <w:t>Finger</w:t>
      </w:r>
      <w:proofErr w:type="spellEnd"/>
      <w:r w:rsidRPr="00053E4B">
        <w:rPr>
          <w:i/>
        </w:rPr>
        <w:t>(</w:t>
      </w:r>
      <w:proofErr w:type="gramEnd"/>
      <w:r w:rsidRPr="00053E4B">
        <w:rPr>
          <w:i/>
        </w:rPr>
        <w:t>)</w:t>
      </w:r>
      <w:r>
        <w:t>, objeto que possui dados do toque, que são posição e um identificador, que é possível saber o id do toque.</w:t>
      </w:r>
    </w:p>
    <w:p w14:paraId="40A22484" w14:textId="77777777" w:rsidR="00053E4B" w:rsidRDefault="00053E4B" w:rsidP="00F25B87"/>
    <w:p w14:paraId="40A22485" w14:textId="77777777" w:rsidR="00F25B87" w:rsidRPr="00053E4B" w:rsidRDefault="00F25B87" w:rsidP="00F25B87">
      <w:pPr>
        <w:rPr>
          <w:i/>
          <w:lang w:val="en-US"/>
        </w:rPr>
      </w:pPr>
      <w:r w:rsidRPr="00053E4B">
        <w:rPr>
          <w:i/>
          <w:lang w:val="en-US"/>
        </w:rPr>
        <w:t xml:space="preserve">Finger *finger = </w:t>
      </w:r>
      <w:proofErr w:type="gramStart"/>
      <w:r w:rsidRPr="00053E4B">
        <w:rPr>
          <w:i/>
          <w:lang w:val="en-US"/>
        </w:rPr>
        <w:t>Touch::</w:t>
      </w:r>
      <w:proofErr w:type="spellStart"/>
      <w:proofErr w:type="gramEnd"/>
      <w:r w:rsidRPr="00053E4B">
        <w:rPr>
          <w:i/>
          <w:lang w:val="en-US"/>
        </w:rPr>
        <w:t>GetFinger</w:t>
      </w:r>
      <w:proofErr w:type="spellEnd"/>
      <w:r w:rsidRPr="00053E4B">
        <w:rPr>
          <w:i/>
          <w:lang w:val="en-US"/>
        </w:rPr>
        <w:t>(0);</w:t>
      </w:r>
    </w:p>
    <w:p w14:paraId="40A22486" w14:textId="77777777" w:rsidR="00F25B87" w:rsidRPr="00053E4B" w:rsidRDefault="00F25B87" w:rsidP="00F25B87">
      <w:pPr>
        <w:rPr>
          <w:i/>
          <w:lang w:val="en-US"/>
        </w:rPr>
      </w:pPr>
      <w:r w:rsidRPr="00053E4B">
        <w:rPr>
          <w:i/>
          <w:lang w:val="en-US"/>
        </w:rPr>
        <w:t>position = finger-&gt;position;</w:t>
      </w:r>
    </w:p>
    <w:p w14:paraId="40A22487" w14:textId="77777777" w:rsidR="00F25B87" w:rsidRPr="00053E4B" w:rsidRDefault="00F25B87" w:rsidP="00F25B87">
      <w:pPr>
        <w:rPr>
          <w:i/>
          <w:lang w:val="en-US"/>
        </w:rPr>
      </w:pPr>
      <w:r w:rsidRPr="00053E4B">
        <w:rPr>
          <w:i/>
          <w:lang w:val="en-US"/>
        </w:rPr>
        <w:t>id = finger-&gt;id;</w:t>
      </w:r>
    </w:p>
    <w:p w14:paraId="40A22488" w14:textId="77777777" w:rsidR="0065622F" w:rsidRDefault="006631E8" w:rsidP="0065622F">
      <w:pPr>
        <w:pStyle w:val="Ttulo3"/>
      </w:pPr>
      <w:bookmarkStart w:id="73" w:name="_Toc435309634"/>
      <w:r>
        <w:t>Áudio</w:t>
      </w:r>
      <w:bookmarkEnd w:id="73"/>
    </w:p>
    <w:p w14:paraId="40A22489" w14:textId="77777777" w:rsidR="00F25B87" w:rsidRDefault="00F25B87" w:rsidP="00F25B87">
      <w:r>
        <w:t xml:space="preserve">A ferramenta de áudio é a única ferramenta que está em no </w:t>
      </w:r>
      <w:proofErr w:type="spellStart"/>
      <w:r w:rsidRPr="002834CC">
        <w:rPr>
          <w:i/>
        </w:rPr>
        <w:t>namespaceAGameEngine</w:t>
      </w:r>
      <w:proofErr w:type="spellEnd"/>
      <w:r>
        <w:t>, por esse motivo</w:t>
      </w:r>
      <w:r w:rsidR="002834CC">
        <w:t>,</w:t>
      </w:r>
      <w:r>
        <w:t xml:space="preserve"> para usá-la deve</w:t>
      </w:r>
      <w:r w:rsidR="002834CC">
        <w:t>-se</w:t>
      </w:r>
      <w:r>
        <w:t xml:space="preserve"> acessar o </w:t>
      </w:r>
      <w:proofErr w:type="spellStart"/>
      <w:r w:rsidR="00B3759F" w:rsidRPr="002834CC">
        <w:rPr>
          <w:i/>
        </w:rPr>
        <w:lastRenderedPageBreak/>
        <w:t>namespace</w:t>
      </w:r>
      <w:proofErr w:type="spellEnd"/>
      <w:r>
        <w:t xml:space="preserve"> necessário.</w:t>
      </w:r>
      <w:r w:rsidR="00B3759F">
        <w:t xml:space="preserve"> Para </w:t>
      </w:r>
      <w:r w:rsidR="00F03101">
        <w:t>iniciar, é</w:t>
      </w:r>
      <w:r w:rsidR="002834CC">
        <w:t xml:space="preserve"> necessário</w:t>
      </w:r>
      <w:r w:rsidR="00B3759F">
        <w:t xml:space="preserve"> invocar o construtor passando o caminho do som que </w:t>
      </w:r>
      <w:r w:rsidR="002834CC">
        <w:t>será utilizado</w:t>
      </w:r>
      <w:r w:rsidR="00B3759F">
        <w:t>.</w:t>
      </w:r>
    </w:p>
    <w:p w14:paraId="40A2248A" w14:textId="77777777" w:rsidR="002834CC" w:rsidRDefault="002834CC" w:rsidP="00F25B87"/>
    <w:p w14:paraId="40A2248B" w14:textId="77777777" w:rsidR="00B3759F" w:rsidRPr="002834CC" w:rsidRDefault="00B3759F" w:rsidP="00F25B87">
      <w:pPr>
        <w:rPr>
          <w:i/>
        </w:rPr>
      </w:pPr>
      <w:proofErr w:type="spellStart"/>
      <w:r w:rsidRPr="002834CC">
        <w:rPr>
          <w:i/>
        </w:rPr>
        <w:t>Audio</w:t>
      </w:r>
      <w:proofErr w:type="spellEnd"/>
      <w:r w:rsidRPr="002834CC">
        <w:rPr>
          <w:i/>
        </w:rPr>
        <w:t xml:space="preserve">* </w:t>
      </w:r>
      <w:proofErr w:type="spellStart"/>
      <w:r w:rsidRPr="002834CC">
        <w:rPr>
          <w:i/>
        </w:rPr>
        <w:t>audio</w:t>
      </w:r>
      <w:proofErr w:type="spellEnd"/>
      <w:r w:rsidRPr="002834CC">
        <w:rPr>
          <w:i/>
        </w:rPr>
        <w:t xml:space="preserve"> = new </w:t>
      </w:r>
      <w:proofErr w:type="spellStart"/>
      <w:proofErr w:type="gramStart"/>
      <w:r w:rsidRPr="002834CC">
        <w:rPr>
          <w:i/>
        </w:rPr>
        <w:t>Audio</w:t>
      </w:r>
      <w:proofErr w:type="spellEnd"/>
      <w:r w:rsidRPr="002834CC">
        <w:rPr>
          <w:i/>
        </w:rPr>
        <w:t>(</w:t>
      </w:r>
      <w:proofErr w:type="gramEnd"/>
      <w:r w:rsidRPr="002834CC">
        <w:rPr>
          <w:i/>
        </w:rPr>
        <w:t>“musica2.wav”);</w:t>
      </w:r>
    </w:p>
    <w:p w14:paraId="40A2248C" w14:textId="77777777" w:rsidR="002834CC" w:rsidRDefault="002834CC" w:rsidP="00F25B87"/>
    <w:p w14:paraId="40A2248D" w14:textId="77777777" w:rsidR="00B3759F" w:rsidRDefault="002834CC" w:rsidP="00B3759F">
      <w:r>
        <w:t>Pode ser executado</w:t>
      </w:r>
      <w:r w:rsidR="00B3759F">
        <w:t xml:space="preserve"> o efeito sonoro ou música apenas uma vez, para isso</w:t>
      </w:r>
      <w:r>
        <w:t>,</w:t>
      </w:r>
      <w:r w:rsidR="00B3759F">
        <w:t xml:space="preserve"> é simplesmente chamar o objeto de áudio através do método </w:t>
      </w:r>
      <w:proofErr w:type="gramStart"/>
      <w:r w:rsidR="00B3759F" w:rsidRPr="002834CC">
        <w:rPr>
          <w:i/>
        </w:rPr>
        <w:t>Play(</w:t>
      </w:r>
      <w:proofErr w:type="gramEnd"/>
      <w:r w:rsidR="00B3759F" w:rsidRPr="002834CC">
        <w:rPr>
          <w:i/>
        </w:rPr>
        <w:t>);</w:t>
      </w:r>
    </w:p>
    <w:p w14:paraId="40A2248E" w14:textId="77777777" w:rsidR="002834CC" w:rsidRDefault="002834CC" w:rsidP="00B3759F"/>
    <w:p w14:paraId="40A2248F" w14:textId="77777777" w:rsidR="00B3759F" w:rsidRPr="002834CC" w:rsidRDefault="00B3759F" w:rsidP="00B3759F">
      <w:pPr>
        <w:rPr>
          <w:i/>
        </w:rPr>
      </w:pPr>
      <w:proofErr w:type="gramStart"/>
      <w:r w:rsidRPr="002834CC">
        <w:rPr>
          <w:i/>
        </w:rPr>
        <w:t>a</w:t>
      </w:r>
      <w:proofErr w:type="gramEnd"/>
      <w:r w:rsidRPr="002834CC">
        <w:rPr>
          <w:i/>
        </w:rPr>
        <w:tab/>
      </w:r>
      <w:proofErr w:type="spellStart"/>
      <w:r w:rsidRPr="002834CC">
        <w:rPr>
          <w:i/>
        </w:rPr>
        <w:t>udio</w:t>
      </w:r>
      <w:proofErr w:type="spellEnd"/>
      <w:r w:rsidRPr="002834CC">
        <w:rPr>
          <w:i/>
        </w:rPr>
        <w:t>-&gt;Play();</w:t>
      </w:r>
    </w:p>
    <w:p w14:paraId="40A22490" w14:textId="77777777" w:rsidR="002834CC" w:rsidRDefault="002834CC" w:rsidP="00B3759F"/>
    <w:p w14:paraId="40A22491" w14:textId="6A29BDD3" w:rsidR="00B3759F" w:rsidRDefault="00B3759F" w:rsidP="00B3759F">
      <w:r w:rsidRPr="00B3759F">
        <w:t>Principalmente quando tratamos de música</w:t>
      </w:r>
      <w:r w:rsidR="002834CC">
        <w:t>,</w:t>
      </w:r>
      <w:r w:rsidR="009E476C">
        <w:t xml:space="preserve"> </w:t>
      </w:r>
      <w:r>
        <w:t xml:space="preserve">é comum pegarmos um trecho e repetirmos infinitas vezes, para isso usamos a função </w:t>
      </w:r>
      <w:proofErr w:type="spellStart"/>
      <w:proofErr w:type="gramStart"/>
      <w:r w:rsidRPr="002834CC">
        <w:rPr>
          <w:i/>
        </w:rPr>
        <w:t>PlayLooped</w:t>
      </w:r>
      <w:proofErr w:type="spellEnd"/>
      <w:r w:rsidRPr="002834CC">
        <w:rPr>
          <w:i/>
        </w:rPr>
        <w:t>(</w:t>
      </w:r>
      <w:proofErr w:type="gramEnd"/>
      <w:r w:rsidRPr="002834CC">
        <w:rPr>
          <w:i/>
        </w:rPr>
        <w:t>)</w:t>
      </w:r>
      <w:r>
        <w:t>, como exemplificado a seguir.</w:t>
      </w:r>
    </w:p>
    <w:p w14:paraId="40A22492" w14:textId="77777777" w:rsidR="002834CC" w:rsidRPr="00B3759F" w:rsidRDefault="002834CC" w:rsidP="00B3759F"/>
    <w:p w14:paraId="40A22493" w14:textId="77777777" w:rsidR="00B3759F" w:rsidRPr="002834CC" w:rsidRDefault="00B3759F" w:rsidP="00B3759F">
      <w:pPr>
        <w:rPr>
          <w:i/>
        </w:rPr>
      </w:pPr>
      <w:proofErr w:type="gramStart"/>
      <w:r w:rsidRPr="002834CC">
        <w:rPr>
          <w:i/>
        </w:rPr>
        <w:t>a</w:t>
      </w:r>
      <w:proofErr w:type="gramEnd"/>
      <w:r w:rsidRPr="002834CC">
        <w:rPr>
          <w:i/>
        </w:rPr>
        <w:tab/>
      </w:r>
      <w:proofErr w:type="spellStart"/>
      <w:r w:rsidRPr="002834CC">
        <w:rPr>
          <w:i/>
        </w:rPr>
        <w:t>udio</w:t>
      </w:r>
      <w:proofErr w:type="spellEnd"/>
      <w:r w:rsidRPr="002834CC">
        <w:rPr>
          <w:i/>
        </w:rPr>
        <w:t>-&gt;</w:t>
      </w:r>
      <w:proofErr w:type="spellStart"/>
      <w:r w:rsidRPr="002834CC">
        <w:rPr>
          <w:i/>
        </w:rPr>
        <w:t>PlayLooped</w:t>
      </w:r>
      <w:proofErr w:type="spellEnd"/>
      <w:r w:rsidRPr="002834CC">
        <w:rPr>
          <w:i/>
        </w:rPr>
        <w:t>();</w:t>
      </w:r>
    </w:p>
    <w:p w14:paraId="40A22494" w14:textId="77777777" w:rsidR="002834CC" w:rsidRDefault="002834CC" w:rsidP="00B3759F"/>
    <w:p w14:paraId="40A22495" w14:textId="77777777" w:rsidR="00B3759F" w:rsidRDefault="00B3759F" w:rsidP="00B3759F">
      <w:r w:rsidRPr="00B3759F">
        <w:t xml:space="preserve">Também podemos </w:t>
      </w:r>
      <w:r>
        <w:t>determina</w:t>
      </w:r>
      <w:r w:rsidRPr="00B3759F">
        <w:t xml:space="preserve">r um número </w:t>
      </w:r>
      <w:r>
        <w:t>finito de repetições, que podem ser passadas através do mesmo método para repetição infinita, porém passando um valor inteiro.</w:t>
      </w:r>
    </w:p>
    <w:p w14:paraId="40A22496" w14:textId="77777777" w:rsidR="002834CC" w:rsidRPr="00B3759F" w:rsidRDefault="002834CC" w:rsidP="00B3759F"/>
    <w:p w14:paraId="40A22497" w14:textId="77777777" w:rsidR="00B3759F" w:rsidRPr="002834CC" w:rsidRDefault="00B3759F" w:rsidP="00B3759F">
      <w:pPr>
        <w:rPr>
          <w:i/>
        </w:rPr>
      </w:pPr>
      <w:proofErr w:type="gramStart"/>
      <w:r w:rsidRPr="002834CC">
        <w:rPr>
          <w:i/>
        </w:rPr>
        <w:t>a</w:t>
      </w:r>
      <w:proofErr w:type="gramEnd"/>
      <w:r w:rsidRPr="002834CC">
        <w:rPr>
          <w:i/>
        </w:rPr>
        <w:tab/>
      </w:r>
      <w:proofErr w:type="spellStart"/>
      <w:r w:rsidRPr="002834CC">
        <w:rPr>
          <w:i/>
        </w:rPr>
        <w:t>udio</w:t>
      </w:r>
      <w:proofErr w:type="spellEnd"/>
      <w:r w:rsidRPr="002834CC">
        <w:rPr>
          <w:i/>
        </w:rPr>
        <w:t>-&gt;</w:t>
      </w:r>
      <w:proofErr w:type="spellStart"/>
      <w:r w:rsidRPr="002834CC">
        <w:rPr>
          <w:i/>
        </w:rPr>
        <w:t>PlayLooped</w:t>
      </w:r>
      <w:proofErr w:type="spellEnd"/>
      <w:r w:rsidRPr="002834CC">
        <w:rPr>
          <w:i/>
        </w:rPr>
        <w:t>(</w:t>
      </w:r>
      <w:proofErr w:type="spellStart"/>
      <w:r w:rsidRPr="002834CC">
        <w:rPr>
          <w:i/>
        </w:rPr>
        <w:t>repeatTimes</w:t>
      </w:r>
      <w:proofErr w:type="spellEnd"/>
      <w:r w:rsidRPr="002834CC">
        <w:rPr>
          <w:i/>
        </w:rPr>
        <w:t>);</w:t>
      </w:r>
    </w:p>
    <w:p w14:paraId="40A22498" w14:textId="77777777" w:rsidR="002834CC" w:rsidRDefault="002834CC" w:rsidP="00B3759F"/>
    <w:p w14:paraId="40A22499" w14:textId="77777777" w:rsidR="00B3759F" w:rsidRDefault="00B3759F" w:rsidP="00B3759F">
      <w:r w:rsidRPr="00B3759F">
        <w:t xml:space="preserve">Várias vezes precisamos determinar se algum efeito sonoro ou trecho de </w:t>
      </w:r>
      <w:r w:rsidR="002834CC">
        <w:t>música está sendo executado. P</w:t>
      </w:r>
      <w:r>
        <w:t>ara isso</w:t>
      </w:r>
      <w:r w:rsidR="002834CC">
        <w:t>,</w:t>
      </w:r>
      <w:r>
        <w:t xml:space="preserve"> temos que ter a referência exata para o áudio que queremos e utilizar o método </w:t>
      </w:r>
      <w:proofErr w:type="spellStart"/>
      <w:proofErr w:type="gramStart"/>
      <w:r w:rsidRPr="002834CC">
        <w:rPr>
          <w:i/>
        </w:rPr>
        <w:t>IsPlaying</w:t>
      </w:r>
      <w:proofErr w:type="spellEnd"/>
      <w:r w:rsidRPr="002834CC">
        <w:rPr>
          <w:i/>
        </w:rPr>
        <w:t>(</w:t>
      </w:r>
      <w:proofErr w:type="gramEnd"/>
      <w:r w:rsidRPr="002834CC">
        <w:rPr>
          <w:i/>
        </w:rPr>
        <w:t>)</w:t>
      </w:r>
      <w:r>
        <w:t>, que retorna uma variável lógica.</w:t>
      </w:r>
    </w:p>
    <w:p w14:paraId="40A2249A" w14:textId="77777777" w:rsidR="002834CC" w:rsidRPr="00B3759F" w:rsidRDefault="002834CC" w:rsidP="00B3759F"/>
    <w:p w14:paraId="40A2249B" w14:textId="77777777" w:rsidR="00B3759F" w:rsidRPr="002834CC" w:rsidRDefault="00B3759F" w:rsidP="00B3759F">
      <w:pPr>
        <w:rPr>
          <w:i/>
        </w:rPr>
      </w:pPr>
      <w:proofErr w:type="gramStart"/>
      <w:r w:rsidRPr="002834CC">
        <w:rPr>
          <w:i/>
        </w:rPr>
        <w:t>a</w:t>
      </w:r>
      <w:proofErr w:type="gramEnd"/>
      <w:r w:rsidRPr="002834CC">
        <w:rPr>
          <w:i/>
        </w:rPr>
        <w:tab/>
      </w:r>
      <w:proofErr w:type="spellStart"/>
      <w:r w:rsidRPr="002834CC">
        <w:rPr>
          <w:i/>
        </w:rPr>
        <w:t>udio</w:t>
      </w:r>
      <w:proofErr w:type="spellEnd"/>
      <w:r w:rsidRPr="002834CC">
        <w:rPr>
          <w:i/>
        </w:rPr>
        <w:t>-&gt;</w:t>
      </w:r>
      <w:proofErr w:type="spellStart"/>
      <w:r w:rsidRPr="002834CC">
        <w:rPr>
          <w:i/>
        </w:rPr>
        <w:t>IsPlaying</w:t>
      </w:r>
      <w:proofErr w:type="spellEnd"/>
      <w:r w:rsidRPr="002834CC">
        <w:rPr>
          <w:i/>
        </w:rPr>
        <w:t>();</w:t>
      </w:r>
    </w:p>
    <w:p w14:paraId="40A2249C" w14:textId="77777777" w:rsidR="002834CC" w:rsidRPr="00F65780" w:rsidRDefault="002834CC" w:rsidP="00B3759F"/>
    <w:p w14:paraId="40A2249D" w14:textId="77777777" w:rsidR="00B3759F" w:rsidRDefault="00B3759F" w:rsidP="00B3759F">
      <w:pPr>
        <w:ind w:firstLine="0"/>
      </w:pPr>
      <w:r w:rsidRPr="00F65780">
        <w:tab/>
      </w:r>
      <w:r w:rsidRPr="00B3759F">
        <w:t xml:space="preserve">É possível alterar individualmente o volume de cada </w:t>
      </w:r>
      <w:r>
        <w:t>áudio utilizado, por isso</w:t>
      </w:r>
      <w:r w:rsidR="002834CC">
        <w:t>,</w:t>
      </w:r>
      <w:r>
        <w:t xml:space="preserve"> estão listados a seguir os métodos que acessa a esse valor, onde </w:t>
      </w:r>
      <w:proofErr w:type="gramStart"/>
      <w:r w:rsidRPr="002834CC">
        <w:rPr>
          <w:i/>
        </w:rPr>
        <w:t>Volume(</w:t>
      </w:r>
      <w:proofErr w:type="gramEnd"/>
      <w:r w:rsidRPr="002834CC">
        <w:rPr>
          <w:i/>
        </w:rPr>
        <w:t>)</w:t>
      </w:r>
      <w:r>
        <w:t xml:space="preserve"> informa o valor e o método </w:t>
      </w:r>
      <w:proofErr w:type="spellStart"/>
      <w:r w:rsidRPr="002834CC">
        <w:rPr>
          <w:i/>
        </w:rPr>
        <w:t>SetVolume</w:t>
      </w:r>
      <w:proofErr w:type="spellEnd"/>
      <w:r w:rsidRPr="002834CC">
        <w:rPr>
          <w:i/>
        </w:rPr>
        <w:t>(inteiro),</w:t>
      </w:r>
      <w:r>
        <w:t xml:space="preserve"> altera o mesmo. O volume varia entre 0 e 128 representado por números inteiros.</w:t>
      </w:r>
    </w:p>
    <w:p w14:paraId="40A2249E" w14:textId="77777777" w:rsidR="002834CC" w:rsidRPr="00B3759F" w:rsidRDefault="002834CC" w:rsidP="00B3759F">
      <w:pPr>
        <w:ind w:firstLine="0"/>
      </w:pPr>
    </w:p>
    <w:p w14:paraId="40A2249F" w14:textId="77777777" w:rsidR="00B3759F" w:rsidRPr="002834CC" w:rsidRDefault="00B3759F" w:rsidP="00B3759F">
      <w:pPr>
        <w:rPr>
          <w:i/>
        </w:rPr>
      </w:pPr>
      <w:proofErr w:type="gramStart"/>
      <w:r w:rsidRPr="002834CC">
        <w:rPr>
          <w:i/>
        </w:rPr>
        <w:lastRenderedPageBreak/>
        <w:t>a</w:t>
      </w:r>
      <w:proofErr w:type="gramEnd"/>
      <w:r w:rsidRPr="002834CC">
        <w:rPr>
          <w:i/>
        </w:rPr>
        <w:tab/>
      </w:r>
      <w:proofErr w:type="spellStart"/>
      <w:r w:rsidRPr="002834CC">
        <w:rPr>
          <w:i/>
        </w:rPr>
        <w:t>udio</w:t>
      </w:r>
      <w:proofErr w:type="spellEnd"/>
      <w:r w:rsidRPr="002834CC">
        <w:rPr>
          <w:i/>
        </w:rPr>
        <w:t>-&gt;Volume();</w:t>
      </w:r>
    </w:p>
    <w:p w14:paraId="40A224A0" w14:textId="77777777" w:rsidR="00B3759F" w:rsidRPr="002834CC" w:rsidRDefault="00B3759F" w:rsidP="00B3759F">
      <w:pPr>
        <w:rPr>
          <w:i/>
        </w:rPr>
      </w:pPr>
    </w:p>
    <w:p w14:paraId="40A224A1" w14:textId="77777777" w:rsidR="00B3759F" w:rsidRPr="00F03101" w:rsidRDefault="00B3759F" w:rsidP="00B3759F">
      <w:pPr>
        <w:rPr>
          <w:i/>
        </w:rPr>
      </w:pPr>
      <w:proofErr w:type="gramStart"/>
      <w:r w:rsidRPr="002834CC">
        <w:rPr>
          <w:i/>
        </w:rPr>
        <w:t>a</w:t>
      </w:r>
      <w:proofErr w:type="gramEnd"/>
      <w:r w:rsidRPr="002834CC">
        <w:rPr>
          <w:i/>
        </w:rPr>
        <w:tab/>
      </w:r>
      <w:proofErr w:type="spellStart"/>
      <w:r w:rsidRPr="00F03101">
        <w:rPr>
          <w:i/>
        </w:rPr>
        <w:t>udio</w:t>
      </w:r>
      <w:proofErr w:type="spellEnd"/>
      <w:r w:rsidRPr="00F03101">
        <w:rPr>
          <w:i/>
        </w:rPr>
        <w:t>-&gt;</w:t>
      </w:r>
      <w:proofErr w:type="spellStart"/>
      <w:r w:rsidRPr="00F03101">
        <w:rPr>
          <w:i/>
        </w:rPr>
        <w:t>SetVolume</w:t>
      </w:r>
      <w:proofErr w:type="spellEnd"/>
      <w:r w:rsidRPr="00F03101">
        <w:rPr>
          <w:i/>
        </w:rPr>
        <w:t>(volume);</w:t>
      </w:r>
    </w:p>
    <w:p w14:paraId="40A224A2" w14:textId="77777777" w:rsidR="006631E8" w:rsidRDefault="006631E8" w:rsidP="006631E8">
      <w:pPr>
        <w:pStyle w:val="Ttulo3"/>
      </w:pPr>
      <w:bookmarkStart w:id="74" w:name="_Toc435309635"/>
      <w:r>
        <w:t>Tempo</w:t>
      </w:r>
      <w:bookmarkEnd w:id="74"/>
    </w:p>
    <w:p w14:paraId="40A224A3" w14:textId="77777777" w:rsidR="002749A5" w:rsidRDefault="00B3759F" w:rsidP="002749A5">
      <w:r>
        <w:t xml:space="preserve">Muitas vezes é útil termos funções que controlam o tempo do jogo, essas funções evitam que o jogo atinja mais que um determinado número de </w:t>
      </w:r>
      <w:r w:rsidRPr="002834CC">
        <w:rPr>
          <w:i/>
        </w:rPr>
        <w:t>frames</w:t>
      </w:r>
      <w:r>
        <w:t xml:space="preserve"> por segundo, ou avisem ao jogo caso esses </w:t>
      </w:r>
      <w:r w:rsidRPr="002834CC">
        <w:rPr>
          <w:i/>
        </w:rPr>
        <w:t>frames</w:t>
      </w:r>
      <w:r>
        <w:t xml:space="preserve"> estejam muito baixos. Muitas vezes necessitamos corrigir a velocidade de objetos ou acerá-los através do tempo de jogo,</w:t>
      </w:r>
      <w:r w:rsidR="002834CC">
        <w:t xml:space="preserve"> e</w:t>
      </w:r>
      <w:r>
        <w:t xml:space="preserve"> para isso foi criada a classe estática </w:t>
      </w:r>
      <w:r w:rsidRPr="002834CC">
        <w:rPr>
          <w:i/>
        </w:rPr>
        <w:t>Timer</w:t>
      </w:r>
      <w:r>
        <w:t xml:space="preserve">, que calcula os </w:t>
      </w:r>
      <w:r w:rsidRPr="002834CC">
        <w:rPr>
          <w:i/>
        </w:rPr>
        <w:t>frames</w:t>
      </w:r>
      <w:r>
        <w:t xml:space="preserve"> desenhados por segundo.</w:t>
      </w:r>
    </w:p>
    <w:p w14:paraId="40A224A4" w14:textId="77777777" w:rsidR="002834CC" w:rsidRDefault="002834CC" w:rsidP="002749A5"/>
    <w:p w14:paraId="40A224A6" w14:textId="7CD5B5C0" w:rsidR="002834CC" w:rsidRPr="0040703C" w:rsidRDefault="0040703C" w:rsidP="0040703C">
      <w:pPr>
        <w:rPr>
          <w:i/>
        </w:rPr>
      </w:pPr>
      <w:proofErr w:type="gramStart"/>
      <w:r>
        <w:rPr>
          <w:i/>
        </w:rPr>
        <w:t>Timer::</w:t>
      </w:r>
      <w:proofErr w:type="spellStart"/>
      <w:proofErr w:type="gramEnd"/>
      <w:r>
        <w:rPr>
          <w:i/>
        </w:rPr>
        <w:t>framesPerSeond</w:t>
      </w:r>
      <w:proofErr w:type="spellEnd"/>
      <w:r>
        <w:rPr>
          <w:i/>
        </w:rPr>
        <w:t>;</w:t>
      </w:r>
    </w:p>
    <w:p w14:paraId="6B128139" w14:textId="77777777" w:rsidR="0040703C" w:rsidRDefault="00B3759F" w:rsidP="00B3759F">
      <w:r>
        <w:t>Para compensarmos a velocidade de um objeto de jogo em relação a esse tempo</w:t>
      </w:r>
      <w:r w:rsidR="002834CC">
        <w:t>,</w:t>
      </w:r>
      <w:r>
        <w:t xml:space="preserve"> é necessário multiplicarmos sua velocidade ao valor da variação do tempo, que é o inverso dos </w:t>
      </w:r>
      <w:r w:rsidRPr="002834CC">
        <w:rPr>
          <w:i/>
        </w:rPr>
        <w:t>frames</w:t>
      </w:r>
      <w:r>
        <w:t xml:space="preserve"> por segundo, se determinarmos esse valor como 60, temos uma variável que nada mais é que 1/60.</w:t>
      </w:r>
    </w:p>
    <w:p w14:paraId="40A224AC" w14:textId="508BC339" w:rsidR="007310D2" w:rsidRPr="0040703C" w:rsidRDefault="00B3759F" w:rsidP="0040703C">
      <w:pPr>
        <w:rPr>
          <w:i/>
        </w:rPr>
      </w:pPr>
      <w:proofErr w:type="gramStart"/>
      <w:r w:rsidRPr="002834CC">
        <w:rPr>
          <w:i/>
        </w:rPr>
        <w:t>Timer::</w:t>
      </w:r>
      <w:proofErr w:type="spellStart"/>
      <w:proofErr w:type="gramEnd"/>
      <w:r w:rsidRPr="002834CC">
        <w:rPr>
          <w:i/>
        </w:rPr>
        <w:t>deltaTime</w:t>
      </w:r>
      <w:proofErr w:type="spellEnd"/>
      <w:r w:rsidRPr="002834CC">
        <w:rPr>
          <w:i/>
        </w:rPr>
        <w:t>;</w:t>
      </w:r>
    </w:p>
    <w:p w14:paraId="40A224AD" w14:textId="77777777" w:rsidR="00683FA4" w:rsidRDefault="007310D2" w:rsidP="007310D2">
      <w:pPr>
        <w:pStyle w:val="Ttulo1"/>
      </w:pPr>
      <w:bookmarkStart w:id="75" w:name="_Toc435309636"/>
      <w:r>
        <w:lastRenderedPageBreak/>
        <w:t>Estudo de caso</w:t>
      </w:r>
      <w:bookmarkEnd w:id="75"/>
    </w:p>
    <w:p w14:paraId="40A224AE" w14:textId="0ADC7F85" w:rsidR="00F65780" w:rsidRDefault="00F65780" w:rsidP="00F65780">
      <w:r>
        <w:t>Para propósitos de demonstração da ferramenta, foi criado o jogo “</w:t>
      </w:r>
      <w:proofErr w:type="spellStart"/>
      <w:r w:rsidRPr="002834CC">
        <w:rPr>
          <w:i/>
        </w:rPr>
        <w:t>Tomato</w:t>
      </w:r>
      <w:proofErr w:type="spellEnd"/>
      <w:r w:rsidRPr="002834CC">
        <w:rPr>
          <w:i/>
        </w:rPr>
        <w:t xml:space="preserve"> </w:t>
      </w:r>
      <w:proofErr w:type="spellStart"/>
      <w:r w:rsidRPr="002834CC">
        <w:rPr>
          <w:i/>
        </w:rPr>
        <w:t>Attack</w:t>
      </w:r>
      <w:proofErr w:type="spellEnd"/>
      <w:r w:rsidR="002834CC">
        <w:t>”;</w:t>
      </w:r>
      <w:r>
        <w:t xml:space="preserve"> nele</w:t>
      </w:r>
      <w:r w:rsidR="002834CC">
        <w:t>,</w:t>
      </w:r>
      <w:r>
        <w:t xml:space="preserve"> controlamos uma nave e temos como objetivo atirar nos tomates.</w:t>
      </w:r>
      <w:r w:rsidR="005E62D9">
        <w:t xml:space="preserve"> É uma simples demonstração</w:t>
      </w:r>
      <w:r w:rsidR="002834CC">
        <w:t>,</w:t>
      </w:r>
      <w:r w:rsidR="005E62D9">
        <w:t xml:space="preserve"> já que o jogo não possui fases, nem uma </w:t>
      </w:r>
      <w:r w:rsidR="00F03101">
        <w:t>progressão. Os</w:t>
      </w:r>
      <w:r w:rsidR="005E62D9">
        <w:t xml:space="preserve"> tomates aparecem infinitamente até que o jogador morra, como a dificuldade não aumenta, ao pegar o jeito é possível jogar infinitamente.</w:t>
      </w:r>
    </w:p>
    <w:p w14:paraId="40A224AF" w14:textId="5A43B315" w:rsidR="005E62D9" w:rsidRDefault="002659DF" w:rsidP="002659DF">
      <w:r>
        <w:t xml:space="preserve">O projeto está localizado na pasta </w:t>
      </w:r>
      <w:proofErr w:type="spellStart"/>
      <w:r w:rsidRPr="002834CC">
        <w:rPr>
          <w:i/>
        </w:rPr>
        <w:t>AGame</w:t>
      </w:r>
      <w:proofErr w:type="spellEnd"/>
      <w:r>
        <w:t xml:space="preserve"> do projeto e as artes e </w:t>
      </w:r>
      <w:proofErr w:type="spellStart"/>
      <w:r w:rsidRPr="002834CC">
        <w:rPr>
          <w:i/>
        </w:rPr>
        <w:t>assets</w:t>
      </w:r>
      <w:proofErr w:type="spellEnd"/>
      <w:r>
        <w:t xml:space="preserve"> estão localizados na pasta mídia. </w:t>
      </w:r>
      <w:r w:rsidR="005E62D9">
        <w:t xml:space="preserve">As artes foram adquiridas de forma gratuita no site: </w:t>
      </w:r>
    </w:p>
    <w:p w14:paraId="40A224B0" w14:textId="77777777" w:rsidR="005E62D9" w:rsidRDefault="00EF295C" w:rsidP="00F65780">
      <w:hyperlink r:id="rId21" w:history="1">
        <w:r w:rsidR="005E62D9" w:rsidRPr="00226562">
          <w:rPr>
            <w:rStyle w:val="Hyperlink"/>
          </w:rPr>
          <w:t>http://poufpoufproduction.fr/</w:t>
        </w:r>
      </w:hyperlink>
    </w:p>
    <w:p w14:paraId="40A224B1" w14:textId="2F230A8A" w:rsidR="002659DF" w:rsidRDefault="00032FCA" w:rsidP="00F6578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580D7F" wp14:editId="430AB846">
                <wp:simplePos x="0" y="0"/>
                <wp:positionH relativeFrom="column">
                  <wp:posOffset>24765</wp:posOffset>
                </wp:positionH>
                <wp:positionV relativeFrom="paragraph">
                  <wp:posOffset>4051935</wp:posOffset>
                </wp:positionV>
                <wp:extent cx="5705475" cy="146050"/>
                <wp:effectExtent l="0" t="0" r="0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341553" w14:textId="41BCA728" w:rsidR="002733B1" w:rsidRPr="006F3199" w:rsidRDefault="002733B1" w:rsidP="00032FCA">
                            <w:pPr>
                              <w:pStyle w:val="Legenda"/>
                            </w:pPr>
                            <w:bookmarkStart w:id="76" w:name="_Toc433234560"/>
                            <w:r>
                              <w:t xml:space="preserve">Figura </w:t>
                            </w:r>
                            <w:r w:rsidR="00EF295C">
                              <w:fldChar w:fldCharType="begin"/>
                            </w:r>
                            <w:r w:rsidR="00EF295C">
                              <w:instrText xml:space="preserve"> SEQ Figura \* ARABIC </w:instrText>
                            </w:r>
                            <w:r w:rsidR="00EF29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EF29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95E62">
                              <w:t>CÓDIGO PARA A CRIAÇÃO DAS CENAS</w:t>
                            </w:r>
                            <w:bookmarkEnd w:id="7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580D7F" id="Caixa_x0020_de_x0020_Texto_x0020_37" o:spid="_x0000_s1045" type="#_x0000_t202" style="position:absolute;left:0;text-align:left;margin-left:1.95pt;margin-top:319.05pt;width:449.25pt;height:11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" stroked="f">
                <v:textbox style="mso-fit-shape-to-text:t" inset="0,0,0,0">
                  <w:txbxContent>
                    <w:p w14:paraId="7E341553" w14:textId="41BCA728" w:rsidR="002733B1" w:rsidRPr="006F3199" w:rsidRDefault="002733B1" w:rsidP="00032FCA">
                      <w:pPr>
                        <w:pStyle w:val="Legenda"/>
                      </w:pPr>
                      <w:bookmarkStart w:id="86" w:name="_Toc433234560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r w:rsidRPr="00695E62">
                        <w:t>CÓDIGO PARA A CRIAÇÃO DAS CENAS</w:t>
                      </w:r>
                      <w:bookmarkEnd w:id="86"/>
                    </w:p>
                  </w:txbxContent>
                </v:textbox>
                <w10:wrap type="square"/>
              </v:shape>
            </w:pict>
          </mc:Fallback>
        </mc:AlternateContent>
      </w:r>
      <w:r w:rsidR="007B112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9AFBB8" wp14:editId="06E94E35">
                <wp:simplePos x="0" y="0"/>
                <wp:positionH relativeFrom="column">
                  <wp:posOffset>24765</wp:posOffset>
                </wp:positionH>
                <wp:positionV relativeFrom="paragraph">
                  <wp:posOffset>1442085</wp:posOffset>
                </wp:positionV>
                <wp:extent cx="5705475" cy="2552700"/>
                <wp:effectExtent l="151765" t="146685" r="175260" b="196215"/>
                <wp:wrapSquare wrapText="bothSides"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52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FE7363" w14:textId="77777777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 w:rsidRPr="00122FE9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void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MainGame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22FE9">
                              <w:rPr>
                                <w:rFonts w:ascii="Consolas" w:hAnsi="Consolas" w:cs="Consolas"/>
                                <w:color w:val="FF80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Init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()</w:t>
                            </w:r>
                          </w:p>
                          <w:p w14:paraId="179D5756" w14:textId="77777777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{</w:t>
                            </w:r>
                          </w:p>
                          <w:p w14:paraId="0A2C44D4" w14:textId="608ED7E7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MainMenu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*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menu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=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new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MainMenu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;</w:t>
                            </w:r>
                          </w:p>
                          <w:p w14:paraId="5F593089" w14:textId="54D0B150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menu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-&gt;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name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=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"</w:t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MainMenu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"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;</w:t>
                            </w:r>
                          </w:p>
                          <w:p w14:paraId="7BA7E875" w14:textId="77777777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</w:p>
                          <w:p w14:paraId="738DD7E6" w14:textId="04CA028E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GamePlayScene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*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scene1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=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new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GamePlayScene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;</w:t>
                            </w:r>
                          </w:p>
                          <w:p w14:paraId="23A07516" w14:textId="62CD9B41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scene1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-&gt;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name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=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"Gameplay"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;</w:t>
                            </w:r>
                          </w:p>
                          <w:p w14:paraId="5DB8A16F" w14:textId="77777777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0F16145E" w14:textId="69E72043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EndGameScene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*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endGame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=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new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EndGameScene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;</w:t>
                            </w:r>
                          </w:p>
                          <w:p w14:paraId="5D1802FC" w14:textId="72C425B2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  <w:t xml:space="preserve">   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endGame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-&gt;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name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=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"</w:t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EndGame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D69D85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"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;</w:t>
                            </w:r>
                          </w:p>
                          <w:p w14:paraId="7D375728" w14:textId="77777777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</w:p>
                          <w:p w14:paraId="4F17A306" w14:textId="77777777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  <w:proofErr w:type="gram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Application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22FE9">
                              <w:rPr>
                                <w:rFonts w:ascii="Consolas" w:hAnsi="Consolas" w:cs="Consolas"/>
                                <w:color w:val="FF80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SetScreenSize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(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Vector2D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&lt;</w:t>
                            </w:r>
                            <w:proofErr w:type="spellStart"/>
                            <w:r w:rsidRPr="00122FE9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int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&gt;(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720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,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640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));</w:t>
                            </w:r>
                          </w:p>
                          <w:p w14:paraId="58D60302" w14:textId="130B3F3C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proofErr w:type="gram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Application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22FE9">
                              <w:rPr>
                                <w:rFonts w:ascii="Consolas" w:hAnsi="Consolas" w:cs="Consolas"/>
                                <w:color w:val="FF80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AddScene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(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menu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);</w:t>
                            </w:r>
                          </w:p>
                          <w:p w14:paraId="253E37CC" w14:textId="318595C6" w:rsidR="002733B1" w:rsidRPr="00122FE9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</w:pP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  <w:proofErr w:type="gramStart"/>
                            <w:r w:rsidRPr="00122FE9"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Application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22FE9">
                              <w:rPr>
                                <w:rFonts w:ascii="Consolas" w:hAnsi="Consolas" w:cs="Consolas"/>
                                <w:color w:val="FF8000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AddScene</w:t>
                            </w:r>
                            <w:proofErr w:type="spellEnd"/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(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scene1</w:t>
                            </w:r>
                            <w:r w:rsidRPr="00122FE9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>);</w:t>
                            </w:r>
                          </w:p>
                          <w:p w14:paraId="20281725" w14:textId="69481518" w:rsidR="002733B1" w:rsidRDefault="002733B1" w:rsidP="00122FE9">
                            <w:pPr>
                              <w:tabs>
                                <w:tab w:val="clear" w:pos="851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eastAsia="pt-B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 w:rsidRPr="00122FE9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D700"/>
                                <w:sz w:val="19"/>
                                <w:szCs w:val="19"/>
                                <w:highlight w:val="black"/>
                                <w:lang w:eastAsia="pt-BR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eastAsia="pt-BR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F8000"/>
                                <w:sz w:val="19"/>
                                <w:szCs w:val="19"/>
                                <w:highlight w:val="black"/>
                                <w:lang w:eastAsia="pt-BR"/>
                              </w:rPr>
                              <w:t>AddScene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eastAsia="pt-B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BDB76B"/>
                                <w:sz w:val="19"/>
                                <w:szCs w:val="19"/>
                                <w:highlight w:val="black"/>
                                <w:lang w:eastAsia="pt-BR"/>
                              </w:rPr>
                              <w:t>endGame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eastAsia="pt-BR"/>
                              </w:rPr>
                              <w:t>);</w:t>
                            </w:r>
                          </w:p>
                          <w:p w14:paraId="794006CB" w14:textId="3D0C97D2" w:rsidR="002733B1" w:rsidRDefault="002733B1" w:rsidP="00122FE9">
                            <w:pPr>
                              <w:ind w:firstLine="0"/>
                            </w:pPr>
                            <w:r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highlight w:val="black"/>
                                <w:lang w:eastAsia="pt-B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9AFBB8" id="Text_x0020_Box_x0020_28" o:spid="_x0000_s1046" type="#_x0000_t202" style="position:absolute;left:0;text-align:left;margin-left:1.95pt;margin-top:113.55pt;width:449.25pt;height:20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" fillcolor="black [3200]" strokecolor="#f2f2f2 [3041]" strokeweight="3pt">
                <v:shadow on="t" color="#7f7f7f [1601]" opacity=".5" offset="1pt"/>
                <v:textbox>
                  <w:txbxContent>
                    <w:p w14:paraId="17FE7363" w14:textId="77777777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 w:rsidRPr="00122FE9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void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MainGame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::</w:t>
                      </w:r>
                      <w:r w:rsidRPr="00122FE9">
                        <w:rPr>
                          <w:rFonts w:ascii="Consolas" w:hAnsi="Consolas" w:cs="Consolas"/>
                          <w:color w:val="FF80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Init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()</w:t>
                      </w:r>
                    </w:p>
                    <w:p w14:paraId="179D5756" w14:textId="77777777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{</w:t>
                      </w:r>
                    </w:p>
                    <w:p w14:paraId="0A2C44D4" w14:textId="608ED7E7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MainMenu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*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menu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=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new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MainMenu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;</w:t>
                      </w:r>
                    </w:p>
                    <w:p w14:paraId="5F593089" w14:textId="54D0B150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menu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-&gt;</w:t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name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=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"MainMenu"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;</w:t>
                      </w:r>
                    </w:p>
                    <w:p w14:paraId="7BA7E875" w14:textId="77777777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</w:p>
                    <w:p w14:paraId="738DD7E6" w14:textId="04CA028E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GamePlayScene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*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scene1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=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new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GamePlayScene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;</w:t>
                      </w:r>
                    </w:p>
                    <w:p w14:paraId="23A07516" w14:textId="62CD9B41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scene1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-&gt;</w:t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name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=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"Gameplay"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;</w:t>
                      </w:r>
                    </w:p>
                    <w:p w14:paraId="5DB8A16F" w14:textId="77777777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</w:p>
                    <w:p w14:paraId="0F16145E" w14:textId="69E72043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EndGameScene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*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endGame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=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new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EndGameScene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;</w:t>
                      </w:r>
                    </w:p>
                    <w:p w14:paraId="5D1802FC" w14:textId="72C425B2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  <w:t xml:space="preserve">    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endGame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-&gt;</w:t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name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=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D69D85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"EndGame"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;</w:t>
                      </w:r>
                    </w:p>
                    <w:p w14:paraId="7D375728" w14:textId="77777777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</w:p>
                    <w:p w14:paraId="4F17A306" w14:textId="77777777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Application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::</w:t>
                      </w:r>
                      <w:r w:rsidRPr="00122FE9">
                        <w:rPr>
                          <w:rFonts w:ascii="Consolas" w:hAnsi="Consolas" w:cs="Consolas"/>
                          <w:color w:val="FF80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SetScreenSize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(</w:t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Vector2D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&lt;</w:t>
                      </w:r>
                      <w:r w:rsidRPr="00122FE9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int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&gt;(</w:t>
                      </w:r>
                      <w:r w:rsidRPr="00122FE9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720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,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</w:t>
                      </w:r>
                      <w:r w:rsidRPr="00122FE9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640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));</w:t>
                      </w:r>
                    </w:p>
                    <w:p w14:paraId="58D60302" w14:textId="130B3F3C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Application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::</w:t>
                      </w:r>
                      <w:r w:rsidRPr="00122FE9">
                        <w:rPr>
                          <w:rFonts w:ascii="Consolas" w:hAnsi="Consolas" w:cs="Consolas"/>
                          <w:color w:val="FF80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AddScene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(</w:t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menu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);</w:t>
                      </w:r>
                    </w:p>
                    <w:p w14:paraId="253E37CC" w14:textId="318595C6" w:rsidR="002733B1" w:rsidRPr="00122FE9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</w:pP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  <w:r w:rsidRPr="00122FE9"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Application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::</w:t>
                      </w:r>
                      <w:r w:rsidRPr="00122FE9">
                        <w:rPr>
                          <w:rFonts w:ascii="Consolas" w:hAnsi="Consolas" w:cs="Consolas"/>
                          <w:color w:val="FF8000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AddScene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(</w:t>
                      </w:r>
                      <w:r w:rsidRPr="00122FE9"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scene1</w:t>
                      </w:r>
                      <w:r w:rsidRPr="00122FE9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>);</w:t>
                      </w:r>
                    </w:p>
                    <w:p w14:paraId="20281725" w14:textId="69481518" w:rsidR="002733B1" w:rsidRDefault="002733B1" w:rsidP="00122FE9">
                      <w:pPr>
                        <w:tabs>
                          <w:tab w:val="clear" w:pos="851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eastAsia="pt-BR"/>
                        </w:rPr>
                      </w:pP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 w:rsidRPr="00122FE9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FFD700"/>
                          <w:sz w:val="19"/>
                          <w:szCs w:val="19"/>
                          <w:highlight w:val="black"/>
                          <w:lang w:eastAsia="pt-BR"/>
                        </w:rPr>
                        <w:t>Application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eastAsia="pt-BR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FF8000"/>
                          <w:sz w:val="19"/>
                          <w:szCs w:val="19"/>
                          <w:highlight w:val="black"/>
                          <w:lang w:eastAsia="pt-BR"/>
                        </w:rPr>
                        <w:t>AddScene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eastAsia="pt-BR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BDB76B"/>
                          <w:sz w:val="19"/>
                          <w:szCs w:val="19"/>
                          <w:highlight w:val="black"/>
                          <w:lang w:eastAsia="pt-BR"/>
                        </w:rPr>
                        <w:t>endGame</w:t>
                      </w: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eastAsia="pt-BR"/>
                        </w:rPr>
                        <w:t>);</w:t>
                      </w:r>
                    </w:p>
                    <w:p w14:paraId="794006CB" w14:textId="3D0C97D2" w:rsidR="002733B1" w:rsidRDefault="002733B1" w:rsidP="00122FE9">
                      <w:pPr>
                        <w:ind w:firstLine="0"/>
                      </w:pPr>
                      <w:r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highlight w:val="black"/>
                          <w:lang w:eastAsia="pt-BR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9DF">
        <w:t>O jogo foi dividido em três cenas, onde cada uma delas cumpre o papel de manter o fluxo do jogo, sendo elas o início, o jogo em si e uma tela de fim de jogo. Todas elas são instan</w:t>
      </w:r>
      <w:r w:rsidR="002834CC">
        <w:t>ciadas e colocadas na aplicação; após in</w:t>
      </w:r>
      <w:r w:rsidR="002659DF">
        <w:t>stanciadas</w:t>
      </w:r>
      <w:r w:rsidR="002834CC">
        <w:t>,</w:t>
      </w:r>
      <w:r w:rsidR="002659DF">
        <w:t xml:space="preserve"> elas são executadas na ordem em que são tratadas, a única necessidade é a primeira cena adicionada a camada de aplicação é de fato a ser a primeira cena executada.</w:t>
      </w:r>
    </w:p>
    <w:p w14:paraId="53C0E7C6" w14:textId="77777777" w:rsidR="009E476C" w:rsidRDefault="009E476C" w:rsidP="00F65780"/>
    <w:p w14:paraId="499A65B1" w14:textId="2A888992" w:rsidR="009E476C" w:rsidRDefault="009E476C" w:rsidP="00F65780"/>
    <w:p w14:paraId="073C725D" w14:textId="77777777" w:rsidR="009E476C" w:rsidRDefault="009E476C" w:rsidP="00F65780"/>
    <w:p w14:paraId="379B896B" w14:textId="77777777" w:rsidR="009E476C" w:rsidRDefault="009E476C" w:rsidP="00F65780"/>
    <w:p w14:paraId="40A224B2" w14:textId="77777777" w:rsidR="005E62D9" w:rsidRDefault="005E62D9" w:rsidP="005E62D9">
      <w:pPr>
        <w:pStyle w:val="Ttulo2"/>
      </w:pPr>
      <w:bookmarkStart w:id="77" w:name="_Toc435309637"/>
      <w:r>
        <w:lastRenderedPageBreak/>
        <w:t>Tela de inicio</w:t>
      </w:r>
      <w:bookmarkEnd w:id="77"/>
    </w:p>
    <w:p w14:paraId="109CEF0E" w14:textId="77777777" w:rsidR="00AA2FB7" w:rsidRDefault="00AA2FB7" w:rsidP="0064738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67016DF" wp14:editId="4D0D94CF">
                <wp:simplePos x="0" y="0"/>
                <wp:positionH relativeFrom="column">
                  <wp:posOffset>1425575</wp:posOffset>
                </wp:positionH>
                <wp:positionV relativeFrom="paragraph">
                  <wp:posOffset>4383405</wp:posOffset>
                </wp:positionV>
                <wp:extent cx="3409950" cy="146050"/>
                <wp:effectExtent l="0" t="0" r="0" b="635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0563DB" w14:textId="199552FA" w:rsidR="002733B1" w:rsidRPr="00E47066" w:rsidRDefault="002733B1" w:rsidP="00AA2FB7">
                            <w:pPr>
                              <w:pStyle w:val="Legenda"/>
                            </w:pPr>
                            <w:bookmarkStart w:id="78" w:name="_Toc433234561"/>
                            <w:r>
                              <w:t xml:space="preserve">Figura </w:t>
                            </w:r>
                            <w:r w:rsidR="00EF295C">
                              <w:fldChar w:fldCharType="begin"/>
                            </w:r>
                            <w:r w:rsidR="00EF295C">
                              <w:instrText xml:space="preserve"> SEQ Figura \* ARABIC </w:instrText>
                            </w:r>
                            <w:r w:rsidR="00EF29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EF29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Menu inicial</w:t>
                            </w:r>
                            <w:bookmarkEnd w:id="7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67016DF" id="Caixa_x0020_de_x0020_Texto_x0020_38" o:spid="_x0000_s1047" type="#_x0000_t202" style="position:absolute;left:0;text-align:left;margin-left:112.25pt;margin-top:345.15pt;width:268.5pt;height:11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" stroked="f">
                <v:textbox style="mso-fit-shape-to-text:t" inset="0,0,0,0">
                  <w:txbxContent>
                    <w:p w14:paraId="1C0563DB" w14:textId="199552FA" w:rsidR="002733B1" w:rsidRPr="00E47066" w:rsidRDefault="002733B1" w:rsidP="00AA2FB7">
                      <w:pPr>
                        <w:pStyle w:val="Legenda"/>
                      </w:pPr>
                      <w:bookmarkStart w:id="89" w:name="_Toc43323456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Menu inicial</w:t>
                      </w:r>
                      <w:bookmarkEnd w:id="8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3F8">
        <w:rPr>
          <w:noProof/>
          <w:lang w:eastAsia="pt-BR"/>
        </w:rPr>
        <w:drawing>
          <wp:anchor distT="0" distB="0" distL="114300" distR="114300" simplePos="0" relativeHeight="251644416" behindDoc="0" locked="0" layoutInCell="1" allowOverlap="1" wp14:anchorId="40A224E0" wp14:editId="16C12855">
            <wp:simplePos x="0" y="0"/>
            <wp:positionH relativeFrom="column">
              <wp:posOffset>1424940</wp:posOffset>
            </wp:positionH>
            <wp:positionV relativeFrom="paragraph">
              <wp:posOffset>1153160</wp:posOffset>
            </wp:positionV>
            <wp:extent cx="3409950" cy="3175635"/>
            <wp:effectExtent l="1905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9DF">
        <w:t xml:space="preserve">Nela é exibido apenas o título do jogo e dois botões, jogar e sair. Para a criação dos botões </w:t>
      </w:r>
      <w:r w:rsidR="00647388">
        <w:t xml:space="preserve">para evitar a repetição de código, foi criada uma classe </w:t>
      </w:r>
      <w:proofErr w:type="spellStart"/>
      <w:r w:rsidR="00647388" w:rsidRPr="002834CC">
        <w:rPr>
          <w:i/>
        </w:rPr>
        <w:t>button</w:t>
      </w:r>
      <w:proofErr w:type="spellEnd"/>
      <w:r w:rsidR="00647388">
        <w:t xml:space="preserve">, que usa </w:t>
      </w:r>
      <w:r w:rsidR="00647388" w:rsidRPr="002834CC">
        <w:rPr>
          <w:i/>
        </w:rPr>
        <w:t>call-backs</w:t>
      </w:r>
      <w:r w:rsidR="00647388">
        <w:t xml:space="preserve"> para executar após clique, todos os botões possuem o texto e o </w:t>
      </w:r>
      <w:r w:rsidR="00647388" w:rsidRPr="002834CC">
        <w:rPr>
          <w:i/>
        </w:rPr>
        <w:t>call-back</w:t>
      </w:r>
      <w:r w:rsidR="00647388">
        <w:t xml:space="preserve">. Nessa cena foram criados 1 texto e dois botões que derivam a texto, para a </w:t>
      </w:r>
    </w:p>
    <w:p w14:paraId="40A224B3" w14:textId="6F8BA255" w:rsidR="00647388" w:rsidRDefault="00647388" w:rsidP="00AA2FB7">
      <w:pPr>
        <w:ind w:firstLine="0"/>
      </w:pPr>
      <w:proofErr w:type="gramStart"/>
      <w:r>
        <w:t>navegação</w:t>
      </w:r>
      <w:proofErr w:type="gramEnd"/>
      <w:r>
        <w:t xml:space="preserve"> os call-backs foram criados na inicialização da cena que possuem a função de ir para a cena seguinte ou utilizar: </w:t>
      </w:r>
      <w:proofErr w:type="spellStart"/>
      <w:r w:rsidRPr="002834CC">
        <w:rPr>
          <w:i/>
        </w:rPr>
        <w:t>Application</w:t>
      </w:r>
      <w:proofErr w:type="spellEnd"/>
      <w:r w:rsidRPr="002834CC">
        <w:rPr>
          <w:i/>
        </w:rPr>
        <w:t>::</w:t>
      </w:r>
      <w:proofErr w:type="spellStart"/>
      <w:r w:rsidRPr="002834CC">
        <w:rPr>
          <w:i/>
        </w:rPr>
        <w:t>CloseGame</w:t>
      </w:r>
      <w:proofErr w:type="spellEnd"/>
      <w:r w:rsidRPr="002834CC">
        <w:rPr>
          <w:i/>
        </w:rPr>
        <w:t>();</w:t>
      </w:r>
    </w:p>
    <w:p w14:paraId="40A224B4" w14:textId="79B1C1B3" w:rsidR="009E476C" w:rsidRDefault="00647388" w:rsidP="00647388">
      <w:r>
        <w:t xml:space="preserve">A classe </w:t>
      </w:r>
      <w:proofErr w:type="spellStart"/>
      <w:r w:rsidRPr="002834CC">
        <w:rPr>
          <w:i/>
        </w:rPr>
        <w:t>UIButton</w:t>
      </w:r>
      <w:proofErr w:type="spellEnd"/>
      <w:r>
        <w:t xml:space="preserve"> possui a função de mudar a cor do texto ao passarmos o mouse sobre.</w:t>
      </w:r>
    </w:p>
    <w:p w14:paraId="1717735F" w14:textId="334935E8" w:rsidR="00647388" w:rsidRDefault="009E476C" w:rsidP="009E476C">
      <w:pPr>
        <w:tabs>
          <w:tab w:val="clear" w:pos="851"/>
        </w:tabs>
        <w:spacing w:line="240" w:lineRule="auto"/>
        <w:ind w:firstLine="0"/>
        <w:jc w:val="left"/>
      </w:pPr>
      <w:r>
        <w:br w:type="page"/>
      </w:r>
    </w:p>
    <w:p w14:paraId="40A224B5" w14:textId="77777777" w:rsidR="0000619E" w:rsidRDefault="00647388" w:rsidP="00647388">
      <w:pPr>
        <w:pStyle w:val="Ttulo2"/>
      </w:pPr>
      <w:bookmarkStart w:id="79" w:name="_Toc435309638"/>
      <w:r>
        <w:lastRenderedPageBreak/>
        <w:t>O jogo</w:t>
      </w:r>
      <w:bookmarkEnd w:id="79"/>
    </w:p>
    <w:p w14:paraId="40A224B6" w14:textId="4F78B295" w:rsidR="0000619E" w:rsidRDefault="00AA2FB7" w:rsidP="00F6578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67E7DA" wp14:editId="01367B5A">
                <wp:simplePos x="0" y="0"/>
                <wp:positionH relativeFrom="column">
                  <wp:posOffset>901065</wp:posOffset>
                </wp:positionH>
                <wp:positionV relativeFrom="paragraph">
                  <wp:posOffset>5474970</wp:posOffset>
                </wp:positionV>
                <wp:extent cx="4062095" cy="14605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09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E78F7D" w14:textId="36D06FC7" w:rsidR="002733B1" w:rsidRPr="00214368" w:rsidRDefault="002733B1" w:rsidP="00AA2F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80" w:name="_Toc433234562"/>
                            <w:r>
                              <w:t xml:space="preserve">Figura </w:t>
                            </w:r>
                            <w:r w:rsidR="00EF295C">
                              <w:fldChar w:fldCharType="begin"/>
                            </w:r>
                            <w:r w:rsidR="00EF295C">
                              <w:instrText xml:space="preserve"> SEQ Figura \* ARABIC </w:instrText>
                            </w:r>
                            <w:r w:rsidR="00EF29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EF29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 jogo</w:t>
                            </w:r>
                            <w:bookmarkEnd w:id="8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467E7DA" id="Caixa_x0020_de_x0020_Texto_x0020_39" o:spid="_x0000_s1048" type="#_x0000_t202" style="position:absolute;left:0;text-align:left;margin-left:70.95pt;margin-top:431.1pt;width:319.85pt;height:11.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" stroked="f">
                <v:textbox style="mso-fit-shape-to-text:t" inset="0,0,0,0">
                  <w:txbxContent>
                    <w:p w14:paraId="75E78F7D" w14:textId="36D06FC7" w:rsidR="002733B1" w:rsidRPr="00214368" w:rsidRDefault="002733B1" w:rsidP="00AA2FB7">
                      <w:pPr>
                        <w:pStyle w:val="Legenda"/>
                        <w:rPr>
                          <w:noProof/>
                        </w:rPr>
                      </w:pPr>
                      <w:bookmarkStart w:id="92" w:name="_Toc43323456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O jogo</w:t>
                      </w:r>
                      <w:bookmarkEnd w:id="92"/>
                    </w:p>
                  </w:txbxContent>
                </v:textbox>
                <w10:wrap type="through"/>
              </v:shape>
            </w:pict>
          </mc:Fallback>
        </mc:AlternateContent>
      </w:r>
      <w:r w:rsidR="00A710B5">
        <w:rPr>
          <w:noProof/>
          <w:lang w:eastAsia="pt-BR"/>
        </w:rPr>
        <w:drawing>
          <wp:anchor distT="0" distB="0" distL="114300" distR="114300" simplePos="0" relativeHeight="251645440" behindDoc="0" locked="0" layoutInCell="1" allowOverlap="1" wp14:anchorId="40A224E2" wp14:editId="31DC63C5">
            <wp:simplePos x="0" y="0"/>
            <wp:positionH relativeFrom="column">
              <wp:posOffset>901065</wp:posOffset>
            </wp:positionH>
            <wp:positionV relativeFrom="paragraph">
              <wp:posOffset>1674495</wp:posOffset>
            </wp:positionV>
            <wp:extent cx="4062095" cy="3743325"/>
            <wp:effectExtent l="1905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AD9">
        <w:t xml:space="preserve">O jogo é composto por dois observadores, além de </w:t>
      </w:r>
      <w:proofErr w:type="spellStart"/>
      <w:r w:rsidR="003D2BB4" w:rsidRPr="004014A9">
        <w:rPr>
          <w:i/>
        </w:rPr>
        <w:t>S</w:t>
      </w:r>
      <w:r w:rsidR="008F3AD9" w:rsidRPr="004014A9">
        <w:rPr>
          <w:i/>
        </w:rPr>
        <w:t>prites</w:t>
      </w:r>
      <w:proofErr w:type="spellEnd"/>
      <w:r w:rsidR="008F3AD9">
        <w:t xml:space="preserve"> e o texto que acompanha o score, cada observador tem o poder de controlar os eventos do jogo. Foram implementados um sistema simples de colisão, porém nada otimizado e que é executado a cada milissegundo o que o torna pesado e a fonte de atrasos ao criarmos o jogo, para um sistema mais robusto é recomendo implementar melhores sistema de colisão, ou usar bibliotecas prontas para tal.</w:t>
      </w:r>
    </w:p>
    <w:p w14:paraId="40A224B7" w14:textId="2A2200C9" w:rsidR="003D2BB4" w:rsidRDefault="003D2BB4" w:rsidP="00F65780"/>
    <w:p w14:paraId="4814B6DB" w14:textId="77777777" w:rsidR="00950072" w:rsidRDefault="00950072" w:rsidP="008F3AD9"/>
    <w:p w14:paraId="40A224B8" w14:textId="77777777" w:rsidR="008F3AD9" w:rsidRDefault="008F3AD9" w:rsidP="008F3AD9">
      <w:r>
        <w:t xml:space="preserve">Além do sistema de colisão, foi criado outro observador, seu nome é abrangente, com o nome de </w:t>
      </w:r>
      <w:proofErr w:type="spellStart"/>
      <w:r w:rsidRPr="003303F8">
        <w:rPr>
          <w:i/>
        </w:rPr>
        <w:t>GameActionObvserver</w:t>
      </w:r>
      <w:proofErr w:type="spellEnd"/>
      <w:r>
        <w:t>, ele acumula funções, inicialmente ele é avisado a cada inimigo destruído e sua função é aumentar o placar do score. Além disso</w:t>
      </w:r>
      <w:r w:rsidR="003303F8">
        <w:t>,</w:t>
      </w:r>
      <w:r>
        <w:t xml:space="preserve"> ele checa a existência do jogador,</w:t>
      </w:r>
      <w:r w:rsidR="003303F8">
        <w:t xml:space="preserve"> e,</w:t>
      </w:r>
      <w:r>
        <w:t xml:space="preserve"> se por acaso o jogador estiver morto, esse mesmo observador carrega a cena de fim de jogo, passando o score como parâmetro. </w:t>
      </w:r>
    </w:p>
    <w:p w14:paraId="40A224B9" w14:textId="77777777" w:rsidR="008F3AD9" w:rsidRDefault="008F3AD9" w:rsidP="008F3AD9">
      <w:r>
        <w:t>Sua outra função é controlar a criação dos tomates, caso fosse algo mais complexo, como algo que mude a dinâmica do jogo, seria melhor criar um terceiro observador. Porém</w:t>
      </w:r>
      <w:r w:rsidR="003303F8">
        <w:t>,</w:t>
      </w:r>
      <w:r>
        <w:t xml:space="preserve"> não foi necessário a criação do terceiro e não houve muitas linhas </w:t>
      </w:r>
      <w:r>
        <w:lastRenderedPageBreak/>
        <w:t>de código. Os tomates são instanciados pelo observador em uma posição no eixo X aleatória e sua única função é descer em direção ao fim da tela, se entrar em contato com o jogador, ele é automaticamente destruído.</w:t>
      </w:r>
    </w:p>
    <w:p w14:paraId="40A224BA" w14:textId="77777777" w:rsidR="003D2BB4" w:rsidRDefault="008F3AD9" w:rsidP="003D2BB4">
      <w:r>
        <w:t xml:space="preserve">A criação dos </w:t>
      </w:r>
      <w:proofErr w:type="spellStart"/>
      <w:r w:rsidR="003D2BB4">
        <w:t>S</w:t>
      </w:r>
      <w:r>
        <w:t>prites</w:t>
      </w:r>
      <w:proofErr w:type="spellEnd"/>
      <w:r>
        <w:t xml:space="preserve"> foi em seu </w:t>
      </w:r>
      <w:r w:rsidR="003D2BB4">
        <w:t>início</w:t>
      </w:r>
      <w:r>
        <w:t xml:space="preserve"> determinar os comportamentos e as animações referentes, o tomate possui apenas uma animação, girando constantemente e dois comportamentos, des</w:t>
      </w:r>
      <w:r w:rsidR="003D2BB4">
        <w:t xml:space="preserve">cer na tela e destruir o </w:t>
      </w:r>
      <w:r w:rsidR="00E97EE3">
        <w:t>jogador</w:t>
      </w:r>
      <w:r w:rsidR="003D2BB4">
        <w:t>. Porém o jogador é um Sprite mais robusto e possui um conjunto de animação ao estar parado, virando à direita e virando à esquerda, que é acionado de acordo com a função do teclado. O jogador também possui uma função de instanciar tiros, que é ativado ao apertarmos a tecla espaço.</w:t>
      </w:r>
    </w:p>
    <w:p w14:paraId="40A224BB" w14:textId="77777777" w:rsidR="00F13C50" w:rsidRDefault="00F13C50" w:rsidP="00F13C50">
      <w:pPr>
        <w:pStyle w:val="Ttulo2"/>
      </w:pPr>
      <w:bookmarkStart w:id="81" w:name="_Toc435309639"/>
      <w:r>
        <w:t>Fim de jogo</w:t>
      </w:r>
      <w:bookmarkEnd w:id="81"/>
    </w:p>
    <w:p w14:paraId="40A224BC" w14:textId="1FCFABD5" w:rsidR="00E03847" w:rsidRDefault="00950072" w:rsidP="00F13C5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7B631F2" wp14:editId="1E40C574">
                <wp:simplePos x="0" y="0"/>
                <wp:positionH relativeFrom="column">
                  <wp:posOffset>761365</wp:posOffset>
                </wp:positionH>
                <wp:positionV relativeFrom="paragraph">
                  <wp:posOffset>4779645</wp:posOffset>
                </wp:positionV>
                <wp:extent cx="3743325" cy="146050"/>
                <wp:effectExtent l="0" t="0" r="0" b="635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C2E9C8" w14:textId="2DB8077A" w:rsidR="002733B1" w:rsidRPr="00CB4283" w:rsidRDefault="002733B1" w:rsidP="00AA2FB7">
                            <w:pPr>
                              <w:pStyle w:val="Legenda"/>
                            </w:pPr>
                            <w:bookmarkStart w:id="82" w:name="_Toc433234563"/>
                            <w:r>
                              <w:t xml:space="preserve">Figura </w:t>
                            </w:r>
                            <w:r w:rsidR="00EF295C">
                              <w:fldChar w:fldCharType="begin"/>
                            </w:r>
                            <w:r w:rsidR="00EF295C">
                              <w:instrText xml:space="preserve"> SEQ Figura \* ARABIC </w:instrText>
                            </w:r>
                            <w:r w:rsidR="00EF295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EF295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Fim de jogo</w:t>
                            </w:r>
                            <w:bookmarkEnd w:id="8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B631F2" id="Caixa_x0020_de_x0020_Texto_x0020_40" o:spid="_x0000_s1049" type="#_x0000_t202" style="position:absolute;left:0;text-align:left;margin-left:59.95pt;margin-top:376.35pt;width:294.75pt;height:11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" stroked="f">
                <v:textbox style="mso-fit-shape-to-text:t" inset="0,0,0,0">
                  <w:txbxContent>
                    <w:p w14:paraId="6FC2E9C8" w14:textId="2DB8077A" w:rsidR="002733B1" w:rsidRPr="00CB4283" w:rsidRDefault="002733B1" w:rsidP="00AA2FB7">
                      <w:pPr>
                        <w:pStyle w:val="Legenda"/>
                      </w:pPr>
                      <w:bookmarkStart w:id="95" w:name="_Toc43323456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Fim de jogo</w:t>
                      </w:r>
                      <w:bookmarkEnd w:id="9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47488" behindDoc="0" locked="0" layoutInCell="1" allowOverlap="1" wp14:anchorId="40A224E6" wp14:editId="52C9AEB9">
            <wp:simplePos x="0" y="0"/>
            <wp:positionH relativeFrom="column">
              <wp:posOffset>762635</wp:posOffset>
            </wp:positionH>
            <wp:positionV relativeFrom="paragraph">
              <wp:posOffset>1301115</wp:posOffset>
            </wp:positionV>
            <wp:extent cx="3743325" cy="3419475"/>
            <wp:effectExtent l="1905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847">
        <w:t>Essa cena possui um parâmetro que é passado através do observador anterior, possui dois botões, que usam a mesma função da cena de menu principal, esses botões carregam a cena inicial, ou a cena final. Cena simples que conclui o ciclo do jogo, mostrando um final e exemplifica como se tornaria uma transição de parâmetros entre cenas.</w:t>
      </w:r>
    </w:p>
    <w:p w14:paraId="40A224BD" w14:textId="77777777" w:rsidR="00436D3B" w:rsidRDefault="00436D3B" w:rsidP="00436D3B">
      <w:pPr>
        <w:pStyle w:val="Ttulo2"/>
      </w:pPr>
      <w:bookmarkStart w:id="83" w:name="_Toc435309640"/>
      <w:r>
        <w:lastRenderedPageBreak/>
        <w:t>Demonstração</w:t>
      </w:r>
      <w:bookmarkEnd w:id="83"/>
    </w:p>
    <w:p w14:paraId="40A224BE" w14:textId="77777777" w:rsidR="00436D3B" w:rsidRDefault="00436D3B" w:rsidP="00436D3B">
      <w:r>
        <w:t>Um jogo simples que serve de demonstração a todos os recursos, através dele alguns bugs não encontrados anteriormente foram encontrados e alguns recursos novos foram pensados. Graças a essa demonstração temos uma ferramenta que pode ser utilizada na criação de um jogo rudimentar em duas dimensões.</w:t>
      </w:r>
    </w:p>
    <w:p w14:paraId="40A224BF" w14:textId="77777777" w:rsidR="00436D3B" w:rsidRPr="00436D3B" w:rsidRDefault="00436D3B" w:rsidP="00436D3B">
      <w:r>
        <w:t xml:space="preserve">O jogo não possui adaptação total ao recurso de toque, portanto não foi disponível sua versão para versões móveis, porém ele foi executado com sucesso na versão </w:t>
      </w:r>
      <w:proofErr w:type="spellStart"/>
      <w:r w:rsidRPr="00950072">
        <w:rPr>
          <w:i/>
        </w:rPr>
        <w:t>android</w:t>
      </w:r>
      <w:proofErr w:type="spellEnd"/>
      <w:r>
        <w:t>, necessitando apenas de uma adaptação do sistema de controle do jogo. A demonstração ainda pode evoluir muito e a ferramenta ainda mais aprimorada.</w:t>
      </w:r>
    </w:p>
    <w:p w14:paraId="40A224C0" w14:textId="77777777" w:rsidR="00F13C50" w:rsidRPr="00E03847" w:rsidRDefault="00E03847" w:rsidP="00E03847">
      <w:pPr>
        <w:tabs>
          <w:tab w:val="left" w:pos="3735"/>
        </w:tabs>
      </w:pPr>
      <w:r>
        <w:tab/>
      </w:r>
    </w:p>
    <w:p w14:paraId="40A224C1" w14:textId="77777777" w:rsidR="0000619E" w:rsidRPr="00F65780" w:rsidRDefault="0000619E" w:rsidP="00F65780"/>
    <w:p w14:paraId="40A224C2" w14:textId="77777777" w:rsidR="007310D2" w:rsidRDefault="007310D2" w:rsidP="007310D2">
      <w:pPr>
        <w:pStyle w:val="Ttulo1"/>
      </w:pPr>
      <w:bookmarkStart w:id="84" w:name="_Toc435309641"/>
      <w:r>
        <w:lastRenderedPageBreak/>
        <w:t>Conclusão</w:t>
      </w:r>
      <w:bookmarkEnd w:id="84"/>
    </w:p>
    <w:p w14:paraId="40A224C3" w14:textId="77777777" w:rsidR="00A30AC6" w:rsidRDefault="00436D3B" w:rsidP="00436D3B">
      <w:r>
        <w:t>Criar uma ferramenta para desenvolvimento de jogos é um trabalho bastante amplo e complexo</w:t>
      </w:r>
      <w:r w:rsidR="00A710B5">
        <w:t>;</w:t>
      </w:r>
      <w:r>
        <w:t xml:space="preserve"> todas as ferramentas que se propõe a tal, vivem em um fluxo constante de melhorias.</w:t>
      </w:r>
      <w:r w:rsidR="00A30AC6">
        <w:t xml:space="preserve"> Assim sendo impossível comparar a ferramenta projetada com qualquer ferramenta comercial, ou até mesmo de código abert</w:t>
      </w:r>
      <w:r w:rsidR="00A710B5">
        <w:t>o</w:t>
      </w:r>
      <w:r w:rsidR="00A30AC6">
        <w:t>, que é produzida por equipes e há um período maior de desenvolvimento.</w:t>
      </w:r>
    </w:p>
    <w:p w14:paraId="40A224C4" w14:textId="77777777" w:rsidR="00436D3B" w:rsidRDefault="00436D3B" w:rsidP="00436D3B">
      <w:r>
        <w:t>O pequeno projeto conseguiu obter com sucesso o que propôs, mas ainda é necessária grande evolução para tornar-se uma ferramenta útil para pequenos desenvolvedores. O custo para desenvolver jogos com ela ainda é grande, sendo que com as ferramentas comerciais podemos produzir algo semelhante com um tempo menor.</w:t>
      </w:r>
    </w:p>
    <w:p w14:paraId="40A224C5" w14:textId="77777777" w:rsidR="00436D3B" w:rsidRDefault="00436D3B" w:rsidP="00436D3B">
      <w:r>
        <w:t>Podemos notar a dificuldade de gerenciamento de memória, versionamento, e até mesmo a forma de criar projetos, que</w:t>
      </w:r>
      <w:r w:rsidR="00D126C2">
        <w:t>,</w:t>
      </w:r>
      <w:r>
        <w:t xml:space="preserve"> por sua vez</w:t>
      </w:r>
      <w:r w:rsidR="00D126C2">
        <w:t>,</w:t>
      </w:r>
      <w:r>
        <w:t xml:space="preserve"> são custosos. Mesmo utilizando uma biblioteca que facilitou grande parte do trabalho, criar um </w:t>
      </w:r>
      <w:r w:rsidRPr="00D126C2">
        <w:rPr>
          <w:i/>
        </w:rPr>
        <w:t>framework</w:t>
      </w:r>
      <w:r>
        <w:t xml:space="preserve"> </w:t>
      </w:r>
      <w:proofErr w:type="spellStart"/>
      <w:r>
        <w:t>multiplatafor</w:t>
      </w:r>
      <w:r w:rsidR="00D126C2">
        <w:t>ma</w:t>
      </w:r>
      <w:proofErr w:type="spellEnd"/>
      <w:r w:rsidR="00D126C2">
        <w:t xml:space="preserve"> se mostrou uma tarefa árdua e constante</w:t>
      </w:r>
      <w:r>
        <w:t xml:space="preserve">. Podemos utilizar ferramentas para a criação de arquivos, como foi utilizado o </w:t>
      </w:r>
      <w:proofErr w:type="spellStart"/>
      <w:r w:rsidRPr="00D126C2">
        <w:rPr>
          <w:i/>
        </w:rPr>
        <w:t>gradle</w:t>
      </w:r>
      <w:proofErr w:type="spellEnd"/>
      <w:r>
        <w:t xml:space="preserve"> para gerar o projeto principal e aumentar o nível de configuração, podendo parametrizar nomes e outras particularidades do projeto.</w:t>
      </w:r>
    </w:p>
    <w:p w14:paraId="40A224C6" w14:textId="77777777" w:rsidR="00436D3B" w:rsidRDefault="00436D3B" w:rsidP="00436D3B">
      <w:r>
        <w:t>Criação de projetos também deveria ser um recurso compartilhado, onde todas as partes do projeto utilizam a f</w:t>
      </w:r>
      <w:r w:rsidR="0053225A">
        <w:t>erramenta do mesmo local. P</w:t>
      </w:r>
      <w:r>
        <w:t>ara isso</w:t>
      </w:r>
      <w:r w:rsidR="0053225A">
        <w:t>,</w:t>
      </w:r>
      <w:r>
        <w:t xml:space="preserve"> seria necessária uma ferramenta para </w:t>
      </w:r>
      <w:r w:rsidRPr="0053225A">
        <w:rPr>
          <w:i/>
        </w:rPr>
        <w:t>builds</w:t>
      </w:r>
      <w:r>
        <w:t xml:space="preserve">, uma ferramenta que facilitaria o uso do </w:t>
      </w:r>
      <w:r w:rsidRPr="0053225A">
        <w:rPr>
          <w:i/>
        </w:rPr>
        <w:t>framework</w:t>
      </w:r>
      <w:r w:rsidR="0002458F">
        <w:t>.</w:t>
      </w:r>
    </w:p>
    <w:p w14:paraId="40A224C7" w14:textId="77777777" w:rsidR="00436D3B" w:rsidRDefault="0053225A" w:rsidP="00436D3B">
      <w:r>
        <w:t>No entanto,</w:t>
      </w:r>
      <w:r w:rsidR="00436D3B">
        <w:t xml:space="preserve"> uma demonstração básica foi gerada</w:t>
      </w:r>
      <w:r w:rsidR="00A30AC6">
        <w:t>, mesmo sendo custoso o seu desenvolvimento</w:t>
      </w:r>
      <w:r>
        <w:t>,</w:t>
      </w:r>
      <w:r w:rsidR="00A30AC6">
        <w:t xml:space="preserve"> </w:t>
      </w:r>
      <w:r w:rsidR="0002458F">
        <w:t xml:space="preserve">houve uma melhora na forma em que se configura e compila um novo projeto. </w:t>
      </w:r>
      <w:r w:rsidR="00A30AC6">
        <w:t>A criação de projetos se torna possível e um exemplo que pode ser editado e transformado em um jogo mais complexo e amplo pode ser feita.</w:t>
      </w:r>
    </w:p>
    <w:p w14:paraId="40A224C8" w14:textId="77777777" w:rsidR="00A30AC6" w:rsidRDefault="00A30AC6">
      <w:pPr>
        <w:tabs>
          <w:tab w:val="clear" w:pos="851"/>
        </w:tabs>
        <w:spacing w:line="240" w:lineRule="auto"/>
        <w:ind w:firstLine="0"/>
        <w:jc w:val="left"/>
        <w:rPr>
          <w:rFonts w:cs="Arial"/>
          <w:b/>
          <w:bCs/>
          <w:caps/>
          <w:kern w:val="28"/>
          <w:szCs w:val="32"/>
        </w:rPr>
      </w:pPr>
      <w:bookmarkStart w:id="85" w:name="_Toc156754425"/>
      <w:bookmarkStart w:id="86" w:name="_Toc413268552"/>
      <w:r>
        <w:br w:type="page"/>
      </w:r>
    </w:p>
    <w:p w14:paraId="40A224C9" w14:textId="77777777" w:rsidR="00370E34" w:rsidRPr="00B768D7" w:rsidRDefault="00370E34" w:rsidP="00B40C6F">
      <w:pPr>
        <w:pStyle w:val="Ttulo"/>
      </w:pPr>
      <w:bookmarkStart w:id="87" w:name="_Toc435309642"/>
      <w:r w:rsidRPr="00B768D7">
        <w:lastRenderedPageBreak/>
        <w:t>Refer</w:t>
      </w:r>
      <w:r w:rsidR="002749A5">
        <w:t>ê</w:t>
      </w:r>
      <w:r w:rsidRPr="00B768D7">
        <w:t>ncias</w:t>
      </w:r>
      <w:bookmarkEnd w:id="58"/>
      <w:bookmarkEnd w:id="59"/>
      <w:bookmarkEnd w:id="60"/>
      <w:bookmarkEnd w:id="85"/>
      <w:bookmarkEnd w:id="86"/>
      <w:bookmarkEnd w:id="87"/>
    </w:p>
    <w:p w14:paraId="40A224CA" w14:textId="77777777" w:rsidR="00A853ED" w:rsidRPr="00B768D7" w:rsidRDefault="00A853ED" w:rsidP="003D329F"/>
    <w:p w14:paraId="3D6D682D" w14:textId="77777777" w:rsidR="0090710F" w:rsidRPr="005D04C9" w:rsidRDefault="0090710F" w:rsidP="000E39F6">
      <w:pPr>
        <w:rPr>
          <w:rStyle w:val="Hyperlink"/>
          <w:lang w:val="en-US"/>
        </w:rPr>
      </w:pPr>
      <w:r w:rsidRPr="0090710F">
        <w:t xml:space="preserve">Apache </w:t>
      </w:r>
      <w:proofErr w:type="spellStart"/>
      <w:r w:rsidRPr="0090710F">
        <w:t>Cordova</w:t>
      </w:r>
      <w:proofErr w:type="spellEnd"/>
      <w:r w:rsidRPr="0090710F">
        <w:t>.</w:t>
      </w:r>
      <w:r w:rsidRPr="00B768D7">
        <w:t xml:space="preserve"> Disponível em: &lt;</w:t>
      </w:r>
      <w:r>
        <w:rPr>
          <w:rFonts w:cs="Arial"/>
          <w:color w:val="000000"/>
        </w:rPr>
        <w:t>http://cordova.apache.org</w:t>
      </w:r>
      <w:r w:rsidRPr="00B768D7">
        <w:t xml:space="preserve"> /&gt;. </w:t>
      </w:r>
      <w:proofErr w:type="spellStart"/>
      <w:r w:rsidRPr="005D04C9">
        <w:rPr>
          <w:lang w:val="en-US"/>
        </w:rPr>
        <w:t>Acesso</w:t>
      </w:r>
      <w:proofErr w:type="spellEnd"/>
      <w:r w:rsidRPr="005D04C9">
        <w:rPr>
          <w:lang w:val="en-US"/>
        </w:rPr>
        <w:t xml:space="preserve"> </w:t>
      </w:r>
      <w:proofErr w:type="spellStart"/>
      <w:r w:rsidRPr="005D04C9">
        <w:rPr>
          <w:lang w:val="en-US"/>
        </w:rPr>
        <w:t>em</w:t>
      </w:r>
      <w:proofErr w:type="spellEnd"/>
      <w:r w:rsidRPr="005D04C9">
        <w:rPr>
          <w:lang w:val="en-US"/>
        </w:rPr>
        <w:t>: 13 mar. 2015.</w:t>
      </w:r>
    </w:p>
    <w:p w14:paraId="2942497C" w14:textId="77777777" w:rsidR="0090710F" w:rsidRDefault="0090710F">
      <w:r w:rsidRPr="007604FA">
        <w:rPr>
          <w:lang w:val="en-US"/>
        </w:rPr>
        <w:t xml:space="preserve">BONDI, André B. </w:t>
      </w:r>
      <w:r w:rsidRPr="0053225A">
        <w:rPr>
          <w:b/>
          <w:lang w:val="en-US"/>
        </w:rPr>
        <w:t>'Characteristics of scalability and their impact on performance', Proceedings of the 2nd international workshop on Software and performance</w:t>
      </w:r>
      <w:r w:rsidRPr="006D0519">
        <w:rPr>
          <w:lang w:val="en-US"/>
        </w:rPr>
        <w:t xml:space="preserve">, Ottawa, </w:t>
      </w:r>
      <w:proofErr w:type="spellStart"/>
      <w:r w:rsidRPr="006D0519">
        <w:rPr>
          <w:lang w:val="en-US"/>
        </w:rPr>
        <w:t>Ontário</w:t>
      </w:r>
      <w:proofErr w:type="spellEnd"/>
      <w:r w:rsidRPr="006D0519">
        <w:rPr>
          <w:lang w:val="en-US"/>
        </w:rPr>
        <w:t xml:space="preserve">, </w:t>
      </w:r>
      <w:proofErr w:type="spellStart"/>
      <w:r w:rsidRPr="006D0519">
        <w:rPr>
          <w:lang w:val="en-US"/>
        </w:rPr>
        <w:t>Canadá</w:t>
      </w:r>
      <w:proofErr w:type="spellEnd"/>
      <w:r w:rsidRPr="006D0519">
        <w:rPr>
          <w:lang w:val="en-US"/>
        </w:rPr>
        <w:t>, 2000</w:t>
      </w:r>
      <w:r>
        <w:rPr>
          <w:lang w:val="en-US"/>
        </w:rPr>
        <w:t xml:space="preserve">. </w:t>
      </w:r>
      <w:r w:rsidRPr="006D0519">
        <w:rPr>
          <w:lang w:val="en-US"/>
        </w:rPr>
        <w:t>p</w:t>
      </w:r>
      <w:r>
        <w:rPr>
          <w:lang w:val="en-US"/>
        </w:rPr>
        <w:t>p.</w:t>
      </w:r>
      <w:r w:rsidRPr="006D0519">
        <w:rPr>
          <w:lang w:val="en-US"/>
        </w:rPr>
        <w:t xml:space="preserve"> 195 – 203</w:t>
      </w:r>
      <w:r>
        <w:rPr>
          <w:lang w:val="en-US"/>
        </w:rPr>
        <w:t>.</w:t>
      </w:r>
      <w:r w:rsidRPr="0053225A">
        <w:rPr>
          <w:lang w:val="en-US"/>
        </w:rPr>
        <w:t xml:space="preserve"> </w:t>
      </w:r>
      <w:r>
        <w:t>Disponí</w:t>
      </w:r>
      <w:r w:rsidRPr="0053225A">
        <w:t xml:space="preserve">vel em: </w:t>
      </w:r>
      <w:r>
        <w:t>&lt;</w:t>
      </w:r>
      <w:r w:rsidRPr="0053225A">
        <w:t xml:space="preserve">http://www.win.tue.nl/~johanl/educ/2II45/Lit/Scalability-bondi%202000.pdf&gt; Acesso em: </w:t>
      </w:r>
      <w:r>
        <w:t>8 abr. 2012.</w:t>
      </w:r>
    </w:p>
    <w:p w14:paraId="6F09EA4B" w14:textId="77777777" w:rsidR="0090710F" w:rsidRPr="0014591D" w:rsidRDefault="0090710F" w:rsidP="00DF2534">
      <w:pPr>
        <w:rPr>
          <w:lang w:val="en-US"/>
        </w:rPr>
      </w:pPr>
      <w:r w:rsidRPr="0014591D">
        <w:rPr>
          <w:lang w:val="en-US"/>
        </w:rPr>
        <w:t xml:space="preserve">BOYER, Brandon. </w:t>
      </w:r>
      <w:r w:rsidRPr="0014591D">
        <w:rPr>
          <w:b/>
          <w:bCs/>
          <w:lang w:val="en-US"/>
        </w:rPr>
        <w:t xml:space="preserve">SGS Feature: 'Serious Game Engine Shootout'. </w:t>
      </w:r>
      <w:r w:rsidRPr="00DF2534">
        <w:rPr>
          <w:bCs/>
        </w:rPr>
        <w:t xml:space="preserve">2007. </w:t>
      </w:r>
      <w:r>
        <w:t>Disponível em: &lt;</w:t>
      </w:r>
      <w:r w:rsidRPr="00DF2534">
        <w:rPr>
          <w:color w:val="FF0000"/>
        </w:rPr>
        <w:t xml:space="preserve"> </w:t>
      </w:r>
      <w:r w:rsidRPr="00DF2534">
        <w:t>http://www.gamasutra.com/view/news/12772/SGS_Feature_Serious_Game_Engine_Shootout.php</w:t>
      </w:r>
      <w:r>
        <w:t xml:space="preserve">&gt;. </w:t>
      </w:r>
      <w:proofErr w:type="spellStart"/>
      <w:r w:rsidRPr="0014591D">
        <w:rPr>
          <w:lang w:val="en-US"/>
        </w:rPr>
        <w:t>Acesso</w:t>
      </w:r>
      <w:proofErr w:type="spellEnd"/>
      <w:r w:rsidRPr="0014591D">
        <w:rPr>
          <w:lang w:val="en-US"/>
        </w:rPr>
        <w:t xml:space="preserve"> </w:t>
      </w:r>
      <w:proofErr w:type="spellStart"/>
      <w:r w:rsidRPr="0014591D">
        <w:rPr>
          <w:lang w:val="en-US"/>
        </w:rPr>
        <w:t>em</w:t>
      </w:r>
      <w:proofErr w:type="spellEnd"/>
      <w:r w:rsidRPr="0014591D">
        <w:rPr>
          <w:lang w:val="en-US"/>
        </w:rPr>
        <w:t xml:space="preserve">: 23 </w:t>
      </w:r>
      <w:proofErr w:type="spellStart"/>
      <w:r w:rsidRPr="0014591D">
        <w:rPr>
          <w:lang w:val="en-US"/>
        </w:rPr>
        <w:t>nov.</w:t>
      </w:r>
      <w:proofErr w:type="spellEnd"/>
      <w:r w:rsidRPr="0014591D">
        <w:rPr>
          <w:lang w:val="en-US"/>
        </w:rPr>
        <w:t xml:space="preserve"> 2014.</w:t>
      </w:r>
    </w:p>
    <w:p w14:paraId="6A6E2DB0" w14:textId="77777777" w:rsidR="0090710F" w:rsidRPr="006E235A" w:rsidRDefault="0090710F" w:rsidP="00DF2534">
      <w:pPr>
        <w:rPr>
          <w:b/>
        </w:rPr>
      </w:pPr>
      <w:r w:rsidRPr="0014591D">
        <w:rPr>
          <w:lang w:val="en-US"/>
        </w:rPr>
        <w:t xml:space="preserve">BUTTS, Steve. </w:t>
      </w:r>
      <w:r w:rsidRPr="0014591D">
        <w:rPr>
          <w:b/>
          <w:lang w:val="en-US"/>
        </w:rPr>
        <w:t xml:space="preserve">Gears of War hands on. </w:t>
      </w:r>
      <w:r w:rsidRPr="0014591D">
        <w:rPr>
          <w:lang w:val="en-US"/>
        </w:rPr>
        <w:t xml:space="preserve">2007. </w:t>
      </w:r>
      <w:r>
        <w:t>Disponível em: &lt;</w:t>
      </w:r>
      <w:r w:rsidRPr="006E235A">
        <w:t xml:space="preserve"> </w:t>
      </w:r>
      <w:r w:rsidRPr="00D51758">
        <w:t>http://www.ign.com/articles/2007/10/05/gears-of-war-hands-on</w:t>
      </w:r>
      <w:r>
        <w:t>&gt;. Acesso em: 24 nov. 2014.</w:t>
      </w:r>
    </w:p>
    <w:p w14:paraId="1FDBAF40" w14:textId="77777777" w:rsidR="0090710F" w:rsidRPr="0090710F" w:rsidRDefault="0090710F" w:rsidP="0090710F">
      <w:r w:rsidRPr="0090710F">
        <w:t xml:space="preserve">COCOS 2D. </w:t>
      </w:r>
      <w:proofErr w:type="spellStart"/>
      <w:r w:rsidRPr="0090710F">
        <w:rPr>
          <w:b/>
        </w:rPr>
        <w:t>Migrating</w:t>
      </w:r>
      <w:proofErr w:type="spellEnd"/>
      <w:r w:rsidRPr="0090710F">
        <w:rPr>
          <w:b/>
        </w:rPr>
        <w:t xml:space="preserve"> </w:t>
      </w:r>
      <w:proofErr w:type="spellStart"/>
      <w:r w:rsidRPr="0090710F">
        <w:rPr>
          <w:b/>
        </w:rPr>
        <w:t>to</w:t>
      </w:r>
      <w:proofErr w:type="spellEnd"/>
      <w:r w:rsidRPr="0090710F">
        <w:rPr>
          <w:b/>
        </w:rPr>
        <w:t xml:space="preserve"> -x</w:t>
      </w:r>
      <w:r w:rsidRPr="0090710F">
        <w:t>. Disponível em: &lt;</w:t>
      </w:r>
      <w:hyperlink r:id="rId25" w:history="1">
        <w:r w:rsidRPr="0090710F">
          <w:t>http://cocos2d-objc.org/migrating-to-x/</w:t>
        </w:r>
      </w:hyperlink>
      <w:r>
        <w:t>&gt;. Acesso em: 20 abr. 2015.</w:t>
      </w:r>
    </w:p>
    <w:p w14:paraId="49DEFCD2" w14:textId="77777777" w:rsidR="0090710F" w:rsidRPr="000E39F6" w:rsidRDefault="0090710F" w:rsidP="000E39F6">
      <w:pPr>
        <w:rPr>
          <w:rStyle w:val="Hyperlink"/>
          <w:color w:val="auto"/>
          <w:u w:val="none"/>
        </w:rPr>
      </w:pPr>
      <w:proofErr w:type="spellStart"/>
      <w:r w:rsidRPr="0090710F">
        <w:t>Developer</w:t>
      </w:r>
      <w:proofErr w:type="spellEnd"/>
      <w:r w:rsidRPr="0090710F">
        <w:t xml:space="preserve"> tech.</w:t>
      </w:r>
      <w:r w:rsidRPr="00B768D7">
        <w:t xml:space="preserve"> Disponível em: &lt;</w:t>
      </w:r>
      <w:r w:rsidRPr="000E39F6">
        <w:t>http://www.developer-tech.com/news/2014/nov/06/6-popular-mobile-development-tools/</w:t>
      </w:r>
      <w:r w:rsidRPr="00B768D7">
        <w:t>&gt;. Acesso em: 13 mar. 2015.</w:t>
      </w:r>
    </w:p>
    <w:p w14:paraId="0A95E493" w14:textId="77777777" w:rsidR="0090710F" w:rsidRPr="00B768D7" w:rsidRDefault="0090710F" w:rsidP="000E39F6">
      <w:proofErr w:type="spellStart"/>
      <w:r w:rsidRPr="0090710F">
        <w:t>Godot</w:t>
      </w:r>
      <w:proofErr w:type="spellEnd"/>
      <w:r w:rsidRPr="0090710F">
        <w:t xml:space="preserve"> </w:t>
      </w:r>
      <w:proofErr w:type="spellStart"/>
      <w:r w:rsidRPr="0090710F">
        <w:t>Engine</w:t>
      </w:r>
      <w:proofErr w:type="spellEnd"/>
      <w:r w:rsidRPr="0090710F">
        <w:t>.</w:t>
      </w:r>
      <w:r w:rsidRPr="00B768D7">
        <w:t xml:space="preserve"> Disponível em: &lt;</w:t>
      </w:r>
      <w:r w:rsidRPr="005033B7">
        <w:t>http://www.godotengine.org/wp/</w:t>
      </w:r>
      <w:r w:rsidRPr="00B768D7">
        <w:t>&gt;. Acesso em: 17 mar. 2015</w:t>
      </w:r>
      <w:r>
        <w:t>.</w:t>
      </w:r>
    </w:p>
    <w:p w14:paraId="336E9E8A" w14:textId="77777777" w:rsidR="0090710F" w:rsidRPr="0090710F" w:rsidRDefault="0090710F" w:rsidP="0090710F">
      <w:r w:rsidRPr="0090710F">
        <w:t xml:space="preserve">GODOT. </w:t>
      </w:r>
      <w:r w:rsidRPr="0090710F">
        <w:rPr>
          <w:b/>
        </w:rPr>
        <w:t xml:space="preserve">Overview: Project </w:t>
      </w:r>
      <w:proofErr w:type="spellStart"/>
      <w:r w:rsidRPr="0090710F">
        <w:rPr>
          <w:b/>
        </w:rPr>
        <w:t>Description</w:t>
      </w:r>
      <w:proofErr w:type="spellEnd"/>
      <w:r w:rsidRPr="0090710F">
        <w:t>. 2014. Disponível em: &lt;</w:t>
      </w:r>
      <w:hyperlink r:id="rId26" w:history="1">
        <w:r w:rsidRPr="0090710F">
          <w:t>http://www.godotengine.org/projects/godot-engine</w:t>
        </w:r>
      </w:hyperlink>
      <w:r>
        <w:t>&gt;. Acesso em: 26 nov. 2014.</w:t>
      </w:r>
    </w:p>
    <w:p w14:paraId="35C4E462" w14:textId="77777777" w:rsidR="0090710F" w:rsidRPr="00794867" w:rsidRDefault="0090710F" w:rsidP="000E39F6">
      <w:pPr>
        <w:rPr>
          <w:rStyle w:val="Hyperlink"/>
          <w:color w:val="auto"/>
          <w:u w:val="none"/>
        </w:rPr>
      </w:pPr>
      <w:r w:rsidRPr="00794867">
        <w:t xml:space="preserve">GREGORY, J. </w:t>
      </w:r>
      <w:r w:rsidRPr="00794867">
        <w:rPr>
          <w:b/>
        </w:rPr>
        <w:t xml:space="preserve">A Game </w:t>
      </w:r>
      <w:proofErr w:type="spellStart"/>
      <w:r w:rsidRPr="00794867">
        <w:rPr>
          <w:b/>
        </w:rPr>
        <w:t>Engine</w:t>
      </w:r>
      <w:proofErr w:type="spellEnd"/>
      <w:r w:rsidRPr="00794867">
        <w:rPr>
          <w:b/>
        </w:rPr>
        <w:t xml:space="preserve"> </w:t>
      </w:r>
      <w:proofErr w:type="spellStart"/>
      <w:r w:rsidRPr="00794867">
        <w:rPr>
          <w:b/>
        </w:rPr>
        <w:t>Architecture</w:t>
      </w:r>
      <w:proofErr w:type="spellEnd"/>
      <w:r w:rsidRPr="00794867">
        <w:t xml:space="preserve">. A K </w:t>
      </w:r>
      <w:proofErr w:type="spellStart"/>
      <w:r w:rsidRPr="00794867">
        <w:t>Peters</w:t>
      </w:r>
      <w:proofErr w:type="spellEnd"/>
      <w:r w:rsidRPr="00794867">
        <w:t>: 2009. 864 p.</w:t>
      </w:r>
    </w:p>
    <w:p w14:paraId="5D7A4BAE" w14:textId="77777777" w:rsidR="0090710F" w:rsidRPr="00B768D7" w:rsidRDefault="0090710F" w:rsidP="000E39F6">
      <w:pPr>
        <w:rPr>
          <w:rStyle w:val="Hyperlink"/>
        </w:rPr>
      </w:pPr>
      <w:r w:rsidRPr="0090710F">
        <w:t>GTK+.</w:t>
      </w:r>
      <w:r w:rsidRPr="00B768D7">
        <w:t xml:space="preserve"> Disponível em: &lt;</w:t>
      </w:r>
      <w:r w:rsidRPr="000E39F6">
        <w:t>http://www.gtk.org/</w:t>
      </w:r>
      <w:r w:rsidRPr="00B768D7">
        <w:t>&gt;. Acesso em: 13 mar. 2015.</w:t>
      </w:r>
    </w:p>
    <w:p w14:paraId="37B64860" w14:textId="77777777" w:rsidR="0090710F" w:rsidRPr="0014591D" w:rsidRDefault="0090710F" w:rsidP="0090710F">
      <w:pPr>
        <w:rPr>
          <w:lang w:val="en-US"/>
        </w:rPr>
      </w:pPr>
      <w:r w:rsidRPr="0090710F">
        <w:t xml:space="preserve">MAKUCH, Eddie. </w:t>
      </w:r>
      <w:r w:rsidRPr="0014591D">
        <w:rPr>
          <w:b/>
          <w:lang w:val="en-US"/>
        </w:rPr>
        <w:t>Unreal Engine 4 Now Free for Everyone</w:t>
      </w:r>
      <w:r w:rsidRPr="0014591D">
        <w:rPr>
          <w:lang w:val="en-US"/>
        </w:rPr>
        <w:t xml:space="preserve">. </w:t>
      </w:r>
      <w:r w:rsidRPr="0090710F">
        <w:t>Disponível em: &lt;</w:t>
      </w:r>
      <w:hyperlink r:id="rId27" w:history="1">
        <w:r w:rsidRPr="0090710F">
          <w:t>http://www.gamespot.com/articles/unreal-engine-4-now-free-for-everyone/1100-6425627/</w:t>
        </w:r>
      </w:hyperlink>
      <w:r>
        <w:t xml:space="preserve">&gt;. </w:t>
      </w:r>
      <w:proofErr w:type="spellStart"/>
      <w:r w:rsidRPr="0014591D">
        <w:rPr>
          <w:lang w:val="en-US"/>
        </w:rPr>
        <w:t>Acesso</w:t>
      </w:r>
      <w:proofErr w:type="spellEnd"/>
      <w:r w:rsidRPr="0014591D">
        <w:rPr>
          <w:lang w:val="en-US"/>
        </w:rPr>
        <w:t xml:space="preserve"> </w:t>
      </w:r>
      <w:proofErr w:type="spellStart"/>
      <w:r w:rsidRPr="0014591D">
        <w:rPr>
          <w:lang w:val="en-US"/>
        </w:rPr>
        <w:t>em</w:t>
      </w:r>
      <w:proofErr w:type="spellEnd"/>
      <w:r w:rsidRPr="0014591D">
        <w:rPr>
          <w:lang w:val="en-US"/>
        </w:rPr>
        <w:t>: 14 mar. 2015.</w:t>
      </w:r>
    </w:p>
    <w:p w14:paraId="67034F82" w14:textId="77777777" w:rsidR="0090710F" w:rsidRPr="0090710F" w:rsidRDefault="0090710F" w:rsidP="0090710F">
      <w:r w:rsidRPr="0014591D">
        <w:rPr>
          <w:lang w:val="en-US"/>
        </w:rPr>
        <w:t xml:space="preserve">MODEL, Mitchell L. </w:t>
      </w:r>
      <w:r w:rsidRPr="0014591D">
        <w:rPr>
          <w:b/>
          <w:lang w:val="en-US"/>
        </w:rPr>
        <w:t>Model View Controller History</w:t>
      </w:r>
      <w:r w:rsidRPr="0014591D">
        <w:rPr>
          <w:lang w:val="en-US"/>
        </w:rPr>
        <w:t xml:space="preserve">. </w:t>
      </w:r>
      <w:r w:rsidRPr="0090710F">
        <w:t>2014. Disponível em: &lt;</w:t>
      </w:r>
      <w:hyperlink r:id="rId28" w:history="1">
        <w:r w:rsidRPr="0090710F">
          <w:t>http://c2.com/cgi/wiki?ModelViewControllerHistory</w:t>
        </w:r>
      </w:hyperlink>
      <w:r w:rsidRPr="0090710F">
        <w:t>&gt;. Acesso em: 20 abr. 2015.</w:t>
      </w:r>
    </w:p>
    <w:p w14:paraId="050E16C1" w14:textId="77777777" w:rsidR="0090710F" w:rsidRPr="00B768D7" w:rsidRDefault="0090710F" w:rsidP="000E39F6">
      <w:pPr>
        <w:rPr>
          <w:rStyle w:val="Hyperlink"/>
        </w:rPr>
      </w:pPr>
      <w:proofErr w:type="spellStart"/>
      <w:r w:rsidRPr="0090710F">
        <w:t>Phonegap</w:t>
      </w:r>
      <w:proofErr w:type="spellEnd"/>
      <w:r w:rsidRPr="0090710F">
        <w:t>.</w:t>
      </w:r>
      <w:r w:rsidRPr="00B768D7">
        <w:t xml:space="preserve"> Disponível em: &lt;</w:t>
      </w:r>
      <w:r w:rsidRPr="000E39F6">
        <w:t>http://phonegap.com</w:t>
      </w:r>
      <w:r w:rsidRPr="00B768D7">
        <w:t>/&gt;. Acesso em: 13 mar. 2015.</w:t>
      </w:r>
    </w:p>
    <w:p w14:paraId="088BAC81" w14:textId="77777777" w:rsidR="0090710F" w:rsidRPr="00B768D7" w:rsidRDefault="0090710F" w:rsidP="000E39F6">
      <w:pPr>
        <w:rPr>
          <w:rStyle w:val="Hyperlink"/>
        </w:rPr>
      </w:pPr>
      <w:proofErr w:type="spellStart"/>
      <w:r w:rsidRPr="0090710F">
        <w:lastRenderedPageBreak/>
        <w:t>Qt</w:t>
      </w:r>
      <w:proofErr w:type="spellEnd"/>
      <w:r w:rsidRPr="0090710F">
        <w:t>.</w:t>
      </w:r>
      <w:r w:rsidRPr="00B768D7">
        <w:t xml:space="preserve"> Disponível em: &lt;http://qt-project.org/&gt;. Acesso em: 13 mar. 2015.</w:t>
      </w:r>
    </w:p>
    <w:p w14:paraId="42118A24" w14:textId="7ED34FD5" w:rsidR="002733B1" w:rsidRPr="0014591D" w:rsidRDefault="002733B1" w:rsidP="002733B1">
      <w:pPr>
        <w:rPr>
          <w:lang w:val="en-US"/>
        </w:rPr>
      </w:pPr>
      <w:r w:rsidRPr="002733B1">
        <w:t xml:space="preserve">RABIN, Steve. </w:t>
      </w:r>
      <w:r w:rsidRPr="00B46937">
        <w:rPr>
          <w:b/>
        </w:rPr>
        <w:t xml:space="preserve">Introdução ao Desenvolvimento de </w:t>
      </w:r>
      <w:proofErr w:type="gramStart"/>
      <w:r w:rsidRPr="00B46937">
        <w:rPr>
          <w:b/>
        </w:rPr>
        <w:t>Games :</w:t>
      </w:r>
      <w:proofErr w:type="gramEnd"/>
      <w:r w:rsidRPr="00B46937">
        <w:rPr>
          <w:b/>
        </w:rPr>
        <w:t xml:space="preserve"> Tradução da 2ª edição norte-americana : Programando Vol. 2.</w:t>
      </w:r>
      <w:r w:rsidRPr="002733B1">
        <w:t xml:space="preserve"> 2 ed. São Paulo: </w:t>
      </w:r>
      <w:proofErr w:type="spellStart"/>
      <w:r w:rsidRPr="002733B1">
        <w:t>Cengage</w:t>
      </w:r>
      <w:proofErr w:type="spellEnd"/>
      <w:r w:rsidRPr="002733B1">
        <w:t xml:space="preserve">, 2011. </w:t>
      </w:r>
      <w:r w:rsidRPr="0014591D">
        <w:rPr>
          <w:lang w:val="en-US"/>
        </w:rPr>
        <w:t>480 p.</w:t>
      </w:r>
    </w:p>
    <w:p w14:paraId="716581CA" w14:textId="77777777" w:rsidR="0090710F" w:rsidRPr="0090710F" w:rsidRDefault="0090710F" w:rsidP="0090710F">
      <w:r w:rsidRPr="0014591D">
        <w:rPr>
          <w:lang w:val="en-US"/>
        </w:rPr>
        <w:t xml:space="preserve">SOMASEGAR, S. </w:t>
      </w:r>
      <w:r w:rsidRPr="0014591D">
        <w:rPr>
          <w:b/>
          <w:lang w:val="en-US"/>
        </w:rPr>
        <w:t>Visual Studio for Game Development: New Partnerships with Unity, Unreal Engine and Cocos2d.</w:t>
      </w:r>
      <w:r w:rsidRPr="0014591D">
        <w:rPr>
          <w:lang w:val="en-US"/>
        </w:rPr>
        <w:t xml:space="preserve"> </w:t>
      </w:r>
      <w:r w:rsidRPr="0090710F">
        <w:t>Disponível em: &lt;</w:t>
      </w:r>
      <w:hyperlink r:id="rId29" w:history="1">
        <w:r w:rsidRPr="0090710F">
          <w:t>http://blogs.msdn.com/b/somasegar/archive/2015/04/17/visual-studio-for-game-development-new-partnerships-with-unity-unreal-engine-and-cocos2d.aspx</w:t>
        </w:r>
      </w:hyperlink>
      <w:r>
        <w:t>&gt;. Acesso em: 20 abr. 2015.</w:t>
      </w:r>
    </w:p>
    <w:p w14:paraId="5E3113AC" w14:textId="77777777" w:rsidR="0090710F" w:rsidRPr="00B768D7" w:rsidRDefault="0090710F" w:rsidP="000E39F6">
      <w:r w:rsidRPr="0090710F">
        <w:t>TERATHON.</w:t>
      </w:r>
      <w:r w:rsidRPr="0053225A">
        <w:rPr>
          <w:b/>
        </w:rPr>
        <w:t xml:space="preserve"> C4 </w:t>
      </w:r>
      <w:proofErr w:type="spellStart"/>
      <w:r w:rsidRPr="0053225A">
        <w:rPr>
          <w:b/>
        </w:rPr>
        <w:t>Engine</w:t>
      </w:r>
      <w:proofErr w:type="spellEnd"/>
      <w:r w:rsidRPr="0053225A">
        <w:rPr>
          <w:b/>
        </w:rPr>
        <w:t xml:space="preserve">. </w:t>
      </w:r>
      <w:r w:rsidRPr="00B768D7">
        <w:t>Disponível em: &lt;http://www.terathon.com/&gt;. Acesso em: 17 mar. 2015</w:t>
      </w:r>
    </w:p>
    <w:p w14:paraId="1BCC9FE7" w14:textId="77777777" w:rsidR="0090710F" w:rsidRPr="0014591D" w:rsidRDefault="0090710F" w:rsidP="0090710F">
      <w:pPr>
        <w:rPr>
          <w:lang w:val="en-US"/>
        </w:rPr>
      </w:pPr>
      <w:r w:rsidRPr="0090710F">
        <w:t xml:space="preserve">THOMSEN, Mike. </w:t>
      </w:r>
      <w:r w:rsidRPr="0014591D">
        <w:rPr>
          <w:b/>
          <w:lang w:val="en-US"/>
        </w:rPr>
        <w:t>History of the Unreal Engine</w:t>
      </w:r>
      <w:r w:rsidRPr="0014591D">
        <w:rPr>
          <w:lang w:val="en-US"/>
        </w:rPr>
        <w:t xml:space="preserve">. 2010. </w:t>
      </w:r>
      <w:proofErr w:type="spellStart"/>
      <w:r w:rsidRPr="0014591D">
        <w:rPr>
          <w:lang w:val="en-US"/>
        </w:rPr>
        <w:t>Disponível</w:t>
      </w:r>
      <w:proofErr w:type="spellEnd"/>
      <w:r w:rsidRPr="0014591D">
        <w:rPr>
          <w:lang w:val="en-US"/>
        </w:rPr>
        <w:t xml:space="preserve"> </w:t>
      </w:r>
      <w:proofErr w:type="spellStart"/>
      <w:r w:rsidRPr="0014591D">
        <w:rPr>
          <w:lang w:val="en-US"/>
        </w:rPr>
        <w:t>em</w:t>
      </w:r>
      <w:proofErr w:type="spellEnd"/>
      <w:r w:rsidRPr="0014591D">
        <w:rPr>
          <w:lang w:val="en-US"/>
        </w:rPr>
        <w:t>: &lt;</w:t>
      </w:r>
      <w:hyperlink r:id="rId30" w:history="1">
        <w:r w:rsidRPr="0014591D">
          <w:rPr>
            <w:lang w:val="en-US"/>
          </w:rPr>
          <w:t>http://www.ign.com/articles/2010/02/23/history-of-the-unreal-engine</w:t>
        </w:r>
      </w:hyperlink>
      <w:r w:rsidRPr="0014591D">
        <w:rPr>
          <w:lang w:val="en-US"/>
        </w:rPr>
        <w:t xml:space="preserve">&gt;. </w:t>
      </w:r>
      <w:proofErr w:type="spellStart"/>
      <w:r w:rsidRPr="0014591D">
        <w:rPr>
          <w:lang w:val="en-US"/>
        </w:rPr>
        <w:t>Acesso</w:t>
      </w:r>
      <w:proofErr w:type="spellEnd"/>
      <w:r w:rsidRPr="0014591D">
        <w:rPr>
          <w:lang w:val="en-US"/>
        </w:rPr>
        <w:t xml:space="preserve"> </w:t>
      </w:r>
      <w:proofErr w:type="spellStart"/>
      <w:r w:rsidRPr="0014591D">
        <w:rPr>
          <w:lang w:val="en-US"/>
        </w:rPr>
        <w:t>em</w:t>
      </w:r>
      <w:proofErr w:type="spellEnd"/>
      <w:r w:rsidRPr="0014591D">
        <w:rPr>
          <w:lang w:val="en-US"/>
        </w:rPr>
        <w:t xml:space="preserve">: 24 </w:t>
      </w:r>
      <w:proofErr w:type="spellStart"/>
      <w:r w:rsidRPr="0014591D">
        <w:rPr>
          <w:lang w:val="en-US"/>
        </w:rPr>
        <w:t>nov.</w:t>
      </w:r>
      <w:proofErr w:type="spellEnd"/>
      <w:r w:rsidRPr="0014591D">
        <w:rPr>
          <w:lang w:val="en-US"/>
        </w:rPr>
        <w:t xml:space="preserve"> 2014.</w:t>
      </w:r>
    </w:p>
    <w:p w14:paraId="141F2269" w14:textId="77777777" w:rsidR="0090710F" w:rsidRPr="0090710F" w:rsidRDefault="0090710F" w:rsidP="0090710F">
      <w:r w:rsidRPr="0014591D">
        <w:rPr>
          <w:lang w:val="en-US"/>
        </w:rPr>
        <w:t xml:space="preserve">THORSEN, Tor. </w:t>
      </w:r>
      <w:r w:rsidRPr="0014591D">
        <w:rPr>
          <w:b/>
          <w:lang w:val="en-US"/>
        </w:rPr>
        <w:t>First Look: Unreal Engine 3.0</w:t>
      </w:r>
      <w:r w:rsidRPr="0014591D">
        <w:rPr>
          <w:lang w:val="en-US"/>
        </w:rPr>
        <w:t xml:space="preserve">. 2004. </w:t>
      </w:r>
      <w:r w:rsidRPr="0090710F">
        <w:t>Disponível em: &lt;</w:t>
      </w:r>
      <w:hyperlink r:id="rId31" w:history="1">
        <w:r w:rsidRPr="0090710F">
          <w:t>http://www.gamespot.com/articles/first-look-unreal-engine-30/1100-6098240/</w:t>
        </w:r>
      </w:hyperlink>
      <w:r>
        <w:t>&gt;. Acesso em: 24 nov. 2014.</w:t>
      </w:r>
    </w:p>
    <w:p w14:paraId="0977C02F" w14:textId="77777777" w:rsidR="0090710F" w:rsidRPr="00B768D7" w:rsidRDefault="0090710F" w:rsidP="000E39F6">
      <w:proofErr w:type="spellStart"/>
      <w:r w:rsidRPr="0090710F">
        <w:t>Ubi</w:t>
      </w:r>
      <w:proofErr w:type="spellEnd"/>
      <w:r w:rsidRPr="0090710F">
        <w:t>-art.</w:t>
      </w:r>
      <w:r w:rsidRPr="00B768D7">
        <w:t xml:space="preserve"> Disponível em: &lt;</w:t>
      </w:r>
      <w:r w:rsidRPr="00F84BB9">
        <w:t xml:space="preserve"> http://ubi-art.uk.ubi.com/</w:t>
      </w:r>
      <w:r w:rsidRPr="00B768D7">
        <w:t>&gt;. Acesso em: 18 mar. 2015</w:t>
      </w:r>
    </w:p>
    <w:p w14:paraId="52147ABA" w14:textId="77777777" w:rsidR="0090710F" w:rsidRPr="0090710F" w:rsidRDefault="0090710F" w:rsidP="0090710F">
      <w:r w:rsidRPr="0090710F">
        <w:t xml:space="preserve">UNITY. </w:t>
      </w:r>
      <w:proofErr w:type="spellStart"/>
      <w:r w:rsidRPr="0090710F">
        <w:rPr>
          <w:b/>
        </w:rPr>
        <w:t>Documentation</w:t>
      </w:r>
      <w:proofErr w:type="spellEnd"/>
      <w:r w:rsidRPr="0090710F">
        <w:t>. 2014. Disponível em: &lt;</w:t>
      </w:r>
      <w:hyperlink r:id="rId32" w:history="1">
        <w:r w:rsidRPr="0090710F">
          <w:t>http://docs.unity3d.com/Manual/MonoDevelop.html</w:t>
        </w:r>
      </w:hyperlink>
      <w:r w:rsidRPr="0090710F">
        <w:t>&gt;. Acesso em: 26 nov.</w:t>
      </w:r>
      <w:r>
        <w:t xml:space="preserve"> 2014.</w:t>
      </w:r>
    </w:p>
    <w:p w14:paraId="76B51F7D" w14:textId="77777777" w:rsidR="0090710F" w:rsidRPr="00B768D7" w:rsidRDefault="0090710F" w:rsidP="000E39F6">
      <w:pPr>
        <w:rPr>
          <w:rStyle w:val="Hyperlink"/>
          <w:color w:val="auto"/>
          <w:u w:val="none"/>
        </w:rPr>
      </w:pPr>
      <w:r w:rsidRPr="0090710F">
        <w:t>Unity3D.</w:t>
      </w:r>
      <w:r>
        <w:t xml:space="preserve"> D</w:t>
      </w:r>
      <w:r w:rsidRPr="00B768D7">
        <w:t>isponível em: &lt; http://unity3d.com// &gt;. Acesso em: 18 mar. 2015</w:t>
      </w:r>
    </w:p>
    <w:p w14:paraId="1D85EA29" w14:textId="77777777" w:rsidR="0090710F" w:rsidRPr="0014591D" w:rsidRDefault="0090710F" w:rsidP="000E39F6">
      <w:pPr>
        <w:rPr>
          <w:lang w:val="en-US"/>
        </w:rPr>
      </w:pPr>
      <w:proofErr w:type="spellStart"/>
      <w:r w:rsidRPr="0090710F">
        <w:t>Unreal</w:t>
      </w:r>
      <w:proofErr w:type="spellEnd"/>
      <w:r w:rsidRPr="0090710F">
        <w:t xml:space="preserve"> </w:t>
      </w:r>
      <w:proofErr w:type="spellStart"/>
      <w:r w:rsidRPr="0090710F">
        <w:t>Engine</w:t>
      </w:r>
      <w:proofErr w:type="spellEnd"/>
      <w:r w:rsidRPr="0090710F">
        <w:t xml:space="preserve"> 4.</w:t>
      </w:r>
      <w:r w:rsidRPr="00B768D7">
        <w:t xml:space="preserve"> Disponível em: &lt; http://www.unrealengine.com// &gt;. </w:t>
      </w:r>
      <w:proofErr w:type="spellStart"/>
      <w:r w:rsidRPr="0014591D">
        <w:rPr>
          <w:lang w:val="en-US"/>
        </w:rPr>
        <w:t>Acesso</w:t>
      </w:r>
      <w:proofErr w:type="spellEnd"/>
      <w:r w:rsidRPr="0014591D">
        <w:rPr>
          <w:lang w:val="en-US"/>
        </w:rPr>
        <w:t xml:space="preserve"> </w:t>
      </w:r>
      <w:proofErr w:type="spellStart"/>
      <w:r w:rsidRPr="0014591D">
        <w:rPr>
          <w:lang w:val="en-US"/>
        </w:rPr>
        <w:t>em</w:t>
      </w:r>
      <w:proofErr w:type="spellEnd"/>
      <w:r w:rsidRPr="0014591D">
        <w:rPr>
          <w:lang w:val="en-US"/>
        </w:rPr>
        <w:t>: 18 mar. 2015</w:t>
      </w:r>
    </w:p>
    <w:p w14:paraId="3574E22A" w14:textId="77777777" w:rsidR="0090710F" w:rsidRDefault="0090710F" w:rsidP="000E39F6">
      <w:r w:rsidRPr="0014591D">
        <w:rPr>
          <w:lang w:val="en-US"/>
        </w:rPr>
        <w:t xml:space="preserve">WARD, Jeff. </w:t>
      </w:r>
      <w:r w:rsidRPr="0014591D">
        <w:rPr>
          <w:b/>
          <w:lang w:val="en-US"/>
        </w:rPr>
        <w:t>“What is a Game Engine?”</w:t>
      </w:r>
      <w:r w:rsidRPr="0014591D">
        <w:rPr>
          <w:lang w:val="en-US"/>
        </w:rPr>
        <w:t xml:space="preserve">. </w:t>
      </w:r>
      <w:r>
        <w:t>2008. Disponível em: &lt;</w:t>
      </w:r>
      <w:r w:rsidRPr="00DF2534">
        <w:rPr>
          <w:color w:val="FF0000"/>
        </w:rPr>
        <w:t xml:space="preserve"> </w:t>
      </w:r>
      <w:r w:rsidRPr="00D51758">
        <w:t>http://www.gamecareerguide.com/features/529/what_is_a_game_.php</w:t>
      </w:r>
      <w:r>
        <w:t>&gt;. Acesso em: 15 nov. 2014.</w:t>
      </w:r>
    </w:p>
    <w:p w14:paraId="601532BB" w14:textId="77777777" w:rsidR="0090710F" w:rsidRDefault="0090710F" w:rsidP="000E39F6">
      <w:proofErr w:type="spellStart"/>
      <w:r w:rsidRPr="0090710F">
        <w:t>Xamarin</w:t>
      </w:r>
      <w:proofErr w:type="spellEnd"/>
      <w:r w:rsidRPr="0090710F">
        <w:t>.</w:t>
      </w:r>
      <w:r w:rsidRPr="00B768D7">
        <w:t xml:space="preserve"> Disponível em: &lt;</w:t>
      </w:r>
      <w:r>
        <w:rPr>
          <w:rFonts w:cs="Arial"/>
          <w:color w:val="000000"/>
        </w:rPr>
        <w:t>http://xamarin.com</w:t>
      </w:r>
      <w:r w:rsidRPr="00B768D7">
        <w:t>/&gt;. Acesso em: 13 mar. 2015.</w:t>
      </w:r>
    </w:p>
    <w:p w14:paraId="4BF0911D" w14:textId="77777777" w:rsidR="0090710F" w:rsidRPr="000E39F6" w:rsidRDefault="0090710F" w:rsidP="000E39F6">
      <w:pPr>
        <w:rPr>
          <w:rStyle w:val="Hyperlink"/>
          <w:color w:val="auto"/>
          <w:u w:val="none"/>
        </w:rPr>
      </w:pPr>
    </w:p>
    <w:sectPr w:rsidR="0090710F" w:rsidRPr="000E39F6" w:rsidSect="008B07EE">
      <w:headerReference w:type="default" r:id="rId33"/>
      <w:footerReference w:type="default" r:id="rId34"/>
      <w:headerReference w:type="first" r:id="rId35"/>
      <w:footerReference w:type="first" r:id="rId3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F3B12" w14:textId="77777777" w:rsidR="00EF295C" w:rsidRDefault="00EF295C">
      <w:r>
        <w:separator/>
      </w:r>
    </w:p>
    <w:p w14:paraId="13D9FF34" w14:textId="77777777" w:rsidR="00EF295C" w:rsidRDefault="00EF295C"/>
    <w:p w14:paraId="2D202351" w14:textId="77777777" w:rsidR="00EF295C" w:rsidRDefault="00EF295C"/>
    <w:p w14:paraId="44F7A175" w14:textId="77777777" w:rsidR="00EF295C" w:rsidRDefault="00EF295C"/>
  </w:endnote>
  <w:endnote w:type="continuationSeparator" w:id="0">
    <w:p w14:paraId="101977B6" w14:textId="77777777" w:rsidR="00EF295C" w:rsidRDefault="00EF295C">
      <w:r>
        <w:continuationSeparator/>
      </w:r>
    </w:p>
    <w:p w14:paraId="3C123E2F" w14:textId="77777777" w:rsidR="00EF295C" w:rsidRDefault="00EF295C"/>
    <w:p w14:paraId="22E86C57" w14:textId="77777777" w:rsidR="00EF295C" w:rsidRDefault="00EF295C"/>
    <w:p w14:paraId="49910239" w14:textId="77777777" w:rsidR="00EF295C" w:rsidRDefault="00EF29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224FC" w14:textId="77777777" w:rsidR="002733B1" w:rsidRDefault="002733B1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224FD" w14:textId="77777777" w:rsidR="002733B1" w:rsidRDefault="002733B1">
    <w:pPr>
      <w:pStyle w:val="Rodap"/>
    </w:pPr>
  </w:p>
  <w:p w14:paraId="40A224FE" w14:textId="77777777" w:rsidR="002733B1" w:rsidRDefault="002733B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22504" w14:textId="77777777" w:rsidR="002733B1" w:rsidRDefault="002733B1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22506" w14:textId="77777777" w:rsidR="002733B1" w:rsidRDefault="002733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CE024" w14:textId="77777777" w:rsidR="00EF295C" w:rsidRDefault="00EF295C">
      <w:r>
        <w:separator/>
      </w:r>
    </w:p>
    <w:p w14:paraId="57DFAC67" w14:textId="77777777" w:rsidR="00EF295C" w:rsidRDefault="00EF295C"/>
    <w:p w14:paraId="3AE5D7C4" w14:textId="77777777" w:rsidR="00EF295C" w:rsidRDefault="00EF295C"/>
    <w:p w14:paraId="1E9346B5" w14:textId="77777777" w:rsidR="00EF295C" w:rsidRDefault="00EF295C"/>
  </w:footnote>
  <w:footnote w:type="continuationSeparator" w:id="0">
    <w:p w14:paraId="5ACD07F9" w14:textId="77777777" w:rsidR="00EF295C" w:rsidRDefault="00EF295C">
      <w:r>
        <w:continuationSeparator/>
      </w:r>
    </w:p>
    <w:p w14:paraId="06B7B3BA" w14:textId="77777777" w:rsidR="00EF295C" w:rsidRDefault="00EF295C"/>
    <w:p w14:paraId="507698FF" w14:textId="77777777" w:rsidR="00EF295C" w:rsidRDefault="00EF295C"/>
    <w:p w14:paraId="70D851D7" w14:textId="77777777" w:rsidR="00EF295C" w:rsidRDefault="00EF295C"/>
  </w:footnote>
  <w:footnote w:id="1">
    <w:p w14:paraId="16F9B27D" w14:textId="31BC1740" w:rsidR="002733B1" w:rsidRPr="00C37AB0" w:rsidRDefault="002733B1" w:rsidP="00C37AB0">
      <w:pPr>
        <w:pStyle w:val="Textodenotaderodap"/>
      </w:pPr>
      <w:r>
        <w:rPr>
          <w:rStyle w:val="Refdenotaderodap"/>
        </w:rPr>
        <w:footnoteRef/>
      </w:r>
      <w:r w:rsidRPr="0014591D">
        <w:rPr>
          <w:lang w:val="en-US"/>
        </w:rPr>
        <w:t xml:space="preserve"> Em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tradução</w:t>
      </w:r>
      <w:proofErr w:type="spellEnd"/>
      <w:r>
        <w:rPr>
          <w:lang w:val="en-US"/>
        </w:rPr>
        <w:t xml:space="preserve"> livre: </w:t>
      </w:r>
      <w:r w:rsidRPr="00C37AB0">
        <w:rPr>
          <w:i/>
          <w:lang w:val="en-US"/>
        </w:rPr>
        <w:t>“</w:t>
      </w:r>
      <w:r w:rsidRPr="0014591D">
        <w:rPr>
          <w:i/>
          <w:lang w:val="en-US"/>
        </w:rPr>
        <w:t>Unreal Engine 4 is a complete suite of game development tools made by game developers, for game developers. From 2D mobile games to console blockbusters, Unreal Engine 4 gives you everything you need to start, ship, grow and stand out from the crowd”</w:t>
      </w:r>
      <w:r>
        <w:rPr>
          <w:lang w:val="en-US"/>
        </w:rPr>
        <w:t xml:space="preserve">. </w:t>
      </w:r>
      <w:r w:rsidRPr="0014591D">
        <w:t>Disponível em: &lt;https://www.unrealengine.com/unreal-engine-4&gt;. Acesso em: 14 mar. 2015.</w:t>
      </w:r>
    </w:p>
  </w:footnote>
  <w:footnote w:id="2">
    <w:p w14:paraId="592A4197" w14:textId="4C03078B" w:rsidR="002733B1" w:rsidRPr="0014591D" w:rsidRDefault="002733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540E">
        <w:t>http://ubi-art.uk.ubi.com/</w:t>
      </w:r>
    </w:p>
  </w:footnote>
  <w:footnote w:id="3">
    <w:p w14:paraId="31FAA660" w14:textId="5C6D7710" w:rsidR="002733B1" w:rsidRPr="0014591D" w:rsidRDefault="002733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4591D">
        <w:t>http://www.lua.org/</w:t>
      </w:r>
    </w:p>
  </w:footnote>
  <w:footnote w:id="4">
    <w:p w14:paraId="133E7676" w14:textId="50BFB113" w:rsidR="002733B1" w:rsidRPr="0014591D" w:rsidRDefault="002733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4591D">
        <w:t>http://www.qt.io/</w:t>
      </w:r>
    </w:p>
  </w:footnote>
  <w:footnote w:id="5">
    <w:p w14:paraId="6ED67CAE" w14:textId="40CB1E6F" w:rsidR="002733B1" w:rsidRPr="0014591D" w:rsidRDefault="002733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4591D">
        <w:t>http://www.gtk.org/</w:t>
      </w:r>
    </w:p>
  </w:footnote>
  <w:footnote w:id="6">
    <w:p w14:paraId="379BB7CB" w14:textId="23F716DD" w:rsidR="002733B1" w:rsidRPr="0014591D" w:rsidRDefault="002733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4591D">
        <w:t>https://cordova.apache.org/</w:t>
      </w:r>
    </w:p>
  </w:footnote>
  <w:footnote w:id="7">
    <w:p w14:paraId="62F46E04" w14:textId="7486448B" w:rsidR="002733B1" w:rsidRPr="0014591D" w:rsidRDefault="002733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00D1F">
        <w:t>https://xamarin.com/</w:t>
      </w:r>
    </w:p>
  </w:footnote>
  <w:footnote w:id="8">
    <w:p w14:paraId="435085B0" w14:textId="6BCBBE12" w:rsidR="002733B1" w:rsidRPr="0014591D" w:rsidRDefault="002733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4591D">
        <w:t>https://www.libsdl.org/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224F8" w14:textId="77777777" w:rsidR="002733B1" w:rsidRDefault="002733B1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40A224F9" w14:textId="1B2FB0FA" w:rsidR="002733B1" w:rsidRPr="00E37DB5" w:rsidRDefault="002733B1" w:rsidP="005C1AA4">
    <w:pPr>
      <w:ind w:right="397"/>
      <w:jc w:val="right"/>
      <w:rPr>
        <w:b/>
        <w:color w:val="999999"/>
        <w:sz w:val="20"/>
        <w:szCs w:val="20"/>
      </w:rPr>
    </w:pP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4294967293" distB="4294967293" distL="114300" distR="114300" simplePos="0" relativeHeight="251675136" behindDoc="0" locked="0" layoutInCell="1" allowOverlap="1" wp14:anchorId="40A22507" wp14:editId="404E696F">
              <wp:simplePos x="0" y="0"/>
              <wp:positionH relativeFrom="column">
                <wp:posOffset>0</wp:posOffset>
              </wp:positionH>
              <wp:positionV relativeFrom="paragraph">
                <wp:posOffset>172719</wp:posOffset>
              </wp:positionV>
              <wp:extent cx="5507990" cy="0"/>
              <wp:effectExtent l="0" t="0" r="29210" b="25400"/>
              <wp:wrapNone/>
              <wp:docPr id="2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mv="urn:schemas-microsoft-com:mac:vml" xmlns:mo="http://schemas.microsoft.com/office/mac/office/2008/main">
          <w:pict w14:anchorId="06792187">
            <v:line id="Line_x0020_26" style="position:absolute;z-index:251675136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page;mso-height-relative:page" o:spid="_x0000_s1026" from="0,13.6pt" to="433.7pt,13.6pt" w14:anchorId="56E3673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"/>
          </w:pict>
        </mc:Fallback>
      </mc:AlternateContent>
    </w:r>
    <w:r>
      <w:rPr>
        <w:b/>
        <w:color w:val="999999"/>
        <w:sz w:val="20"/>
        <w:szCs w:val="20"/>
      </w:rPr>
      <w:t>REVISÃO DE LITERATURA</w:t>
    </w:r>
  </w:p>
  <w:p w14:paraId="40A224FA" w14:textId="77777777" w:rsidR="002733B1" w:rsidRDefault="002733B1" w:rsidP="00460E7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224FB" w14:textId="77777777" w:rsidR="002733B1" w:rsidRPr="00E37DB5" w:rsidRDefault="002733B1" w:rsidP="005C1AA4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621235"/>
      <w:docPartObj>
        <w:docPartGallery w:val="Page Numbers (Top of Page)"/>
        <w:docPartUnique/>
      </w:docPartObj>
    </w:sdtPr>
    <w:sdtEndPr/>
    <w:sdtContent>
      <w:p w14:paraId="40A224FF" w14:textId="67628B21" w:rsidR="002733B1" w:rsidRDefault="002733B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91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0A22500" w14:textId="77777777" w:rsidR="002733B1" w:rsidRDefault="002733B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3613478"/>
      <w:docPartObj>
        <w:docPartGallery w:val="Page Numbers (Top of Page)"/>
        <w:docPartUnique/>
      </w:docPartObj>
    </w:sdtPr>
    <w:sdtEndPr/>
    <w:sdtContent>
      <w:p w14:paraId="40A22501" w14:textId="598927A2" w:rsidR="002733B1" w:rsidRPr="007C67E8" w:rsidRDefault="002733B1" w:rsidP="007C67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91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22502" w14:textId="5A26DFD3" w:rsidR="002733B1" w:rsidRDefault="002733B1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591D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40A22503" w14:textId="77777777" w:rsidR="002733B1" w:rsidRPr="00E37DB5" w:rsidRDefault="002733B1" w:rsidP="00E82440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22505" w14:textId="77777777" w:rsidR="002733B1" w:rsidRDefault="002733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7593A91"/>
    <w:multiLevelType w:val="multilevel"/>
    <w:tmpl w:val="8CB44A5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97931A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2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2A73EF"/>
    <w:multiLevelType w:val="multilevel"/>
    <w:tmpl w:val="D8EA3752"/>
    <w:numStyleLink w:val="ListaNumerada-Nmeros"/>
  </w:abstractNum>
  <w:abstractNum w:abstractNumId="25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6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5FB6544"/>
    <w:multiLevelType w:val="hybridMultilevel"/>
    <w:tmpl w:val="632061CA"/>
    <w:lvl w:ilvl="0" w:tplc="0416000F">
      <w:start w:val="1"/>
      <w:numFmt w:val="decimal"/>
      <w:lvlText w:val="%1."/>
      <w:lvlJc w:val="left"/>
      <w:pPr>
        <w:ind w:left="719" w:hanging="360"/>
      </w:pPr>
    </w:lvl>
    <w:lvl w:ilvl="1" w:tplc="04160019" w:tentative="1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0" w15:restartNumberingAfterBreak="0">
    <w:nsid w:val="5A261AB3"/>
    <w:multiLevelType w:val="multilevel"/>
    <w:tmpl w:val="0416001F"/>
    <w:numStyleLink w:val="111111"/>
  </w:abstractNum>
  <w:abstractNum w:abstractNumId="31" w15:restartNumberingAfterBreak="0">
    <w:nsid w:val="5C1C5EC1"/>
    <w:multiLevelType w:val="multilevel"/>
    <w:tmpl w:val="0416001F"/>
    <w:numStyleLink w:val="111111"/>
  </w:abstractNum>
  <w:abstractNum w:abstractNumId="32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3"/>
  </w:num>
  <w:num w:numId="25">
    <w:abstractNumId w:val="14"/>
  </w:num>
  <w:num w:numId="26">
    <w:abstractNumId w:val="25"/>
  </w:num>
  <w:num w:numId="27">
    <w:abstractNumId w:val="28"/>
  </w:num>
  <w:num w:numId="28">
    <w:abstractNumId w:val="32"/>
  </w:num>
  <w:num w:numId="29">
    <w:abstractNumId w:val="16"/>
  </w:num>
  <w:num w:numId="30">
    <w:abstractNumId w:val="34"/>
  </w:num>
  <w:num w:numId="31">
    <w:abstractNumId w:val="17"/>
  </w:num>
  <w:num w:numId="32">
    <w:abstractNumId w:val="26"/>
  </w:num>
  <w:num w:numId="33">
    <w:abstractNumId w:val="35"/>
  </w:num>
  <w:num w:numId="34">
    <w:abstractNumId w:val="13"/>
  </w:num>
  <w:num w:numId="35">
    <w:abstractNumId w:val="24"/>
  </w:num>
  <w:num w:numId="36">
    <w:abstractNumId w:val="12"/>
  </w:num>
  <w:num w:numId="37">
    <w:abstractNumId w:val="10"/>
  </w:num>
  <w:num w:numId="38">
    <w:abstractNumId w:val="15"/>
  </w:num>
  <w:num w:numId="39">
    <w:abstractNumId w:val="31"/>
  </w:num>
  <w:num w:numId="40">
    <w:abstractNumId w:val="30"/>
  </w:num>
  <w:num w:numId="41">
    <w:abstractNumId w:val="23"/>
  </w:num>
  <w:num w:numId="42">
    <w:abstractNumId w:val="21"/>
  </w:num>
  <w:num w:numId="43">
    <w:abstractNumId w:val="22"/>
  </w:num>
  <w:num w:numId="44">
    <w:abstractNumId w:val="18"/>
  </w:num>
  <w:num w:numId="45">
    <w:abstractNumId w:val="11"/>
  </w:num>
  <w:num w:numId="46">
    <w:abstractNumId w:val="29"/>
  </w:num>
  <w:num w:numId="47">
    <w:abstractNumId w:val="19"/>
  </w:num>
  <w:num w:numId="48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B40C6F"/>
    <w:rsid w:val="000035D0"/>
    <w:rsid w:val="000047F9"/>
    <w:rsid w:val="00006024"/>
    <w:rsid w:val="0000619E"/>
    <w:rsid w:val="000070CB"/>
    <w:rsid w:val="00012522"/>
    <w:rsid w:val="00016CA2"/>
    <w:rsid w:val="00023BDB"/>
    <w:rsid w:val="00023BE6"/>
    <w:rsid w:val="0002458F"/>
    <w:rsid w:val="00025F4E"/>
    <w:rsid w:val="0002695B"/>
    <w:rsid w:val="0002702A"/>
    <w:rsid w:val="000306C1"/>
    <w:rsid w:val="00030DC1"/>
    <w:rsid w:val="00031FDC"/>
    <w:rsid w:val="0003259B"/>
    <w:rsid w:val="00032FCA"/>
    <w:rsid w:val="000333C6"/>
    <w:rsid w:val="000342F8"/>
    <w:rsid w:val="00035EBE"/>
    <w:rsid w:val="000372AE"/>
    <w:rsid w:val="00037497"/>
    <w:rsid w:val="00037CE3"/>
    <w:rsid w:val="00037FC5"/>
    <w:rsid w:val="00040FDA"/>
    <w:rsid w:val="00043F14"/>
    <w:rsid w:val="0004426D"/>
    <w:rsid w:val="000451B9"/>
    <w:rsid w:val="00045424"/>
    <w:rsid w:val="00045D98"/>
    <w:rsid w:val="00046859"/>
    <w:rsid w:val="000469EE"/>
    <w:rsid w:val="000477F2"/>
    <w:rsid w:val="00051CA0"/>
    <w:rsid w:val="00053E4B"/>
    <w:rsid w:val="000601FD"/>
    <w:rsid w:val="00060584"/>
    <w:rsid w:val="00061A4E"/>
    <w:rsid w:val="0006291C"/>
    <w:rsid w:val="000646A8"/>
    <w:rsid w:val="00064F91"/>
    <w:rsid w:val="00066E21"/>
    <w:rsid w:val="0006736E"/>
    <w:rsid w:val="00067E4A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A23"/>
    <w:rsid w:val="00092D1D"/>
    <w:rsid w:val="0009325B"/>
    <w:rsid w:val="00095FB0"/>
    <w:rsid w:val="000963BB"/>
    <w:rsid w:val="000A3CBE"/>
    <w:rsid w:val="000A428A"/>
    <w:rsid w:val="000A51A2"/>
    <w:rsid w:val="000A5D88"/>
    <w:rsid w:val="000A68C0"/>
    <w:rsid w:val="000A788B"/>
    <w:rsid w:val="000B1822"/>
    <w:rsid w:val="000B315D"/>
    <w:rsid w:val="000B3FA6"/>
    <w:rsid w:val="000B59BE"/>
    <w:rsid w:val="000B5B0B"/>
    <w:rsid w:val="000B69E8"/>
    <w:rsid w:val="000B6E8C"/>
    <w:rsid w:val="000B7509"/>
    <w:rsid w:val="000C0409"/>
    <w:rsid w:val="000C07FE"/>
    <w:rsid w:val="000C0CF1"/>
    <w:rsid w:val="000C20BD"/>
    <w:rsid w:val="000C295A"/>
    <w:rsid w:val="000C2F46"/>
    <w:rsid w:val="000C4EDB"/>
    <w:rsid w:val="000C501B"/>
    <w:rsid w:val="000C7E4B"/>
    <w:rsid w:val="000D1049"/>
    <w:rsid w:val="000D135E"/>
    <w:rsid w:val="000D2215"/>
    <w:rsid w:val="000D2D33"/>
    <w:rsid w:val="000D39AE"/>
    <w:rsid w:val="000D3BA6"/>
    <w:rsid w:val="000D4D7C"/>
    <w:rsid w:val="000D4E60"/>
    <w:rsid w:val="000D5175"/>
    <w:rsid w:val="000D70A9"/>
    <w:rsid w:val="000D7BBE"/>
    <w:rsid w:val="000D7C16"/>
    <w:rsid w:val="000E095E"/>
    <w:rsid w:val="000E0E99"/>
    <w:rsid w:val="000E210A"/>
    <w:rsid w:val="000E39F6"/>
    <w:rsid w:val="000E3F2F"/>
    <w:rsid w:val="000E4460"/>
    <w:rsid w:val="000E52BA"/>
    <w:rsid w:val="000E59A7"/>
    <w:rsid w:val="000E769C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1B86"/>
    <w:rsid w:val="001026B9"/>
    <w:rsid w:val="00102DB5"/>
    <w:rsid w:val="00104928"/>
    <w:rsid w:val="001063FE"/>
    <w:rsid w:val="0010690C"/>
    <w:rsid w:val="001110D0"/>
    <w:rsid w:val="00112051"/>
    <w:rsid w:val="001135D0"/>
    <w:rsid w:val="00115DB8"/>
    <w:rsid w:val="00117045"/>
    <w:rsid w:val="00121137"/>
    <w:rsid w:val="001220AF"/>
    <w:rsid w:val="0012282B"/>
    <w:rsid w:val="00122FE9"/>
    <w:rsid w:val="00124ECF"/>
    <w:rsid w:val="00124F73"/>
    <w:rsid w:val="001302CF"/>
    <w:rsid w:val="00130D86"/>
    <w:rsid w:val="00132C04"/>
    <w:rsid w:val="00133D49"/>
    <w:rsid w:val="00135BF4"/>
    <w:rsid w:val="00135E75"/>
    <w:rsid w:val="0013613D"/>
    <w:rsid w:val="00136B32"/>
    <w:rsid w:val="001377A7"/>
    <w:rsid w:val="00137956"/>
    <w:rsid w:val="00141C9C"/>
    <w:rsid w:val="0014202D"/>
    <w:rsid w:val="0014263B"/>
    <w:rsid w:val="00142BF7"/>
    <w:rsid w:val="001449B4"/>
    <w:rsid w:val="00144E83"/>
    <w:rsid w:val="0014591D"/>
    <w:rsid w:val="001467FC"/>
    <w:rsid w:val="00146ED5"/>
    <w:rsid w:val="00147260"/>
    <w:rsid w:val="0015021E"/>
    <w:rsid w:val="0015101A"/>
    <w:rsid w:val="00151454"/>
    <w:rsid w:val="001519A3"/>
    <w:rsid w:val="00153FAF"/>
    <w:rsid w:val="00155617"/>
    <w:rsid w:val="0016023C"/>
    <w:rsid w:val="00161416"/>
    <w:rsid w:val="0016356D"/>
    <w:rsid w:val="00163831"/>
    <w:rsid w:val="0016406C"/>
    <w:rsid w:val="00164816"/>
    <w:rsid w:val="0016632A"/>
    <w:rsid w:val="00166D9C"/>
    <w:rsid w:val="00166E82"/>
    <w:rsid w:val="00170446"/>
    <w:rsid w:val="00170DFD"/>
    <w:rsid w:val="001724FA"/>
    <w:rsid w:val="00173942"/>
    <w:rsid w:val="001746C1"/>
    <w:rsid w:val="00174C47"/>
    <w:rsid w:val="00177013"/>
    <w:rsid w:val="00182431"/>
    <w:rsid w:val="00182BEA"/>
    <w:rsid w:val="001851E4"/>
    <w:rsid w:val="0018638D"/>
    <w:rsid w:val="00190422"/>
    <w:rsid w:val="0019045B"/>
    <w:rsid w:val="00191B00"/>
    <w:rsid w:val="0019624F"/>
    <w:rsid w:val="0019709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26A"/>
    <w:rsid w:val="001C0701"/>
    <w:rsid w:val="001C0AAB"/>
    <w:rsid w:val="001C3B64"/>
    <w:rsid w:val="001C4139"/>
    <w:rsid w:val="001C7895"/>
    <w:rsid w:val="001C7BCA"/>
    <w:rsid w:val="001C7E10"/>
    <w:rsid w:val="001D061D"/>
    <w:rsid w:val="001D0623"/>
    <w:rsid w:val="001D0E17"/>
    <w:rsid w:val="001D6E15"/>
    <w:rsid w:val="001D721E"/>
    <w:rsid w:val="001E0538"/>
    <w:rsid w:val="001E1A59"/>
    <w:rsid w:val="001E2331"/>
    <w:rsid w:val="001E25E9"/>
    <w:rsid w:val="001E37E5"/>
    <w:rsid w:val="001E5F9D"/>
    <w:rsid w:val="001E604D"/>
    <w:rsid w:val="001E71EE"/>
    <w:rsid w:val="001E7727"/>
    <w:rsid w:val="001F146B"/>
    <w:rsid w:val="001F1B2E"/>
    <w:rsid w:val="001F2F4C"/>
    <w:rsid w:val="001F3BA8"/>
    <w:rsid w:val="001F4855"/>
    <w:rsid w:val="001F502E"/>
    <w:rsid w:val="0020138C"/>
    <w:rsid w:val="00201EAF"/>
    <w:rsid w:val="00203887"/>
    <w:rsid w:val="0020398F"/>
    <w:rsid w:val="002041C7"/>
    <w:rsid w:val="002044FF"/>
    <w:rsid w:val="002049A4"/>
    <w:rsid w:val="00205A64"/>
    <w:rsid w:val="002060B2"/>
    <w:rsid w:val="002063C1"/>
    <w:rsid w:val="0020707E"/>
    <w:rsid w:val="00213639"/>
    <w:rsid w:val="00214563"/>
    <w:rsid w:val="00215151"/>
    <w:rsid w:val="00215690"/>
    <w:rsid w:val="00215A8E"/>
    <w:rsid w:val="00215E75"/>
    <w:rsid w:val="00221114"/>
    <w:rsid w:val="00221EFC"/>
    <w:rsid w:val="00222786"/>
    <w:rsid w:val="00224851"/>
    <w:rsid w:val="00225182"/>
    <w:rsid w:val="00225E22"/>
    <w:rsid w:val="00226C15"/>
    <w:rsid w:val="002311C9"/>
    <w:rsid w:val="00233576"/>
    <w:rsid w:val="002351B4"/>
    <w:rsid w:val="00235DAB"/>
    <w:rsid w:val="00237FB8"/>
    <w:rsid w:val="002402C9"/>
    <w:rsid w:val="00240535"/>
    <w:rsid w:val="00242566"/>
    <w:rsid w:val="00244940"/>
    <w:rsid w:val="00246AB6"/>
    <w:rsid w:val="002477CE"/>
    <w:rsid w:val="002517FD"/>
    <w:rsid w:val="00252385"/>
    <w:rsid w:val="00253AB9"/>
    <w:rsid w:val="00256A50"/>
    <w:rsid w:val="0025768A"/>
    <w:rsid w:val="00257AFA"/>
    <w:rsid w:val="00261B04"/>
    <w:rsid w:val="0026219E"/>
    <w:rsid w:val="002622F5"/>
    <w:rsid w:val="002659DF"/>
    <w:rsid w:val="00266519"/>
    <w:rsid w:val="00266A51"/>
    <w:rsid w:val="00267493"/>
    <w:rsid w:val="00267993"/>
    <w:rsid w:val="0027068E"/>
    <w:rsid w:val="002709C8"/>
    <w:rsid w:val="002713A2"/>
    <w:rsid w:val="002715DB"/>
    <w:rsid w:val="00271655"/>
    <w:rsid w:val="00271906"/>
    <w:rsid w:val="002721DA"/>
    <w:rsid w:val="002733B1"/>
    <w:rsid w:val="0027359E"/>
    <w:rsid w:val="00273C09"/>
    <w:rsid w:val="00274922"/>
    <w:rsid w:val="002749A5"/>
    <w:rsid w:val="00274A94"/>
    <w:rsid w:val="002769D7"/>
    <w:rsid w:val="00276E05"/>
    <w:rsid w:val="00277421"/>
    <w:rsid w:val="00277602"/>
    <w:rsid w:val="00277E37"/>
    <w:rsid w:val="00282C0C"/>
    <w:rsid w:val="002834CC"/>
    <w:rsid w:val="002855C0"/>
    <w:rsid w:val="002878D0"/>
    <w:rsid w:val="0029087D"/>
    <w:rsid w:val="00291581"/>
    <w:rsid w:val="002917EA"/>
    <w:rsid w:val="00291D6C"/>
    <w:rsid w:val="00293343"/>
    <w:rsid w:val="00293BB5"/>
    <w:rsid w:val="0029430F"/>
    <w:rsid w:val="00294EDB"/>
    <w:rsid w:val="0029655A"/>
    <w:rsid w:val="00296B99"/>
    <w:rsid w:val="002978F2"/>
    <w:rsid w:val="002A02C2"/>
    <w:rsid w:val="002A0A9A"/>
    <w:rsid w:val="002A4B27"/>
    <w:rsid w:val="002A73B7"/>
    <w:rsid w:val="002B06B6"/>
    <w:rsid w:val="002B1338"/>
    <w:rsid w:val="002B163C"/>
    <w:rsid w:val="002B1BD2"/>
    <w:rsid w:val="002B3FF3"/>
    <w:rsid w:val="002B41FD"/>
    <w:rsid w:val="002C09A5"/>
    <w:rsid w:val="002C144C"/>
    <w:rsid w:val="002C2397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2ED"/>
    <w:rsid w:val="002E2D7E"/>
    <w:rsid w:val="002E3E8D"/>
    <w:rsid w:val="002E6A70"/>
    <w:rsid w:val="002E6DF7"/>
    <w:rsid w:val="002E7274"/>
    <w:rsid w:val="002F1327"/>
    <w:rsid w:val="002F1ACC"/>
    <w:rsid w:val="002F2189"/>
    <w:rsid w:val="002F2D16"/>
    <w:rsid w:val="002F3075"/>
    <w:rsid w:val="002F3A41"/>
    <w:rsid w:val="002F54F8"/>
    <w:rsid w:val="002F70DA"/>
    <w:rsid w:val="0030195C"/>
    <w:rsid w:val="00301C7B"/>
    <w:rsid w:val="00302B3F"/>
    <w:rsid w:val="00302FBC"/>
    <w:rsid w:val="00303D1C"/>
    <w:rsid w:val="003063DB"/>
    <w:rsid w:val="00306E5B"/>
    <w:rsid w:val="00310A03"/>
    <w:rsid w:val="00311789"/>
    <w:rsid w:val="00311941"/>
    <w:rsid w:val="0031215A"/>
    <w:rsid w:val="0031403A"/>
    <w:rsid w:val="003152D3"/>
    <w:rsid w:val="003157BD"/>
    <w:rsid w:val="00316AC4"/>
    <w:rsid w:val="003170FB"/>
    <w:rsid w:val="00317E2D"/>
    <w:rsid w:val="00317F7D"/>
    <w:rsid w:val="003204A1"/>
    <w:rsid w:val="003208D0"/>
    <w:rsid w:val="003218B5"/>
    <w:rsid w:val="00322649"/>
    <w:rsid w:val="00323072"/>
    <w:rsid w:val="00323981"/>
    <w:rsid w:val="00324515"/>
    <w:rsid w:val="00324905"/>
    <w:rsid w:val="00327F52"/>
    <w:rsid w:val="003303F8"/>
    <w:rsid w:val="00330DE9"/>
    <w:rsid w:val="0033243C"/>
    <w:rsid w:val="00334C52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36A1"/>
    <w:rsid w:val="00354106"/>
    <w:rsid w:val="00356729"/>
    <w:rsid w:val="00360281"/>
    <w:rsid w:val="003634E3"/>
    <w:rsid w:val="00365F70"/>
    <w:rsid w:val="00367906"/>
    <w:rsid w:val="00370E34"/>
    <w:rsid w:val="003712CA"/>
    <w:rsid w:val="00371644"/>
    <w:rsid w:val="00371DCF"/>
    <w:rsid w:val="00371E3F"/>
    <w:rsid w:val="00372D90"/>
    <w:rsid w:val="003739E4"/>
    <w:rsid w:val="00374439"/>
    <w:rsid w:val="00374780"/>
    <w:rsid w:val="003747B7"/>
    <w:rsid w:val="00376631"/>
    <w:rsid w:val="00380344"/>
    <w:rsid w:val="00381529"/>
    <w:rsid w:val="00381A02"/>
    <w:rsid w:val="00381DBE"/>
    <w:rsid w:val="003821CA"/>
    <w:rsid w:val="00382BCD"/>
    <w:rsid w:val="00382D39"/>
    <w:rsid w:val="003848A9"/>
    <w:rsid w:val="00386697"/>
    <w:rsid w:val="00387D14"/>
    <w:rsid w:val="00387F07"/>
    <w:rsid w:val="00390504"/>
    <w:rsid w:val="0039077A"/>
    <w:rsid w:val="00392DD0"/>
    <w:rsid w:val="00394D03"/>
    <w:rsid w:val="003963FA"/>
    <w:rsid w:val="00397E8F"/>
    <w:rsid w:val="003A0204"/>
    <w:rsid w:val="003A0A50"/>
    <w:rsid w:val="003A0EEC"/>
    <w:rsid w:val="003A1F5E"/>
    <w:rsid w:val="003A29DA"/>
    <w:rsid w:val="003A3554"/>
    <w:rsid w:val="003A534E"/>
    <w:rsid w:val="003A5846"/>
    <w:rsid w:val="003A701E"/>
    <w:rsid w:val="003A72A2"/>
    <w:rsid w:val="003B0439"/>
    <w:rsid w:val="003B188C"/>
    <w:rsid w:val="003B3434"/>
    <w:rsid w:val="003B4CBD"/>
    <w:rsid w:val="003B5534"/>
    <w:rsid w:val="003B6352"/>
    <w:rsid w:val="003B6ABD"/>
    <w:rsid w:val="003B7C32"/>
    <w:rsid w:val="003C1394"/>
    <w:rsid w:val="003C221A"/>
    <w:rsid w:val="003C3519"/>
    <w:rsid w:val="003C3F91"/>
    <w:rsid w:val="003C5233"/>
    <w:rsid w:val="003C737C"/>
    <w:rsid w:val="003D1463"/>
    <w:rsid w:val="003D1724"/>
    <w:rsid w:val="003D22A4"/>
    <w:rsid w:val="003D2BB4"/>
    <w:rsid w:val="003D2E8B"/>
    <w:rsid w:val="003D329F"/>
    <w:rsid w:val="003D465B"/>
    <w:rsid w:val="003D4E13"/>
    <w:rsid w:val="003D54EA"/>
    <w:rsid w:val="003D71C5"/>
    <w:rsid w:val="003E0863"/>
    <w:rsid w:val="003E0C98"/>
    <w:rsid w:val="003E3D2C"/>
    <w:rsid w:val="003E4C44"/>
    <w:rsid w:val="003E6B49"/>
    <w:rsid w:val="003E6F98"/>
    <w:rsid w:val="003E7221"/>
    <w:rsid w:val="003F03E1"/>
    <w:rsid w:val="003F127A"/>
    <w:rsid w:val="003F2834"/>
    <w:rsid w:val="003F5298"/>
    <w:rsid w:val="003F763F"/>
    <w:rsid w:val="00400C5A"/>
    <w:rsid w:val="004014A9"/>
    <w:rsid w:val="00404708"/>
    <w:rsid w:val="00405C16"/>
    <w:rsid w:val="004062B0"/>
    <w:rsid w:val="00406441"/>
    <w:rsid w:val="00406DA1"/>
    <w:rsid w:val="0040703C"/>
    <w:rsid w:val="0041026B"/>
    <w:rsid w:val="00411219"/>
    <w:rsid w:val="0041368E"/>
    <w:rsid w:val="00413F19"/>
    <w:rsid w:val="00415EA7"/>
    <w:rsid w:val="00416024"/>
    <w:rsid w:val="0041630F"/>
    <w:rsid w:val="00416434"/>
    <w:rsid w:val="004172AB"/>
    <w:rsid w:val="00417842"/>
    <w:rsid w:val="00421BEB"/>
    <w:rsid w:val="00422FF7"/>
    <w:rsid w:val="00423E19"/>
    <w:rsid w:val="0042451D"/>
    <w:rsid w:val="00425478"/>
    <w:rsid w:val="00425583"/>
    <w:rsid w:val="00427454"/>
    <w:rsid w:val="00431D83"/>
    <w:rsid w:val="00432A7C"/>
    <w:rsid w:val="00434235"/>
    <w:rsid w:val="0043545C"/>
    <w:rsid w:val="00435AAB"/>
    <w:rsid w:val="00436CCF"/>
    <w:rsid w:val="00436D3B"/>
    <w:rsid w:val="00442297"/>
    <w:rsid w:val="00442415"/>
    <w:rsid w:val="004437EB"/>
    <w:rsid w:val="00444825"/>
    <w:rsid w:val="004463D6"/>
    <w:rsid w:val="004509E3"/>
    <w:rsid w:val="004519DF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1901"/>
    <w:rsid w:val="00463337"/>
    <w:rsid w:val="00464BC2"/>
    <w:rsid w:val="004655AB"/>
    <w:rsid w:val="0046737B"/>
    <w:rsid w:val="004703B8"/>
    <w:rsid w:val="00470754"/>
    <w:rsid w:val="004708B0"/>
    <w:rsid w:val="00474364"/>
    <w:rsid w:val="00475E03"/>
    <w:rsid w:val="0047643B"/>
    <w:rsid w:val="004769BD"/>
    <w:rsid w:val="00477E2F"/>
    <w:rsid w:val="0048253A"/>
    <w:rsid w:val="00482B8C"/>
    <w:rsid w:val="00483174"/>
    <w:rsid w:val="0048383F"/>
    <w:rsid w:val="004839F4"/>
    <w:rsid w:val="00485A99"/>
    <w:rsid w:val="00486563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56D"/>
    <w:rsid w:val="004A174C"/>
    <w:rsid w:val="004A1CF4"/>
    <w:rsid w:val="004A4FFC"/>
    <w:rsid w:val="004A52AD"/>
    <w:rsid w:val="004A7236"/>
    <w:rsid w:val="004A741E"/>
    <w:rsid w:val="004B1208"/>
    <w:rsid w:val="004B2199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835"/>
    <w:rsid w:val="004D2E7D"/>
    <w:rsid w:val="004D2E9B"/>
    <w:rsid w:val="004D3128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36"/>
    <w:rsid w:val="004E74FA"/>
    <w:rsid w:val="004E7664"/>
    <w:rsid w:val="004F00C9"/>
    <w:rsid w:val="004F21E9"/>
    <w:rsid w:val="004F23A6"/>
    <w:rsid w:val="004F28B5"/>
    <w:rsid w:val="004F3430"/>
    <w:rsid w:val="004F540E"/>
    <w:rsid w:val="004F64F1"/>
    <w:rsid w:val="004F6852"/>
    <w:rsid w:val="004F74AE"/>
    <w:rsid w:val="004F75B0"/>
    <w:rsid w:val="00501430"/>
    <w:rsid w:val="0050169C"/>
    <w:rsid w:val="00502033"/>
    <w:rsid w:val="005033B7"/>
    <w:rsid w:val="00503C25"/>
    <w:rsid w:val="0050456B"/>
    <w:rsid w:val="00504887"/>
    <w:rsid w:val="00506B12"/>
    <w:rsid w:val="00506FD4"/>
    <w:rsid w:val="0050729C"/>
    <w:rsid w:val="00507C99"/>
    <w:rsid w:val="00510234"/>
    <w:rsid w:val="00510C50"/>
    <w:rsid w:val="00511445"/>
    <w:rsid w:val="005114E3"/>
    <w:rsid w:val="00511841"/>
    <w:rsid w:val="005142C7"/>
    <w:rsid w:val="0051448D"/>
    <w:rsid w:val="00516D55"/>
    <w:rsid w:val="00516F24"/>
    <w:rsid w:val="00517745"/>
    <w:rsid w:val="005204E1"/>
    <w:rsid w:val="00520E22"/>
    <w:rsid w:val="0052299C"/>
    <w:rsid w:val="00523391"/>
    <w:rsid w:val="0052369F"/>
    <w:rsid w:val="00524C3D"/>
    <w:rsid w:val="005258A2"/>
    <w:rsid w:val="00525CD2"/>
    <w:rsid w:val="005264A6"/>
    <w:rsid w:val="005269AF"/>
    <w:rsid w:val="00526E1B"/>
    <w:rsid w:val="005274CF"/>
    <w:rsid w:val="00527ED0"/>
    <w:rsid w:val="00530759"/>
    <w:rsid w:val="00531E82"/>
    <w:rsid w:val="0053225A"/>
    <w:rsid w:val="00533C06"/>
    <w:rsid w:val="00535CA8"/>
    <w:rsid w:val="0054036C"/>
    <w:rsid w:val="00540BDA"/>
    <w:rsid w:val="00540C34"/>
    <w:rsid w:val="00544A68"/>
    <w:rsid w:val="00544C1A"/>
    <w:rsid w:val="005478C6"/>
    <w:rsid w:val="00550831"/>
    <w:rsid w:val="00550EBF"/>
    <w:rsid w:val="0055210A"/>
    <w:rsid w:val="0055380C"/>
    <w:rsid w:val="00555AE7"/>
    <w:rsid w:val="00556202"/>
    <w:rsid w:val="0056497D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16FD"/>
    <w:rsid w:val="00582901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0936"/>
    <w:rsid w:val="005A205D"/>
    <w:rsid w:val="005A493F"/>
    <w:rsid w:val="005A7087"/>
    <w:rsid w:val="005A772B"/>
    <w:rsid w:val="005B00BB"/>
    <w:rsid w:val="005B4A6F"/>
    <w:rsid w:val="005B4B7A"/>
    <w:rsid w:val="005B4F5D"/>
    <w:rsid w:val="005B6806"/>
    <w:rsid w:val="005B739A"/>
    <w:rsid w:val="005C1AA4"/>
    <w:rsid w:val="005C1F61"/>
    <w:rsid w:val="005C289E"/>
    <w:rsid w:val="005C340B"/>
    <w:rsid w:val="005C39A1"/>
    <w:rsid w:val="005C3A29"/>
    <w:rsid w:val="005C4796"/>
    <w:rsid w:val="005C4ACB"/>
    <w:rsid w:val="005C6272"/>
    <w:rsid w:val="005C66BC"/>
    <w:rsid w:val="005C7C6F"/>
    <w:rsid w:val="005D04C9"/>
    <w:rsid w:val="005D08EB"/>
    <w:rsid w:val="005D287A"/>
    <w:rsid w:val="005D2E69"/>
    <w:rsid w:val="005D38E8"/>
    <w:rsid w:val="005D4782"/>
    <w:rsid w:val="005D47B3"/>
    <w:rsid w:val="005D48E3"/>
    <w:rsid w:val="005D71E2"/>
    <w:rsid w:val="005E0B48"/>
    <w:rsid w:val="005E1178"/>
    <w:rsid w:val="005E2420"/>
    <w:rsid w:val="005E26AC"/>
    <w:rsid w:val="005E4F52"/>
    <w:rsid w:val="005E5241"/>
    <w:rsid w:val="005E62D9"/>
    <w:rsid w:val="005E69A7"/>
    <w:rsid w:val="005F2AF3"/>
    <w:rsid w:val="0060003F"/>
    <w:rsid w:val="00601FF3"/>
    <w:rsid w:val="00602174"/>
    <w:rsid w:val="006027C6"/>
    <w:rsid w:val="0060358A"/>
    <w:rsid w:val="00603E4E"/>
    <w:rsid w:val="00603F57"/>
    <w:rsid w:val="0060452A"/>
    <w:rsid w:val="00604C42"/>
    <w:rsid w:val="006056B2"/>
    <w:rsid w:val="006064BC"/>
    <w:rsid w:val="006064ED"/>
    <w:rsid w:val="0060709A"/>
    <w:rsid w:val="0061081C"/>
    <w:rsid w:val="0061099E"/>
    <w:rsid w:val="00610AD7"/>
    <w:rsid w:val="00610FB0"/>
    <w:rsid w:val="00612E41"/>
    <w:rsid w:val="00614EA7"/>
    <w:rsid w:val="0061620A"/>
    <w:rsid w:val="006236B2"/>
    <w:rsid w:val="006257B2"/>
    <w:rsid w:val="00626364"/>
    <w:rsid w:val="006266C5"/>
    <w:rsid w:val="00627C14"/>
    <w:rsid w:val="00631A0B"/>
    <w:rsid w:val="00631B82"/>
    <w:rsid w:val="00631C5C"/>
    <w:rsid w:val="00632189"/>
    <w:rsid w:val="0063378F"/>
    <w:rsid w:val="00633BD3"/>
    <w:rsid w:val="006344EA"/>
    <w:rsid w:val="00634B92"/>
    <w:rsid w:val="00636DB7"/>
    <w:rsid w:val="00637588"/>
    <w:rsid w:val="00640E80"/>
    <w:rsid w:val="006415B4"/>
    <w:rsid w:val="00644AAC"/>
    <w:rsid w:val="00644B79"/>
    <w:rsid w:val="00647388"/>
    <w:rsid w:val="00647FF9"/>
    <w:rsid w:val="00651CE7"/>
    <w:rsid w:val="00652971"/>
    <w:rsid w:val="00653798"/>
    <w:rsid w:val="00653995"/>
    <w:rsid w:val="006550B7"/>
    <w:rsid w:val="006558C2"/>
    <w:rsid w:val="0065622F"/>
    <w:rsid w:val="00656793"/>
    <w:rsid w:val="00657444"/>
    <w:rsid w:val="00657D98"/>
    <w:rsid w:val="00660D63"/>
    <w:rsid w:val="006621C9"/>
    <w:rsid w:val="00662A2A"/>
    <w:rsid w:val="006631E8"/>
    <w:rsid w:val="006631FC"/>
    <w:rsid w:val="00663257"/>
    <w:rsid w:val="00663382"/>
    <w:rsid w:val="00663960"/>
    <w:rsid w:val="00663AB1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289"/>
    <w:rsid w:val="00680EEE"/>
    <w:rsid w:val="006811A7"/>
    <w:rsid w:val="00682909"/>
    <w:rsid w:val="006837E4"/>
    <w:rsid w:val="00683804"/>
    <w:rsid w:val="00683930"/>
    <w:rsid w:val="006839FC"/>
    <w:rsid w:val="00683FA4"/>
    <w:rsid w:val="0068413B"/>
    <w:rsid w:val="00684865"/>
    <w:rsid w:val="00685E2C"/>
    <w:rsid w:val="006861C5"/>
    <w:rsid w:val="00686995"/>
    <w:rsid w:val="00687D97"/>
    <w:rsid w:val="006941FB"/>
    <w:rsid w:val="006959E5"/>
    <w:rsid w:val="006972BA"/>
    <w:rsid w:val="00697375"/>
    <w:rsid w:val="006A2712"/>
    <w:rsid w:val="006A594E"/>
    <w:rsid w:val="006A6518"/>
    <w:rsid w:val="006B1817"/>
    <w:rsid w:val="006B1949"/>
    <w:rsid w:val="006B26A2"/>
    <w:rsid w:val="006B2DF8"/>
    <w:rsid w:val="006B3106"/>
    <w:rsid w:val="006B3664"/>
    <w:rsid w:val="006B38DF"/>
    <w:rsid w:val="006B6396"/>
    <w:rsid w:val="006C1B73"/>
    <w:rsid w:val="006C1C0F"/>
    <w:rsid w:val="006C58B3"/>
    <w:rsid w:val="006C645A"/>
    <w:rsid w:val="006C7D57"/>
    <w:rsid w:val="006D0519"/>
    <w:rsid w:val="006D0B07"/>
    <w:rsid w:val="006D2589"/>
    <w:rsid w:val="006D2659"/>
    <w:rsid w:val="006D2836"/>
    <w:rsid w:val="006D376B"/>
    <w:rsid w:val="006D3A3B"/>
    <w:rsid w:val="006D5341"/>
    <w:rsid w:val="006D5567"/>
    <w:rsid w:val="006D7F2D"/>
    <w:rsid w:val="006E0250"/>
    <w:rsid w:val="006E06A8"/>
    <w:rsid w:val="006E0E9E"/>
    <w:rsid w:val="006E1369"/>
    <w:rsid w:val="006E235A"/>
    <w:rsid w:val="006E3C76"/>
    <w:rsid w:val="006E4F7F"/>
    <w:rsid w:val="006E5CC0"/>
    <w:rsid w:val="006E679E"/>
    <w:rsid w:val="006E6AD1"/>
    <w:rsid w:val="006E6C84"/>
    <w:rsid w:val="006E700F"/>
    <w:rsid w:val="006F189D"/>
    <w:rsid w:val="006F30A7"/>
    <w:rsid w:val="006F36B3"/>
    <w:rsid w:val="006F65E3"/>
    <w:rsid w:val="006F66CF"/>
    <w:rsid w:val="0070032C"/>
    <w:rsid w:val="007003A1"/>
    <w:rsid w:val="007004CA"/>
    <w:rsid w:val="007014AA"/>
    <w:rsid w:val="00701601"/>
    <w:rsid w:val="00703573"/>
    <w:rsid w:val="00704684"/>
    <w:rsid w:val="00705835"/>
    <w:rsid w:val="00705DF1"/>
    <w:rsid w:val="00707834"/>
    <w:rsid w:val="00710147"/>
    <w:rsid w:val="00710460"/>
    <w:rsid w:val="0071046C"/>
    <w:rsid w:val="007109D8"/>
    <w:rsid w:val="00710B86"/>
    <w:rsid w:val="00711B87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10D2"/>
    <w:rsid w:val="00732DFB"/>
    <w:rsid w:val="00733504"/>
    <w:rsid w:val="007357A3"/>
    <w:rsid w:val="007357E6"/>
    <w:rsid w:val="00736356"/>
    <w:rsid w:val="00736A07"/>
    <w:rsid w:val="00740A25"/>
    <w:rsid w:val="00740E89"/>
    <w:rsid w:val="007412DC"/>
    <w:rsid w:val="00741AB9"/>
    <w:rsid w:val="00741B7D"/>
    <w:rsid w:val="007443D5"/>
    <w:rsid w:val="00744D6D"/>
    <w:rsid w:val="00747E46"/>
    <w:rsid w:val="00747F8F"/>
    <w:rsid w:val="007500AA"/>
    <w:rsid w:val="00750BA6"/>
    <w:rsid w:val="00751293"/>
    <w:rsid w:val="00752477"/>
    <w:rsid w:val="00752658"/>
    <w:rsid w:val="00753695"/>
    <w:rsid w:val="00753B37"/>
    <w:rsid w:val="00753E60"/>
    <w:rsid w:val="0075471D"/>
    <w:rsid w:val="00754D27"/>
    <w:rsid w:val="00755A09"/>
    <w:rsid w:val="00756DD7"/>
    <w:rsid w:val="007604FA"/>
    <w:rsid w:val="00761A29"/>
    <w:rsid w:val="00761CA7"/>
    <w:rsid w:val="00762F68"/>
    <w:rsid w:val="007670A0"/>
    <w:rsid w:val="007703D5"/>
    <w:rsid w:val="00770883"/>
    <w:rsid w:val="00771DBE"/>
    <w:rsid w:val="00773AB7"/>
    <w:rsid w:val="00773DF9"/>
    <w:rsid w:val="007744BF"/>
    <w:rsid w:val="00781781"/>
    <w:rsid w:val="00781F2C"/>
    <w:rsid w:val="00782C4A"/>
    <w:rsid w:val="00783AF1"/>
    <w:rsid w:val="0078431A"/>
    <w:rsid w:val="007851F1"/>
    <w:rsid w:val="0079219B"/>
    <w:rsid w:val="007936A3"/>
    <w:rsid w:val="00793876"/>
    <w:rsid w:val="00794867"/>
    <w:rsid w:val="00794D44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112C"/>
    <w:rsid w:val="007B329E"/>
    <w:rsid w:val="007B391E"/>
    <w:rsid w:val="007B4A44"/>
    <w:rsid w:val="007B4DFD"/>
    <w:rsid w:val="007B61DF"/>
    <w:rsid w:val="007B69A9"/>
    <w:rsid w:val="007C1008"/>
    <w:rsid w:val="007C1D0B"/>
    <w:rsid w:val="007C2573"/>
    <w:rsid w:val="007C349C"/>
    <w:rsid w:val="007C55C8"/>
    <w:rsid w:val="007C67E8"/>
    <w:rsid w:val="007C6E68"/>
    <w:rsid w:val="007C7EE7"/>
    <w:rsid w:val="007D1125"/>
    <w:rsid w:val="007D1248"/>
    <w:rsid w:val="007D1484"/>
    <w:rsid w:val="007D165C"/>
    <w:rsid w:val="007D385C"/>
    <w:rsid w:val="007D54BC"/>
    <w:rsid w:val="007D5542"/>
    <w:rsid w:val="007D743F"/>
    <w:rsid w:val="007E166B"/>
    <w:rsid w:val="007E1E26"/>
    <w:rsid w:val="007E2BA3"/>
    <w:rsid w:val="007E34BA"/>
    <w:rsid w:val="007E4A54"/>
    <w:rsid w:val="007E4DD9"/>
    <w:rsid w:val="007E51C8"/>
    <w:rsid w:val="007F0E79"/>
    <w:rsid w:val="007F12A7"/>
    <w:rsid w:val="007F1818"/>
    <w:rsid w:val="007F2768"/>
    <w:rsid w:val="007F3325"/>
    <w:rsid w:val="007F3BF5"/>
    <w:rsid w:val="007F442E"/>
    <w:rsid w:val="007F5326"/>
    <w:rsid w:val="007F6D9B"/>
    <w:rsid w:val="007F6E6E"/>
    <w:rsid w:val="007F7AF5"/>
    <w:rsid w:val="0080036E"/>
    <w:rsid w:val="00801217"/>
    <w:rsid w:val="008025FF"/>
    <w:rsid w:val="00803855"/>
    <w:rsid w:val="00803D1B"/>
    <w:rsid w:val="00803DBD"/>
    <w:rsid w:val="0080405D"/>
    <w:rsid w:val="0080499B"/>
    <w:rsid w:val="00805013"/>
    <w:rsid w:val="008058BF"/>
    <w:rsid w:val="008076BB"/>
    <w:rsid w:val="00813183"/>
    <w:rsid w:val="00821789"/>
    <w:rsid w:val="00822341"/>
    <w:rsid w:val="00822914"/>
    <w:rsid w:val="0082297E"/>
    <w:rsid w:val="008248DA"/>
    <w:rsid w:val="008257B3"/>
    <w:rsid w:val="00825AF9"/>
    <w:rsid w:val="00825E7D"/>
    <w:rsid w:val="008261F9"/>
    <w:rsid w:val="008274E1"/>
    <w:rsid w:val="00827E89"/>
    <w:rsid w:val="008321E6"/>
    <w:rsid w:val="008321F6"/>
    <w:rsid w:val="008340B8"/>
    <w:rsid w:val="00835D31"/>
    <w:rsid w:val="0083655D"/>
    <w:rsid w:val="00837646"/>
    <w:rsid w:val="00837B51"/>
    <w:rsid w:val="008411DC"/>
    <w:rsid w:val="00841FE3"/>
    <w:rsid w:val="008420BA"/>
    <w:rsid w:val="0084214C"/>
    <w:rsid w:val="00844EA7"/>
    <w:rsid w:val="00845449"/>
    <w:rsid w:val="008456F4"/>
    <w:rsid w:val="0084613E"/>
    <w:rsid w:val="008465C6"/>
    <w:rsid w:val="00847B02"/>
    <w:rsid w:val="00847F38"/>
    <w:rsid w:val="008505F3"/>
    <w:rsid w:val="008516A5"/>
    <w:rsid w:val="00851B4A"/>
    <w:rsid w:val="00853991"/>
    <w:rsid w:val="0085439F"/>
    <w:rsid w:val="008560E0"/>
    <w:rsid w:val="00856A3F"/>
    <w:rsid w:val="0085765C"/>
    <w:rsid w:val="00861528"/>
    <w:rsid w:val="00862792"/>
    <w:rsid w:val="00864550"/>
    <w:rsid w:val="00865BC7"/>
    <w:rsid w:val="00870881"/>
    <w:rsid w:val="008724E6"/>
    <w:rsid w:val="0087599B"/>
    <w:rsid w:val="00876BC0"/>
    <w:rsid w:val="00882684"/>
    <w:rsid w:val="008828E4"/>
    <w:rsid w:val="00883A13"/>
    <w:rsid w:val="008841DA"/>
    <w:rsid w:val="00885767"/>
    <w:rsid w:val="00885A73"/>
    <w:rsid w:val="00887E6B"/>
    <w:rsid w:val="0089202A"/>
    <w:rsid w:val="00892990"/>
    <w:rsid w:val="00893041"/>
    <w:rsid w:val="00893E60"/>
    <w:rsid w:val="00894E28"/>
    <w:rsid w:val="00896501"/>
    <w:rsid w:val="0089749C"/>
    <w:rsid w:val="00897BBC"/>
    <w:rsid w:val="008A09E4"/>
    <w:rsid w:val="008A1845"/>
    <w:rsid w:val="008A3C10"/>
    <w:rsid w:val="008A596C"/>
    <w:rsid w:val="008A5F62"/>
    <w:rsid w:val="008A6005"/>
    <w:rsid w:val="008B04AD"/>
    <w:rsid w:val="008B07EE"/>
    <w:rsid w:val="008B5601"/>
    <w:rsid w:val="008B6D64"/>
    <w:rsid w:val="008B76D8"/>
    <w:rsid w:val="008B7D6B"/>
    <w:rsid w:val="008C0841"/>
    <w:rsid w:val="008C2A27"/>
    <w:rsid w:val="008C6868"/>
    <w:rsid w:val="008C6EAB"/>
    <w:rsid w:val="008C705C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D794E"/>
    <w:rsid w:val="008E09EE"/>
    <w:rsid w:val="008E4969"/>
    <w:rsid w:val="008E4A37"/>
    <w:rsid w:val="008E4AC3"/>
    <w:rsid w:val="008E52F7"/>
    <w:rsid w:val="008E6027"/>
    <w:rsid w:val="008E60D8"/>
    <w:rsid w:val="008E6274"/>
    <w:rsid w:val="008E6E01"/>
    <w:rsid w:val="008F000C"/>
    <w:rsid w:val="008F0C22"/>
    <w:rsid w:val="008F1876"/>
    <w:rsid w:val="008F23D6"/>
    <w:rsid w:val="008F369C"/>
    <w:rsid w:val="008F3AD9"/>
    <w:rsid w:val="008F6D7B"/>
    <w:rsid w:val="008F7243"/>
    <w:rsid w:val="008F7F9E"/>
    <w:rsid w:val="00901786"/>
    <w:rsid w:val="00902181"/>
    <w:rsid w:val="0090402B"/>
    <w:rsid w:val="009040F3"/>
    <w:rsid w:val="009065DB"/>
    <w:rsid w:val="0090710F"/>
    <w:rsid w:val="009075DF"/>
    <w:rsid w:val="00910CF6"/>
    <w:rsid w:val="00910F44"/>
    <w:rsid w:val="0091154A"/>
    <w:rsid w:val="0091340D"/>
    <w:rsid w:val="00914426"/>
    <w:rsid w:val="00914C77"/>
    <w:rsid w:val="00914E5F"/>
    <w:rsid w:val="00916934"/>
    <w:rsid w:val="009169DF"/>
    <w:rsid w:val="00917710"/>
    <w:rsid w:val="00917F41"/>
    <w:rsid w:val="00917F5D"/>
    <w:rsid w:val="00923552"/>
    <w:rsid w:val="0092367E"/>
    <w:rsid w:val="009249DD"/>
    <w:rsid w:val="00925320"/>
    <w:rsid w:val="0092634A"/>
    <w:rsid w:val="009275FB"/>
    <w:rsid w:val="00927BEA"/>
    <w:rsid w:val="009349FD"/>
    <w:rsid w:val="00935358"/>
    <w:rsid w:val="009353D2"/>
    <w:rsid w:val="009357C1"/>
    <w:rsid w:val="00935F34"/>
    <w:rsid w:val="00935F4A"/>
    <w:rsid w:val="00936089"/>
    <w:rsid w:val="009363E7"/>
    <w:rsid w:val="00937D87"/>
    <w:rsid w:val="00942DE6"/>
    <w:rsid w:val="00944055"/>
    <w:rsid w:val="00944512"/>
    <w:rsid w:val="009454D4"/>
    <w:rsid w:val="00945F86"/>
    <w:rsid w:val="009478E0"/>
    <w:rsid w:val="00947B45"/>
    <w:rsid w:val="00950072"/>
    <w:rsid w:val="00953654"/>
    <w:rsid w:val="00954C3E"/>
    <w:rsid w:val="00955039"/>
    <w:rsid w:val="00955744"/>
    <w:rsid w:val="009559E0"/>
    <w:rsid w:val="00956996"/>
    <w:rsid w:val="00956B03"/>
    <w:rsid w:val="0096086B"/>
    <w:rsid w:val="00961CF5"/>
    <w:rsid w:val="009631A3"/>
    <w:rsid w:val="0096325C"/>
    <w:rsid w:val="009661C7"/>
    <w:rsid w:val="00966351"/>
    <w:rsid w:val="00966C47"/>
    <w:rsid w:val="00973178"/>
    <w:rsid w:val="009732F9"/>
    <w:rsid w:val="009762FE"/>
    <w:rsid w:val="00977967"/>
    <w:rsid w:val="00984EBE"/>
    <w:rsid w:val="009912D4"/>
    <w:rsid w:val="00991CE0"/>
    <w:rsid w:val="00994312"/>
    <w:rsid w:val="00994C1F"/>
    <w:rsid w:val="00996621"/>
    <w:rsid w:val="00996D2B"/>
    <w:rsid w:val="00997291"/>
    <w:rsid w:val="009A2006"/>
    <w:rsid w:val="009A46B4"/>
    <w:rsid w:val="009A6155"/>
    <w:rsid w:val="009A6A9D"/>
    <w:rsid w:val="009B1027"/>
    <w:rsid w:val="009B2742"/>
    <w:rsid w:val="009B4092"/>
    <w:rsid w:val="009C0135"/>
    <w:rsid w:val="009C1C35"/>
    <w:rsid w:val="009C1C4C"/>
    <w:rsid w:val="009C2356"/>
    <w:rsid w:val="009C3EC7"/>
    <w:rsid w:val="009C4F8B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1685"/>
    <w:rsid w:val="009E3133"/>
    <w:rsid w:val="009E31A7"/>
    <w:rsid w:val="009E39E9"/>
    <w:rsid w:val="009E476C"/>
    <w:rsid w:val="009E6C86"/>
    <w:rsid w:val="009E6D0F"/>
    <w:rsid w:val="009E75A0"/>
    <w:rsid w:val="009F47FC"/>
    <w:rsid w:val="009F4D7F"/>
    <w:rsid w:val="009F5B2B"/>
    <w:rsid w:val="009F5DE0"/>
    <w:rsid w:val="009F7269"/>
    <w:rsid w:val="009F764B"/>
    <w:rsid w:val="009F7DD0"/>
    <w:rsid w:val="009F7ED8"/>
    <w:rsid w:val="00A0014E"/>
    <w:rsid w:val="00A00D1F"/>
    <w:rsid w:val="00A01599"/>
    <w:rsid w:val="00A01B3B"/>
    <w:rsid w:val="00A02453"/>
    <w:rsid w:val="00A03EBA"/>
    <w:rsid w:val="00A051A8"/>
    <w:rsid w:val="00A07FC4"/>
    <w:rsid w:val="00A101A7"/>
    <w:rsid w:val="00A103AB"/>
    <w:rsid w:val="00A105D9"/>
    <w:rsid w:val="00A10A2D"/>
    <w:rsid w:val="00A11000"/>
    <w:rsid w:val="00A12102"/>
    <w:rsid w:val="00A13D58"/>
    <w:rsid w:val="00A1454F"/>
    <w:rsid w:val="00A147CE"/>
    <w:rsid w:val="00A14963"/>
    <w:rsid w:val="00A15095"/>
    <w:rsid w:val="00A1539B"/>
    <w:rsid w:val="00A15BC6"/>
    <w:rsid w:val="00A15E56"/>
    <w:rsid w:val="00A16358"/>
    <w:rsid w:val="00A170DC"/>
    <w:rsid w:val="00A206C5"/>
    <w:rsid w:val="00A207A0"/>
    <w:rsid w:val="00A215BA"/>
    <w:rsid w:val="00A217C8"/>
    <w:rsid w:val="00A21B81"/>
    <w:rsid w:val="00A21C01"/>
    <w:rsid w:val="00A22079"/>
    <w:rsid w:val="00A254B6"/>
    <w:rsid w:val="00A25CCB"/>
    <w:rsid w:val="00A265FD"/>
    <w:rsid w:val="00A27AC2"/>
    <w:rsid w:val="00A30029"/>
    <w:rsid w:val="00A30AC6"/>
    <w:rsid w:val="00A31FD7"/>
    <w:rsid w:val="00A33B09"/>
    <w:rsid w:val="00A34197"/>
    <w:rsid w:val="00A3473E"/>
    <w:rsid w:val="00A36119"/>
    <w:rsid w:val="00A37465"/>
    <w:rsid w:val="00A42108"/>
    <w:rsid w:val="00A42497"/>
    <w:rsid w:val="00A4560F"/>
    <w:rsid w:val="00A468F1"/>
    <w:rsid w:val="00A4698C"/>
    <w:rsid w:val="00A50492"/>
    <w:rsid w:val="00A50E66"/>
    <w:rsid w:val="00A53020"/>
    <w:rsid w:val="00A53202"/>
    <w:rsid w:val="00A54141"/>
    <w:rsid w:val="00A577F1"/>
    <w:rsid w:val="00A57DCC"/>
    <w:rsid w:val="00A630EC"/>
    <w:rsid w:val="00A65C0B"/>
    <w:rsid w:val="00A66B8C"/>
    <w:rsid w:val="00A70C67"/>
    <w:rsid w:val="00A710B5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366C"/>
    <w:rsid w:val="00A841FB"/>
    <w:rsid w:val="00A8481E"/>
    <w:rsid w:val="00A848BF"/>
    <w:rsid w:val="00A853ED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97426"/>
    <w:rsid w:val="00AA0518"/>
    <w:rsid w:val="00AA0553"/>
    <w:rsid w:val="00AA286B"/>
    <w:rsid w:val="00AA2FB5"/>
    <w:rsid w:val="00AA2FB7"/>
    <w:rsid w:val="00AA41F7"/>
    <w:rsid w:val="00AA481F"/>
    <w:rsid w:val="00AA4991"/>
    <w:rsid w:val="00AA631C"/>
    <w:rsid w:val="00AA735F"/>
    <w:rsid w:val="00AB02D9"/>
    <w:rsid w:val="00AB0918"/>
    <w:rsid w:val="00AB16A7"/>
    <w:rsid w:val="00AB1F1F"/>
    <w:rsid w:val="00AB2610"/>
    <w:rsid w:val="00AB313F"/>
    <w:rsid w:val="00AB45C4"/>
    <w:rsid w:val="00AB72E6"/>
    <w:rsid w:val="00AC552A"/>
    <w:rsid w:val="00AC595A"/>
    <w:rsid w:val="00AC78BB"/>
    <w:rsid w:val="00AD0FFC"/>
    <w:rsid w:val="00AD11AF"/>
    <w:rsid w:val="00AD1929"/>
    <w:rsid w:val="00AD2035"/>
    <w:rsid w:val="00AD28C4"/>
    <w:rsid w:val="00AD567B"/>
    <w:rsid w:val="00AD5A44"/>
    <w:rsid w:val="00AD67E2"/>
    <w:rsid w:val="00AD76EB"/>
    <w:rsid w:val="00AE0BE3"/>
    <w:rsid w:val="00AE1F04"/>
    <w:rsid w:val="00AE2D7F"/>
    <w:rsid w:val="00AE3791"/>
    <w:rsid w:val="00AE3B22"/>
    <w:rsid w:val="00AE5D18"/>
    <w:rsid w:val="00AE653D"/>
    <w:rsid w:val="00AE7236"/>
    <w:rsid w:val="00AF110F"/>
    <w:rsid w:val="00AF3561"/>
    <w:rsid w:val="00AF3653"/>
    <w:rsid w:val="00AF5CDB"/>
    <w:rsid w:val="00AF6013"/>
    <w:rsid w:val="00AF6B28"/>
    <w:rsid w:val="00AF7121"/>
    <w:rsid w:val="00B00442"/>
    <w:rsid w:val="00B0099B"/>
    <w:rsid w:val="00B00AE5"/>
    <w:rsid w:val="00B03AAF"/>
    <w:rsid w:val="00B03C11"/>
    <w:rsid w:val="00B03E4B"/>
    <w:rsid w:val="00B0481D"/>
    <w:rsid w:val="00B04EB7"/>
    <w:rsid w:val="00B04FEE"/>
    <w:rsid w:val="00B05120"/>
    <w:rsid w:val="00B05394"/>
    <w:rsid w:val="00B0577D"/>
    <w:rsid w:val="00B05806"/>
    <w:rsid w:val="00B060BF"/>
    <w:rsid w:val="00B06217"/>
    <w:rsid w:val="00B10299"/>
    <w:rsid w:val="00B10992"/>
    <w:rsid w:val="00B115E5"/>
    <w:rsid w:val="00B1332D"/>
    <w:rsid w:val="00B13803"/>
    <w:rsid w:val="00B1444D"/>
    <w:rsid w:val="00B15064"/>
    <w:rsid w:val="00B15198"/>
    <w:rsid w:val="00B17281"/>
    <w:rsid w:val="00B21894"/>
    <w:rsid w:val="00B23775"/>
    <w:rsid w:val="00B23828"/>
    <w:rsid w:val="00B239DB"/>
    <w:rsid w:val="00B24320"/>
    <w:rsid w:val="00B24702"/>
    <w:rsid w:val="00B2555D"/>
    <w:rsid w:val="00B26243"/>
    <w:rsid w:val="00B26285"/>
    <w:rsid w:val="00B27E17"/>
    <w:rsid w:val="00B30672"/>
    <w:rsid w:val="00B31C94"/>
    <w:rsid w:val="00B3435F"/>
    <w:rsid w:val="00B34C24"/>
    <w:rsid w:val="00B356C2"/>
    <w:rsid w:val="00B35CEB"/>
    <w:rsid w:val="00B371F1"/>
    <w:rsid w:val="00B37379"/>
    <w:rsid w:val="00B3759F"/>
    <w:rsid w:val="00B40C6F"/>
    <w:rsid w:val="00B40D8B"/>
    <w:rsid w:val="00B416F6"/>
    <w:rsid w:val="00B41958"/>
    <w:rsid w:val="00B424CD"/>
    <w:rsid w:val="00B4370E"/>
    <w:rsid w:val="00B448EC"/>
    <w:rsid w:val="00B44FC1"/>
    <w:rsid w:val="00B45097"/>
    <w:rsid w:val="00B45D84"/>
    <w:rsid w:val="00B46937"/>
    <w:rsid w:val="00B52C8F"/>
    <w:rsid w:val="00B54C72"/>
    <w:rsid w:val="00B55442"/>
    <w:rsid w:val="00B55482"/>
    <w:rsid w:val="00B55D87"/>
    <w:rsid w:val="00B60E46"/>
    <w:rsid w:val="00B61D68"/>
    <w:rsid w:val="00B61D6B"/>
    <w:rsid w:val="00B63023"/>
    <w:rsid w:val="00B63A83"/>
    <w:rsid w:val="00B6580E"/>
    <w:rsid w:val="00B669A3"/>
    <w:rsid w:val="00B66C6E"/>
    <w:rsid w:val="00B66DE3"/>
    <w:rsid w:val="00B67409"/>
    <w:rsid w:val="00B70E50"/>
    <w:rsid w:val="00B7108E"/>
    <w:rsid w:val="00B7209B"/>
    <w:rsid w:val="00B74AE0"/>
    <w:rsid w:val="00B74DE4"/>
    <w:rsid w:val="00B74F74"/>
    <w:rsid w:val="00B75290"/>
    <w:rsid w:val="00B7605D"/>
    <w:rsid w:val="00B768D7"/>
    <w:rsid w:val="00B843E5"/>
    <w:rsid w:val="00B847B9"/>
    <w:rsid w:val="00B85BE7"/>
    <w:rsid w:val="00B87609"/>
    <w:rsid w:val="00B90DE3"/>
    <w:rsid w:val="00B90F85"/>
    <w:rsid w:val="00B91FC1"/>
    <w:rsid w:val="00B94C38"/>
    <w:rsid w:val="00B964F2"/>
    <w:rsid w:val="00B96807"/>
    <w:rsid w:val="00B968A7"/>
    <w:rsid w:val="00B97083"/>
    <w:rsid w:val="00B97E96"/>
    <w:rsid w:val="00BA06E5"/>
    <w:rsid w:val="00BA1E7D"/>
    <w:rsid w:val="00BA33FA"/>
    <w:rsid w:val="00BA35B9"/>
    <w:rsid w:val="00BA4A25"/>
    <w:rsid w:val="00BA52B3"/>
    <w:rsid w:val="00BA5B38"/>
    <w:rsid w:val="00BA6F67"/>
    <w:rsid w:val="00BA728F"/>
    <w:rsid w:val="00BB16F8"/>
    <w:rsid w:val="00BB1C7D"/>
    <w:rsid w:val="00BB1ECA"/>
    <w:rsid w:val="00BB4E1C"/>
    <w:rsid w:val="00BB5B5A"/>
    <w:rsid w:val="00BB6247"/>
    <w:rsid w:val="00BC13AE"/>
    <w:rsid w:val="00BC2E8A"/>
    <w:rsid w:val="00BC3A47"/>
    <w:rsid w:val="00BC4271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0B7"/>
    <w:rsid w:val="00BE0546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0CE3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A"/>
    <w:rsid w:val="00C1683C"/>
    <w:rsid w:val="00C16A14"/>
    <w:rsid w:val="00C16C3C"/>
    <w:rsid w:val="00C17DA5"/>
    <w:rsid w:val="00C200B4"/>
    <w:rsid w:val="00C20B7C"/>
    <w:rsid w:val="00C210DA"/>
    <w:rsid w:val="00C24AED"/>
    <w:rsid w:val="00C26C3F"/>
    <w:rsid w:val="00C301CA"/>
    <w:rsid w:val="00C30F3D"/>
    <w:rsid w:val="00C32A5E"/>
    <w:rsid w:val="00C34853"/>
    <w:rsid w:val="00C34C86"/>
    <w:rsid w:val="00C3517F"/>
    <w:rsid w:val="00C37AB0"/>
    <w:rsid w:val="00C40F32"/>
    <w:rsid w:val="00C447DE"/>
    <w:rsid w:val="00C44BE7"/>
    <w:rsid w:val="00C5271D"/>
    <w:rsid w:val="00C54D0F"/>
    <w:rsid w:val="00C56A08"/>
    <w:rsid w:val="00C60015"/>
    <w:rsid w:val="00C60082"/>
    <w:rsid w:val="00C601B4"/>
    <w:rsid w:val="00C60657"/>
    <w:rsid w:val="00C60EF7"/>
    <w:rsid w:val="00C61AD9"/>
    <w:rsid w:val="00C62E4D"/>
    <w:rsid w:val="00C64501"/>
    <w:rsid w:val="00C650D7"/>
    <w:rsid w:val="00C65C71"/>
    <w:rsid w:val="00C66509"/>
    <w:rsid w:val="00C668D6"/>
    <w:rsid w:val="00C67339"/>
    <w:rsid w:val="00C70650"/>
    <w:rsid w:val="00C7184E"/>
    <w:rsid w:val="00C7265F"/>
    <w:rsid w:val="00C73C56"/>
    <w:rsid w:val="00C75934"/>
    <w:rsid w:val="00C76159"/>
    <w:rsid w:val="00C763CB"/>
    <w:rsid w:val="00C76512"/>
    <w:rsid w:val="00C80762"/>
    <w:rsid w:val="00C80BBB"/>
    <w:rsid w:val="00C8185B"/>
    <w:rsid w:val="00C827DD"/>
    <w:rsid w:val="00C8406B"/>
    <w:rsid w:val="00C84A6B"/>
    <w:rsid w:val="00C856E5"/>
    <w:rsid w:val="00C86CC7"/>
    <w:rsid w:val="00C91FDE"/>
    <w:rsid w:val="00C93C72"/>
    <w:rsid w:val="00C95CA7"/>
    <w:rsid w:val="00C96125"/>
    <w:rsid w:val="00C9612A"/>
    <w:rsid w:val="00C9687F"/>
    <w:rsid w:val="00C97EF2"/>
    <w:rsid w:val="00C97F7A"/>
    <w:rsid w:val="00CA18AC"/>
    <w:rsid w:val="00CA1FE3"/>
    <w:rsid w:val="00CA21A6"/>
    <w:rsid w:val="00CA29C8"/>
    <w:rsid w:val="00CA4091"/>
    <w:rsid w:val="00CA4913"/>
    <w:rsid w:val="00CA4DF1"/>
    <w:rsid w:val="00CA6772"/>
    <w:rsid w:val="00CA6F7D"/>
    <w:rsid w:val="00CA7FCA"/>
    <w:rsid w:val="00CB127D"/>
    <w:rsid w:val="00CB1F58"/>
    <w:rsid w:val="00CB4F91"/>
    <w:rsid w:val="00CB6050"/>
    <w:rsid w:val="00CB78D9"/>
    <w:rsid w:val="00CB7C1F"/>
    <w:rsid w:val="00CC1121"/>
    <w:rsid w:val="00CC126E"/>
    <w:rsid w:val="00CC16C5"/>
    <w:rsid w:val="00CC4C21"/>
    <w:rsid w:val="00CC548B"/>
    <w:rsid w:val="00CC7579"/>
    <w:rsid w:val="00CD3458"/>
    <w:rsid w:val="00CD4ADA"/>
    <w:rsid w:val="00CD7B88"/>
    <w:rsid w:val="00CD7C67"/>
    <w:rsid w:val="00CE04AE"/>
    <w:rsid w:val="00CE1AC0"/>
    <w:rsid w:val="00CE2000"/>
    <w:rsid w:val="00CE2B0F"/>
    <w:rsid w:val="00CE2D83"/>
    <w:rsid w:val="00CE35DE"/>
    <w:rsid w:val="00CE3A33"/>
    <w:rsid w:val="00CE4201"/>
    <w:rsid w:val="00CE50A4"/>
    <w:rsid w:val="00CF0EE4"/>
    <w:rsid w:val="00CF339E"/>
    <w:rsid w:val="00CF35CA"/>
    <w:rsid w:val="00CF4CC2"/>
    <w:rsid w:val="00CF4F6C"/>
    <w:rsid w:val="00CF6133"/>
    <w:rsid w:val="00CF6E8C"/>
    <w:rsid w:val="00D006FC"/>
    <w:rsid w:val="00D015DF"/>
    <w:rsid w:val="00D01B84"/>
    <w:rsid w:val="00D0308F"/>
    <w:rsid w:val="00D04E63"/>
    <w:rsid w:val="00D06A1E"/>
    <w:rsid w:val="00D06B9B"/>
    <w:rsid w:val="00D07863"/>
    <w:rsid w:val="00D07AF9"/>
    <w:rsid w:val="00D109AE"/>
    <w:rsid w:val="00D115F7"/>
    <w:rsid w:val="00D122FD"/>
    <w:rsid w:val="00D126C2"/>
    <w:rsid w:val="00D129F5"/>
    <w:rsid w:val="00D14201"/>
    <w:rsid w:val="00D1424C"/>
    <w:rsid w:val="00D147C1"/>
    <w:rsid w:val="00D16A26"/>
    <w:rsid w:val="00D2016D"/>
    <w:rsid w:val="00D2291E"/>
    <w:rsid w:val="00D2295C"/>
    <w:rsid w:val="00D23F7B"/>
    <w:rsid w:val="00D26144"/>
    <w:rsid w:val="00D27659"/>
    <w:rsid w:val="00D27FAD"/>
    <w:rsid w:val="00D30F66"/>
    <w:rsid w:val="00D32083"/>
    <w:rsid w:val="00D32C72"/>
    <w:rsid w:val="00D3430A"/>
    <w:rsid w:val="00D365AD"/>
    <w:rsid w:val="00D40B7E"/>
    <w:rsid w:val="00D40C5F"/>
    <w:rsid w:val="00D41C8D"/>
    <w:rsid w:val="00D47948"/>
    <w:rsid w:val="00D51269"/>
    <w:rsid w:val="00D51758"/>
    <w:rsid w:val="00D51E9C"/>
    <w:rsid w:val="00D52A01"/>
    <w:rsid w:val="00D53435"/>
    <w:rsid w:val="00D534E9"/>
    <w:rsid w:val="00D54655"/>
    <w:rsid w:val="00D5469A"/>
    <w:rsid w:val="00D55303"/>
    <w:rsid w:val="00D55FE2"/>
    <w:rsid w:val="00D56E20"/>
    <w:rsid w:val="00D577BA"/>
    <w:rsid w:val="00D60A75"/>
    <w:rsid w:val="00D60F7F"/>
    <w:rsid w:val="00D61EFB"/>
    <w:rsid w:val="00D6238E"/>
    <w:rsid w:val="00D63B97"/>
    <w:rsid w:val="00D64084"/>
    <w:rsid w:val="00D66266"/>
    <w:rsid w:val="00D66E74"/>
    <w:rsid w:val="00D67AAA"/>
    <w:rsid w:val="00D67AB1"/>
    <w:rsid w:val="00D702A9"/>
    <w:rsid w:val="00D702B3"/>
    <w:rsid w:val="00D70E98"/>
    <w:rsid w:val="00D73FA2"/>
    <w:rsid w:val="00D74036"/>
    <w:rsid w:val="00D74AFC"/>
    <w:rsid w:val="00D75947"/>
    <w:rsid w:val="00D77C6A"/>
    <w:rsid w:val="00D817B1"/>
    <w:rsid w:val="00D8262D"/>
    <w:rsid w:val="00D87E8F"/>
    <w:rsid w:val="00D9034D"/>
    <w:rsid w:val="00D906DA"/>
    <w:rsid w:val="00D90F53"/>
    <w:rsid w:val="00D92BE1"/>
    <w:rsid w:val="00D96FB9"/>
    <w:rsid w:val="00D973DB"/>
    <w:rsid w:val="00D9794A"/>
    <w:rsid w:val="00DA0799"/>
    <w:rsid w:val="00DA0C89"/>
    <w:rsid w:val="00DA1A1B"/>
    <w:rsid w:val="00DA353A"/>
    <w:rsid w:val="00DA4A4B"/>
    <w:rsid w:val="00DA6A44"/>
    <w:rsid w:val="00DA7C17"/>
    <w:rsid w:val="00DB04D5"/>
    <w:rsid w:val="00DB0500"/>
    <w:rsid w:val="00DB0CEE"/>
    <w:rsid w:val="00DB275B"/>
    <w:rsid w:val="00DB2E3A"/>
    <w:rsid w:val="00DB3FF5"/>
    <w:rsid w:val="00DB4BAC"/>
    <w:rsid w:val="00DB5EDC"/>
    <w:rsid w:val="00DC02CA"/>
    <w:rsid w:val="00DC16C0"/>
    <w:rsid w:val="00DC2749"/>
    <w:rsid w:val="00DC2872"/>
    <w:rsid w:val="00DC2C9F"/>
    <w:rsid w:val="00DC38C5"/>
    <w:rsid w:val="00DC66CB"/>
    <w:rsid w:val="00DC6A46"/>
    <w:rsid w:val="00DD0426"/>
    <w:rsid w:val="00DD1F01"/>
    <w:rsid w:val="00DD2597"/>
    <w:rsid w:val="00DD3A81"/>
    <w:rsid w:val="00DD3BB5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2AB"/>
    <w:rsid w:val="00DF2413"/>
    <w:rsid w:val="00DF2534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2D56"/>
    <w:rsid w:val="00E03847"/>
    <w:rsid w:val="00E0524A"/>
    <w:rsid w:val="00E06861"/>
    <w:rsid w:val="00E07423"/>
    <w:rsid w:val="00E113E4"/>
    <w:rsid w:val="00E113FB"/>
    <w:rsid w:val="00E11EF1"/>
    <w:rsid w:val="00E12600"/>
    <w:rsid w:val="00E13C6A"/>
    <w:rsid w:val="00E15A7E"/>
    <w:rsid w:val="00E1667D"/>
    <w:rsid w:val="00E16A4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15EE"/>
    <w:rsid w:val="00E4261C"/>
    <w:rsid w:val="00E42AE6"/>
    <w:rsid w:val="00E4411F"/>
    <w:rsid w:val="00E47704"/>
    <w:rsid w:val="00E47A15"/>
    <w:rsid w:val="00E50FDD"/>
    <w:rsid w:val="00E51271"/>
    <w:rsid w:val="00E52609"/>
    <w:rsid w:val="00E52631"/>
    <w:rsid w:val="00E554EC"/>
    <w:rsid w:val="00E57922"/>
    <w:rsid w:val="00E61BC1"/>
    <w:rsid w:val="00E632D7"/>
    <w:rsid w:val="00E63349"/>
    <w:rsid w:val="00E63B40"/>
    <w:rsid w:val="00E65014"/>
    <w:rsid w:val="00E66E47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77D19"/>
    <w:rsid w:val="00E800BA"/>
    <w:rsid w:val="00E8147E"/>
    <w:rsid w:val="00E82440"/>
    <w:rsid w:val="00E82D36"/>
    <w:rsid w:val="00E8456E"/>
    <w:rsid w:val="00E85956"/>
    <w:rsid w:val="00E86633"/>
    <w:rsid w:val="00E91C19"/>
    <w:rsid w:val="00E9277D"/>
    <w:rsid w:val="00E92B91"/>
    <w:rsid w:val="00E92C08"/>
    <w:rsid w:val="00E92F39"/>
    <w:rsid w:val="00E92FB5"/>
    <w:rsid w:val="00E93E56"/>
    <w:rsid w:val="00E95F67"/>
    <w:rsid w:val="00E970AE"/>
    <w:rsid w:val="00E97EE3"/>
    <w:rsid w:val="00EA083D"/>
    <w:rsid w:val="00EA1D7D"/>
    <w:rsid w:val="00EA1EC8"/>
    <w:rsid w:val="00EA4DF4"/>
    <w:rsid w:val="00EA52E2"/>
    <w:rsid w:val="00EA5DB3"/>
    <w:rsid w:val="00EA6A53"/>
    <w:rsid w:val="00EB0E4A"/>
    <w:rsid w:val="00EB1803"/>
    <w:rsid w:val="00EB1D62"/>
    <w:rsid w:val="00EB2271"/>
    <w:rsid w:val="00EB2757"/>
    <w:rsid w:val="00EB418B"/>
    <w:rsid w:val="00EB41C5"/>
    <w:rsid w:val="00EB4F91"/>
    <w:rsid w:val="00EB50AA"/>
    <w:rsid w:val="00EB6AB4"/>
    <w:rsid w:val="00EB7C72"/>
    <w:rsid w:val="00EC1FBF"/>
    <w:rsid w:val="00EC4F81"/>
    <w:rsid w:val="00EC5918"/>
    <w:rsid w:val="00ED095F"/>
    <w:rsid w:val="00ED0FDD"/>
    <w:rsid w:val="00ED11F6"/>
    <w:rsid w:val="00ED1F10"/>
    <w:rsid w:val="00ED2135"/>
    <w:rsid w:val="00ED27C2"/>
    <w:rsid w:val="00ED2909"/>
    <w:rsid w:val="00ED29B0"/>
    <w:rsid w:val="00ED374B"/>
    <w:rsid w:val="00ED3E07"/>
    <w:rsid w:val="00ED49FB"/>
    <w:rsid w:val="00ED6A45"/>
    <w:rsid w:val="00EE15A7"/>
    <w:rsid w:val="00EE304C"/>
    <w:rsid w:val="00EE3801"/>
    <w:rsid w:val="00EE46DF"/>
    <w:rsid w:val="00EE4BEC"/>
    <w:rsid w:val="00EE625D"/>
    <w:rsid w:val="00EE6E79"/>
    <w:rsid w:val="00EE74E8"/>
    <w:rsid w:val="00EF00DE"/>
    <w:rsid w:val="00EF295C"/>
    <w:rsid w:val="00EF37E4"/>
    <w:rsid w:val="00EF4244"/>
    <w:rsid w:val="00EF58CB"/>
    <w:rsid w:val="00F016CF"/>
    <w:rsid w:val="00F025DD"/>
    <w:rsid w:val="00F03101"/>
    <w:rsid w:val="00F03220"/>
    <w:rsid w:val="00F0524E"/>
    <w:rsid w:val="00F10737"/>
    <w:rsid w:val="00F10FCA"/>
    <w:rsid w:val="00F11810"/>
    <w:rsid w:val="00F1197D"/>
    <w:rsid w:val="00F13BEB"/>
    <w:rsid w:val="00F13C50"/>
    <w:rsid w:val="00F16BCD"/>
    <w:rsid w:val="00F16D5D"/>
    <w:rsid w:val="00F2056D"/>
    <w:rsid w:val="00F21218"/>
    <w:rsid w:val="00F2369C"/>
    <w:rsid w:val="00F2376F"/>
    <w:rsid w:val="00F24006"/>
    <w:rsid w:val="00F2517D"/>
    <w:rsid w:val="00F25B87"/>
    <w:rsid w:val="00F2670C"/>
    <w:rsid w:val="00F27065"/>
    <w:rsid w:val="00F273E2"/>
    <w:rsid w:val="00F313A0"/>
    <w:rsid w:val="00F31F6B"/>
    <w:rsid w:val="00F32581"/>
    <w:rsid w:val="00F35605"/>
    <w:rsid w:val="00F35D54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57F21"/>
    <w:rsid w:val="00F60A55"/>
    <w:rsid w:val="00F61B08"/>
    <w:rsid w:val="00F628CF"/>
    <w:rsid w:val="00F632C6"/>
    <w:rsid w:val="00F634E0"/>
    <w:rsid w:val="00F65780"/>
    <w:rsid w:val="00F70118"/>
    <w:rsid w:val="00F708E2"/>
    <w:rsid w:val="00F70E62"/>
    <w:rsid w:val="00F73D5D"/>
    <w:rsid w:val="00F7409D"/>
    <w:rsid w:val="00F748B4"/>
    <w:rsid w:val="00F757D8"/>
    <w:rsid w:val="00F773A1"/>
    <w:rsid w:val="00F80F61"/>
    <w:rsid w:val="00F8467E"/>
    <w:rsid w:val="00F84BB9"/>
    <w:rsid w:val="00F84D5D"/>
    <w:rsid w:val="00F85C02"/>
    <w:rsid w:val="00F85C85"/>
    <w:rsid w:val="00F86032"/>
    <w:rsid w:val="00F87032"/>
    <w:rsid w:val="00F87D13"/>
    <w:rsid w:val="00F902CE"/>
    <w:rsid w:val="00F95444"/>
    <w:rsid w:val="00F95DE4"/>
    <w:rsid w:val="00F95FFF"/>
    <w:rsid w:val="00FA1F26"/>
    <w:rsid w:val="00FA40F0"/>
    <w:rsid w:val="00FA512A"/>
    <w:rsid w:val="00FA51A5"/>
    <w:rsid w:val="00FA74F4"/>
    <w:rsid w:val="00FA7DE8"/>
    <w:rsid w:val="00FB082B"/>
    <w:rsid w:val="00FB15CE"/>
    <w:rsid w:val="00FB37DB"/>
    <w:rsid w:val="00FB40D7"/>
    <w:rsid w:val="00FB4EBA"/>
    <w:rsid w:val="00FB6745"/>
    <w:rsid w:val="00FB707C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661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287A"/>
    <w:rsid w:val="00FE3700"/>
    <w:rsid w:val="00FE382C"/>
    <w:rsid w:val="00FE7035"/>
    <w:rsid w:val="00FE7716"/>
    <w:rsid w:val="00FF1024"/>
    <w:rsid w:val="00FF286E"/>
    <w:rsid w:val="00FF28CF"/>
    <w:rsid w:val="00FF4076"/>
    <w:rsid w:val="00FF431C"/>
    <w:rsid w:val="00FF53DC"/>
    <w:rsid w:val="00FF5603"/>
    <w:rsid w:val="00FF6BDD"/>
    <w:rsid w:val="0124BD5B"/>
    <w:rsid w:val="02355442"/>
    <w:rsid w:val="1178B5DC"/>
    <w:rsid w:val="1243B5E8"/>
    <w:rsid w:val="150316C7"/>
    <w:rsid w:val="193B1667"/>
    <w:rsid w:val="19C19984"/>
    <w:rsid w:val="204FA132"/>
    <w:rsid w:val="24F79F20"/>
    <w:rsid w:val="391C4ABE"/>
    <w:rsid w:val="444A4358"/>
    <w:rsid w:val="448ECAC6"/>
    <w:rsid w:val="4814D383"/>
    <w:rsid w:val="5F483AE7"/>
    <w:rsid w:val="702C0E71"/>
    <w:rsid w:val="7876AFE2"/>
    <w:rsid w:val="7A007839"/>
    <w:rsid w:val="7E89C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A222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D56"/>
    <w:pPr>
      <w:tabs>
        <w:tab w:val="left" w:pos="851"/>
      </w:tabs>
      <w:spacing w:line="360" w:lineRule="auto"/>
      <w:ind w:firstLine="851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3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uiPriority w:val="99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A57DCC"/>
    <w:pPr>
      <w:spacing w:line="240" w:lineRule="auto"/>
      <w:ind w:left="1304" w:hanging="1304"/>
    </w:pPr>
    <w:rPr>
      <w:rFonts w:cs="Arial"/>
      <w:bCs/>
      <w:caps/>
      <w:sz w:val="20"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styleId="TtulodoLivro">
    <w:name w:val="Book Title"/>
    <w:basedOn w:val="Fontepargpadro"/>
    <w:uiPriority w:val="33"/>
    <w:qFormat/>
    <w:rsid w:val="00B40C6F"/>
    <w:rPr>
      <w:b/>
      <w:bCs/>
      <w:smallCaps/>
      <w:spacing w:val="5"/>
    </w:rPr>
  </w:style>
  <w:style w:type="character" w:styleId="Refdenotadefim">
    <w:name w:val="endnote reference"/>
    <w:basedOn w:val="Fontepargpadro"/>
    <w:uiPriority w:val="99"/>
    <w:semiHidden/>
    <w:unhideWhenUsed/>
    <w:locked/>
    <w:rsid w:val="00A21B81"/>
    <w:rPr>
      <w:vertAlign w:val="superscript"/>
    </w:rPr>
  </w:style>
  <w:style w:type="paragraph" w:styleId="Citao">
    <w:name w:val="Quote"/>
    <w:basedOn w:val="Normal"/>
    <w:next w:val="Normal"/>
    <w:link w:val="CitaoChar"/>
    <w:uiPriority w:val="29"/>
    <w:qFormat/>
    <w:rsid w:val="00935F3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935F34"/>
    <w:rPr>
      <w:rFonts w:ascii="Arial" w:hAnsi="Arial"/>
      <w:i/>
      <w:iCs/>
      <w:color w:val="000000" w:themeColor="text1"/>
      <w:sz w:val="24"/>
      <w:szCs w:val="24"/>
      <w:lang w:eastAsia="en-US"/>
    </w:rPr>
  </w:style>
  <w:style w:type="character" w:styleId="RefernciaSutil">
    <w:name w:val="Subtle Reference"/>
    <w:basedOn w:val="Fontepargpadro"/>
    <w:uiPriority w:val="31"/>
    <w:qFormat/>
    <w:rsid w:val="005D47B3"/>
    <w:rPr>
      <w:rFonts w:ascii="Times New Roman" w:hAnsi="Times New Roman"/>
      <w:smallCaps/>
      <w:color w:val="000000" w:themeColor="text1"/>
      <w:sz w:val="20"/>
      <w:u w:val="none"/>
    </w:rPr>
  </w:style>
  <w:style w:type="paragraph" w:styleId="PargrafodaLista">
    <w:name w:val="List Paragraph"/>
    <w:basedOn w:val="Normal"/>
    <w:uiPriority w:val="34"/>
    <w:qFormat/>
    <w:rsid w:val="00025F4E"/>
    <w:pPr>
      <w:ind w:left="720"/>
      <w:contextualSpacing/>
    </w:pPr>
  </w:style>
  <w:style w:type="paragraph" w:styleId="SemEspaamento">
    <w:name w:val="No Spacing"/>
    <w:uiPriority w:val="1"/>
    <w:qFormat/>
    <w:rsid w:val="00E16A4D"/>
    <w:pPr>
      <w:tabs>
        <w:tab w:val="left" w:pos="851"/>
      </w:tabs>
      <w:jc w:val="both"/>
    </w:pPr>
    <w:rPr>
      <w:rFonts w:ascii="Arial" w:hAnsi="Arial"/>
      <w:sz w:val="24"/>
      <w:szCs w:val="24"/>
      <w:lang w:eastAsia="en-US"/>
    </w:rPr>
  </w:style>
  <w:style w:type="character" w:styleId="nfaseSutil">
    <w:name w:val="Subtle Emphasis"/>
    <w:basedOn w:val="Fontepargpadro"/>
    <w:uiPriority w:val="19"/>
    <w:qFormat/>
    <w:rsid w:val="00E16A4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E16A4D"/>
    <w:rPr>
      <w:b/>
      <w:bCs/>
      <w:i/>
      <w:iCs/>
      <w:color w:val="4F81BD" w:themeColor="accent1"/>
    </w:rPr>
  </w:style>
  <w:style w:type="paragraph" w:customStyle="1" w:styleId="Default">
    <w:name w:val="Default"/>
    <w:rsid w:val="008B76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3ED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pt-BR"/>
    </w:rPr>
  </w:style>
  <w:style w:type="character" w:customStyle="1" w:styleId="apple-converted-space">
    <w:name w:val="apple-converted-space"/>
    <w:basedOn w:val="Fontepargpadro"/>
    <w:rsid w:val="000E39F6"/>
  </w:style>
  <w:style w:type="paragraph" w:styleId="Reviso">
    <w:name w:val="Revision"/>
    <w:hidden/>
    <w:uiPriority w:val="99"/>
    <w:semiHidden/>
    <w:rsid w:val="00032FCA"/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4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45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3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684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2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hyperlink" Target="http://www.godotengine.org/projects/godot-eng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poufpoufproduction.fr/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://cocos2d-objc.org/migrating-to-x/" TargetMode="External"/><Relationship Id="rId33" Type="http://schemas.openxmlformats.org/officeDocument/2006/relationships/header" Target="header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Julianobsg/AGameEngine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blogs.msdn.com/b/somasegar/archive/2015/04/17/visual-studio-for-game-development-new-partnerships-with-unity-unreal-engine-and-cocos2d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yperlink" Target="http://docs.unity3d.com/Manual/MonoDevelop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8.png"/><Relationship Id="rId28" Type="http://schemas.openxmlformats.org/officeDocument/2006/relationships/hyperlink" Target="http://c2.com/cgi/wiki?ModelViewControllerHistory" TargetMode="External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://www.gamespot.com/articles/first-look-unreal-engine-30/1100-6098240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7.png"/><Relationship Id="rId27" Type="http://schemas.openxmlformats.org/officeDocument/2006/relationships/hyperlink" Target="http://www.gamespot.com/articles/unreal-engine-4-now-free-for-everyone/1100-6425627/" TargetMode="External"/><Relationship Id="rId30" Type="http://schemas.openxmlformats.org/officeDocument/2006/relationships/hyperlink" Target="http://www.ign.com/articles/2010/02/23/history-of-the-unreal-engine" TargetMode="External"/><Relationship Id="rId35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o\Desktop\pd\modelo%20AB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2DE96-7E95-4920-B750-BF9E0B9C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ABNT</Template>
  <TotalTime>94</TotalTime>
  <Pages>53</Pages>
  <Words>10753</Words>
  <Characters>58069</Characters>
  <Application>Microsoft Office Word</Application>
  <DocSecurity>0</DocSecurity>
  <Lines>483</Lines>
  <Paragraphs>137</Paragraphs>
  <ScaleCrop>false</ScaleCrop>
  <Company>Pós Graduação</Company>
  <LinksUpToDate>false</LinksUpToDate>
  <CharactersWithSpaces>68685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creator>Juliano</dc:creator>
  <cp:lastModifiedBy>Juliano Gomes</cp:lastModifiedBy>
  <cp:revision>31</cp:revision>
  <cp:lastPrinted>2015-07-29T01:02:00Z</cp:lastPrinted>
  <dcterms:created xsi:type="dcterms:W3CDTF">2015-10-22T00:50:00Z</dcterms:created>
  <dcterms:modified xsi:type="dcterms:W3CDTF">2016-02-18T22:31:00Z</dcterms:modified>
</cp:coreProperties>
</file>